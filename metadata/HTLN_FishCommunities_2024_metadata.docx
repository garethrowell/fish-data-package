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18835ECA"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C4E81">
        <w:rPr>
          <w:rFonts w:asciiTheme="minorHAnsi" w:hAnsiTheme="minorHAnsi" w:cstheme="minorHAnsi"/>
          <w:sz w:val="48"/>
          <w:szCs w:val="48"/>
        </w:rPr>
        <w:t xml:space="preserve">  </w:t>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Monthly Water Quality Data from Horsetooth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3BE2AB6D">
        <w:tc>
          <w:tcPr>
            <w:tcW w:w="12950" w:type="dxa"/>
          </w:tcPr>
          <w:p w14:paraId="3481C2D3" w14:textId="26523AEB" w:rsidR="004B2322" w:rsidRDefault="005508B2" w:rsidP="51ED821C">
            <w:pPr>
              <w:pStyle w:val="nrpsNormal"/>
              <w:rPr>
                <w:rFonts w:asciiTheme="minorHAnsi" w:hAnsiTheme="minorHAnsi" w:cstheme="minorBidi"/>
              </w:rPr>
            </w:pPr>
            <w:r w:rsidRPr="005508B2">
              <w:rPr>
                <w:rFonts w:asciiTheme="minorHAnsi" w:hAnsiTheme="minorHAnsi" w:cstheme="minorBidi"/>
              </w:rPr>
              <w:t>Fish Community and Associated Habitat Data</w:t>
            </w:r>
            <w:r w:rsidR="00200EDE">
              <w:rPr>
                <w:rFonts w:asciiTheme="minorHAnsi" w:hAnsiTheme="minorHAnsi" w:cstheme="minorBidi"/>
              </w:rPr>
              <w:t xml:space="preserve"> </w:t>
            </w:r>
            <w:r w:rsidRPr="005508B2">
              <w:rPr>
                <w:rFonts w:asciiTheme="minorHAnsi" w:hAnsiTheme="minorHAnsi" w:cstheme="minorBidi"/>
              </w:rPr>
              <w:t>From the Heartland Inventory and Monitoring Network</w:t>
            </w:r>
            <w:r w:rsidR="00F01FC4">
              <w:rPr>
                <w:rFonts w:asciiTheme="minorHAnsi" w:hAnsiTheme="minorHAnsi" w:cstheme="minorBidi"/>
              </w:rPr>
              <w:t xml:space="preserve"> - REVISION 2</w:t>
            </w:r>
            <w:r w:rsidRPr="005508B2">
              <w:rPr>
                <w:rFonts w:asciiTheme="minorHAnsi" w:hAnsiTheme="minorHAnsi" w:cstheme="minorBidi"/>
              </w:rPr>
              <w:t>: 2001 - 202</w:t>
            </w:r>
            <w:r w:rsidR="00200EDE">
              <w:rPr>
                <w:rFonts w:asciiTheme="minorHAnsi" w:hAnsiTheme="minorHAnsi" w:cstheme="minorBidi"/>
              </w:rPr>
              <w:t>4</w:t>
            </w: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3BE2AB6D">
        <w:tc>
          <w:tcPr>
            <w:tcW w:w="12950" w:type="dxa"/>
          </w:tcPr>
          <w:p w14:paraId="32068189" w14:textId="4AE3B6DF" w:rsidR="005C6165" w:rsidRDefault="7902CBA2" w:rsidP="3BE2AB6D">
            <w:pPr>
              <w:pStyle w:val="nrpsNormal"/>
              <w:rPr>
                <w:rFonts w:asciiTheme="minorHAnsi" w:hAnsiTheme="minorHAnsi" w:cstheme="minorBidi"/>
              </w:rPr>
            </w:pPr>
            <w:r w:rsidRPr="3BE2AB6D">
              <w:rPr>
                <w:rFonts w:asciiTheme="minorHAnsi" w:hAnsiTheme="minorHAnsi" w:cstheme="minorBidi"/>
              </w:rPr>
              <w:t>HTLN_</w:t>
            </w:r>
            <w:r w:rsidR="00147488">
              <w:rPr>
                <w:rFonts w:asciiTheme="minorHAnsi" w:hAnsiTheme="minorHAnsi" w:cstheme="minorBidi"/>
              </w:rPr>
              <w:t>F</w:t>
            </w:r>
            <w:r w:rsidRPr="3BE2AB6D">
              <w:rPr>
                <w:rFonts w:asciiTheme="minorHAnsi" w:hAnsiTheme="minorHAnsi" w:cstheme="minorBidi"/>
              </w:rPr>
              <w:t>ish</w:t>
            </w:r>
            <w:r w:rsidR="00147488">
              <w:rPr>
                <w:rFonts w:asciiTheme="minorHAnsi" w:hAnsiTheme="minorHAnsi" w:cstheme="minorBidi"/>
              </w:rPr>
              <w:t>Communities</w:t>
            </w:r>
            <w:r w:rsidRPr="3BE2AB6D">
              <w:rPr>
                <w:rFonts w:asciiTheme="minorHAnsi" w:hAnsiTheme="minorHAnsi" w:cstheme="minorBidi"/>
              </w:rPr>
              <w:t>_202</w:t>
            </w:r>
            <w:r w:rsidR="00200EDE">
              <w:rPr>
                <w:rFonts w:asciiTheme="minorHAnsi" w:hAnsiTheme="minorHAnsi" w:cstheme="minorBidi"/>
              </w:rPr>
              <w:t>4</w:t>
            </w:r>
            <w:r w:rsidRPr="3BE2AB6D">
              <w:rPr>
                <w:rFonts w:asciiTheme="minorHAnsi" w:hAnsiTheme="minorHAnsi" w:cstheme="minorBidi"/>
              </w:rPr>
              <w:t>_metadata</w:t>
            </w: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List your data files</w:t>
      </w:r>
      <w:r w:rsidR="00C84C45" w:rsidRPr="00E5029B">
        <w:rPr>
          <w:rFonts w:asciiTheme="minorHAnsi" w:hAnsiTheme="minorHAnsi" w:cstheme="minorHAnsi"/>
          <w:lang w:val="fr-FR"/>
        </w:rPr>
        <w:t xml:space="preserve">, </w:t>
      </w:r>
      <w:r w:rsidR="002752DC" w:rsidRPr="00E5029B">
        <w:rPr>
          <w:rFonts w:asciiTheme="minorHAnsi" w:hAnsiTheme="minorHAnsi" w:cstheme="minorHAnsi"/>
          <w:lang w:val="fr-FR"/>
        </w:rPr>
        <w:t xml:space="preserve">give them </w:t>
      </w:r>
      <w:r w:rsidR="00472A99" w:rsidRPr="00E5029B">
        <w:rPr>
          <w:rFonts w:asciiTheme="minorHAnsi" w:hAnsiTheme="minorHAnsi" w:cstheme="minorHAnsi"/>
          <w:lang w:val="fr-FR"/>
        </w:rPr>
        <w:t>an informative name</w:t>
      </w:r>
      <w:r w:rsidR="00C84C45" w:rsidRPr="00E5029B">
        <w:rPr>
          <w:rFonts w:asciiTheme="minorHAnsi" w:hAnsiTheme="minorHAnsi" w:cstheme="minorHAnsi"/>
          <w:lang w:val="fr-FR"/>
        </w:rPr>
        <w:t xml:space="preserve"> and description. Descriptions should be unique and </w:t>
      </w:r>
      <w:r w:rsidR="000718E8" w:rsidRPr="00E5029B">
        <w:rPr>
          <w:rFonts w:asciiTheme="minorHAnsi" w:hAnsiTheme="minorHAnsi" w:cstheme="minorHAnsi"/>
          <w:lang w:val="fr-FR"/>
        </w:rPr>
        <w:t>about 10 words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816"/>
        <w:gridCol w:w="4182"/>
        <w:gridCol w:w="6392"/>
      </w:tblGrid>
      <w:tr w:rsidR="008F4456" w:rsidRPr="00E5029B" w14:paraId="459B14F3" w14:textId="77777777" w:rsidTr="004B5069">
        <w:trPr>
          <w:cnfStyle w:val="100000000000" w:firstRow="1" w:lastRow="0" w:firstColumn="0" w:lastColumn="0" w:oddVBand="0" w:evenVBand="0" w:oddHBand="0" w:evenHBand="0" w:firstRowFirstColumn="0" w:firstRowLastColumn="0" w:lastRowFirstColumn="0" w:lastRowLastColumn="0"/>
          <w:trHeight w:val="718"/>
        </w:trPr>
        <w:tc>
          <w:tcPr>
            <w:tcW w:w="1326"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53"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2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r w:rsidR="002433E8" w:rsidRPr="2913027F">
              <w:rPr>
                <w:rFonts w:asciiTheme="minorHAnsi" w:hAnsiTheme="minorHAnsi" w:cstheme="minorBidi"/>
                <w:b/>
                <w:color w:val="FFFFFF" w:themeColor="background1"/>
                <w:sz w:val="22"/>
                <w:szCs w:val="22"/>
              </w:rPr>
              <w:t>Biological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004B5069">
        <w:trPr>
          <w:trHeight w:val="366"/>
        </w:trPr>
        <w:tc>
          <w:tcPr>
            <w:tcW w:w="1326" w:type="pct"/>
          </w:tcPr>
          <w:p w14:paraId="697F7CBA" w14:textId="2D4EB590" w:rsidR="008F4456" w:rsidRPr="00E5029B" w:rsidRDefault="009D2A2E" w:rsidP="3BE2AB6D">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w:t>
            </w:r>
            <w:r w:rsidR="6757209E" w:rsidRPr="3BE2AB6D">
              <w:rPr>
                <w:rFonts w:asciiTheme="minorHAnsi" w:hAnsiTheme="minorHAnsi" w:cstheme="minorBidi"/>
                <w:b w:val="0"/>
                <w:color w:val="auto"/>
                <w:sz w:val="22"/>
                <w:szCs w:val="22"/>
              </w:rPr>
              <w:t>BankMeasurementInfo.csv</w:t>
            </w:r>
          </w:p>
        </w:tc>
        <w:tc>
          <w:tcPr>
            <w:tcW w:w="1453" w:type="pct"/>
          </w:tcPr>
          <w:p w14:paraId="5AE0CC3A" w14:textId="38D98C89" w:rsidR="008F4456" w:rsidRPr="00E5029B" w:rsidRDefault="126C360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w:t>
            </w:r>
            <w:r w:rsidR="1DB3FCC2" w:rsidRPr="2B5C8912">
              <w:rPr>
                <w:rFonts w:asciiTheme="minorHAnsi" w:hAnsiTheme="minorHAnsi" w:cstheme="minorBidi"/>
                <w:b w:val="0"/>
                <w:color w:val="auto"/>
                <w:sz w:val="22"/>
                <w:szCs w:val="22"/>
              </w:rPr>
              <w:t>River and Stream</w:t>
            </w:r>
            <w:r w:rsidRPr="2B5C8912">
              <w:rPr>
                <w:rFonts w:asciiTheme="minorHAnsi" w:hAnsiTheme="minorHAnsi" w:cstheme="minorBidi"/>
                <w:b w:val="0"/>
                <w:color w:val="auto"/>
                <w:sz w:val="22"/>
                <w:szCs w:val="22"/>
              </w:rPr>
              <w:t xml:space="preserve"> Bank Measurements</w:t>
            </w:r>
          </w:p>
        </w:tc>
        <w:tc>
          <w:tcPr>
            <w:tcW w:w="2221" w:type="pct"/>
          </w:tcPr>
          <w:p w14:paraId="7D07B30B" w14:textId="7FB7C03C" w:rsidR="008F4456" w:rsidRPr="00E5029B" w:rsidRDefault="70CBADCE"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River and stream bank characteristics</w:t>
            </w:r>
          </w:p>
        </w:tc>
      </w:tr>
      <w:tr w:rsidR="008F4456" w:rsidRPr="00E5029B" w14:paraId="7F2307A7" w14:textId="77777777" w:rsidTr="004B5069">
        <w:trPr>
          <w:trHeight w:val="366"/>
        </w:trPr>
        <w:tc>
          <w:tcPr>
            <w:tcW w:w="1326" w:type="pct"/>
          </w:tcPr>
          <w:p w14:paraId="5F5E3E05" w14:textId="3C3FCE70" w:rsidR="008F4456" w:rsidRPr="00E5029B" w:rsidRDefault="009D2A2E" w:rsidP="3BE2AB6D">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HTLN_Fish_CrossSectionalInfo_EF.csv</w:t>
            </w:r>
          </w:p>
        </w:tc>
        <w:tc>
          <w:tcPr>
            <w:tcW w:w="1453" w:type="pct"/>
          </w:tcPr>
          <w:p w14:paraId="3D7E3310" w14:textId="133C8899"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River and Stream Cross-section Channel Data</w:t>
            </w:r>
            <w:r w:rsidR="009D2A2E">
              <w:rPr>
                <w:rFonts w:asciiTheme="minorHAnsi" w:hAnsiTheme="minorHAnsi" w:cstheme="minorBidi"/>
                <w:b w:val="0"/>
                <w:color w:val="auto"/>
                <w:sz w:val="22"/>
                <w:szCs w:val="22"/>
              </w:rPr>
              <w:t xml:space="preserve"> for Electro-fish Sampling</w:t>
            </w:r>
          </w:p>
        </w:tc>
        <w:tc>
          <w:tcPr>
            <w:tcW w:w="2221" w:type="pct"/>
          </w:tcPr>
          <w:p w14:paraId="2D79C036" w14:textId="47D6E80E"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9D2A2E" w:rsidRPr="00E5029B" w14:paraId="4E2C921F" w14:textId="77777777" w:rsidTr="004B5069">
        <w:trPr>
          <w:trHeight w:val="366"/>
        </w:trPr>
        <w:tc>
          <w:tcPr>
            <w:tcW w:w="1326" w:type="pct"/>
          </w:tcPr>
          <w:p w14:paraId="100B06F2" w14:textId="1DAFEBE9" w:rsidR="009D2A2E" w:rsidRDefault="009D2A2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HTLN_Fish_CrossSectionalInfo_SE.csv</w:t>
            </w:r>
          </w:p>
        </w:tc>
        <w:tc>
          <w:tcPr>
            <w:tcW w:w="1453" w:type="pct"/>
          </w:tcPr>
          <w:p w14:paraId="121624B6" w14:textId="483090D6" w:rsidR="009D2A2E" w:rsidRPr="2B5C8912"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Stream Cross-section Channel Data</w:t>
            </w:r>
            <w:r>
              <w:rPr>
                <w:rFonts w:asciiTheme="minorHAnsi" w:hAnsiTheme="minorHAnsi" w:cstheme="minorBidi"/>
                <w:b w:val="0"/>
                <w:color w:val="auto"/>
                <w:sz w:val="22"/>
                <w:szCs w:val="22"/>
              </w:rPr>
              <w:t xml:space="preserve"> for Seine Fish Sampling</w:t>
            </w:r>
          </w:p>
        </w:tc>
        <w:tc>
          <w:tcPr>
            <w:tcW w:w="2221" w:type="pct"/>
          </w:tcPr>
          <w:p w14:paraId="768B0430" w14:textId="4D89EDC4" w:rsidR="009D2A2E" w:rsidRPr="2B5C8912"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9D2A2E" w:rsidRPr="00E5029B" w14:paraId="1EC702C1" w14:textId="77777777" w:rsidTr="004B5069">
        <w:trPr>
          <w:trHeight w:val="366"/>
        </w:trPr>
        <w:tc>
          <w:tcPr>
            <w:tcW w:w="1326" w:type="pct"/>
          </w:tcPr>
          <w:p w14:paraId="3E30B04C" w14:textId="6A8A6F04" w:rsidR="009D2A2E" w:rsidRPr="00E5029B" w:rsidRDefault="009D2A2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HTLN_Fish_DischargeDetail.csv</w:t>
            </w:r>
          </w:p>
        </w:tc>
        <w:tc>
          <w:tcPr>
            <w:tcW w:w="1453" w:type="pct"/>
          </w:tcPr>
          <w:p w14:paraId="6CE8285A" w14:textId="693FDC5C"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Field Measures of River and Stream Discharge</w:t>
            </w:r>
          </w:p>
        </w:tc>
        <w:tc>
          <w:tcPr>
            <w:tcW w:w="2221" w:type="pct"/>
          </w:tcPr>
          <w:p w14:paraId="09A01047" w14:textId="6465CA75"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Field measurements of stream and river discharge</w:t>
            </w:r>
          </w:p>
          <w:p w14:paraId="2160EF3F" w14:textId="468DD3EC" w:rsidR="009D2A2E" w:rsidRPr="00E5029B" w:rsidRDefault="009D2A2E" w:rsidP="009D2A2E">
            <w:pPr>
              <w:pStyle w:val="nrpsTableheader"/>
              <w:rPr>
                <w:rFonts w:asciiTheme="minorHAnsi" w:hAnsiTheme="minorHAnsi" w:cstheme="minorBidi"/>
                <w:b w:val="0"/>
                <w:color w:val="auto"/>
                <w:sz w:val="22"/>
                <w:szCs w:val="22"/>
              </w:rPr>
            </w:pPr>
          </w:p>
        </w:tc>
      </w:tr>
      <w:tr w:rsidR="0007548C" w:rsidRPr="00E5029B" w14:paraId="55C66716" w14:textId="77777777" w:rsidTr="004B5069">
        <w:trPr>
          <w:trHeight w:val="300"/>
        </w:trPr>
        <w:tc>
          <w:tcPr>
            <w:tcW w:w="1326" w:type="pct"/>
          </w:tcPr>
          <w:p w14:paraId="5B524C0B" w14:textId="4CE115C7" w:rsidR="0007548C" w:rsidRPr="002F58A2" w:rsidRDefault="005A10F9" w:rsidP="0007548C">
            <w:pPr>
              <w:pStyle w:val="nrpsTableheader"/>
              <w:rPr>
                <w:rFonts w:asciiTheme="minorHAnsi" w:hAnsiTheme="minorHAnsi" w:cstheme="minorHAnsi"/>
                <w:b w:val="0"/>
                <w:bCs/>
                <w:sz w:val="22"/>
                <w:szCs w:val="22"/>
              </w:rPr>
            </w:pPr>
            <w:r w:rsidRPr="005A10F9">
              <w:rPr>
                <w:rFonts w:asciiTheme="minorHAnsi" w:hAnsiTheme="minorHAnsi" w:cstheme="minorBidi"/>
                <w:b w:val="0"/>
                <w:color w:val="auto"/>
                <w:sz w:val="22"/>
                <w:szCs w:val="22"/>
              </w:rPr>
              <w:t>HTLN_Fish_DischargeGauge.csv</w:t>
            </w:r>
          </w:p>
        </w:tc>
        <w:tc>
          <w:tcPr>
            <w:tcW w:w="1453" w:type="pct"/>
          </w:tcPr>
          <w:p w14:paraId="7F3C2A25" w14:textId="68E157FB" w:rsidR="0007548C" w:rsidRPr="002F58A2" w:rsidRDefault="0007548C" w:rsidP="0007548C">
            <w:pPr>
              <w:pStyle w:val="nrpsTableheader"/>
              <w:rPr>
                <w:rFonts w:asciiTheme="minorHAnsi" w:hAnsiTheme="minorHAnsi" w:cstheme="minorHAnsi"/>
                <w:b w:val="0"/>
                <w:bCs/>
                <w:sz w:val="22"/>
                <w:szCs w:val="22"/>
              </w:rPr>
            </w:pPr>
            <w:r w:rsidRPr="2B5C8912">
              <w:rPr>
                <w:rFonts w:asciiTheme="minorHAnsi" w:hAnsiTheme="minorHAnsi" w:cstheme="minorBidi"/>
                <w:b w:val="0"/>
                <w:color w:val="auto"/>
                <w:sz w:val="22"/>
                <w:szCs w:val="22"/>
              </w:rPr>
              <w:t>USGS Gauge Station Data for HTLN River and Stream Discharge</w:t>
            </w:r>
          </w:p>
        </w:tc>
        <w:tc>
          <w:tcPr>
            <w:tcW w:w="2221" w:type="pct"/>
          </w:tcPr>
          <w:p w14:paraId="27F91D57" w14:textId="77777777" w:rsidR="0007548C" w:rsidRPr="00E5029B" w:rsidRDefault="0007548C" w:rsidP="0007548C">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USGS gauge data for stream and river discharge</w:t>
            </w:r>
          </w:p>
          <w:p w14:paraId="4229B9B7" w14:textId="77777777" w:rsidR="0007548C" w:rsidRDefault="0007548C" w:rsidP="0007548C">
            <w:pPr>
              <w:pStyle w:val="nrpsTableheader"/>
              <w:rPr>
                <w:rFonts w:asciiTheme="minorHAnsi" w:hAnsiTheme="minorHAnsi" w:cstheme="minorHAnsi"/>
                <w:b w:val="0"/>
                <w:bCs/>
                <w:sz w:val="22"/>
                <w:szCs w:val="22"/>
              </w:rPr>
            </w:pPr>
          </w:p>
        </w:tc>
      </w:tr>
      <w:tr w:rsidR="002F58A2" w:rsidRPr="00E5029B" w14:paraId="6B66D758" w14:textId="77777777" w:rsidTr="004B5069">
        <w:trPr>
          <w:trHeight w:val="300"/>
        </w:trPr>
        <w:tc>
          <w:tcPr>
            <w:tcW w:w="1326" w:type="pct"/>
          </w:tcPr>
          <w:p w14:paraId="0FEA8CB7" w14:textId="333A1EDD"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HTLN_FishSamplingandCounts_EF.cs</w:t>
            </w:r>
            <w:r>
              <w:rPr>
                <w:rFonts w:asciiTheme="minorHAnsi" w:hAnsiTheme="minorHAnsi" w:cstheme="minorHAnsi"/>
                <w:b w:val="0"/>
                <w:bCs/>
                <w:sz w:val="22"/>
                <w:szCs w:val="22"/>
              </w:rPr>
              <w:t>v</w:t>
            </w:r>
          </w:p>
        </w:tc>
        <w:tc>
          <w:tcPr>
            <w:tcW w:w="1453" w:type="pct"/>
          </w:tcPr>
          <w:p w14:paraId="3424FBE2" w14:textId="4E98F79A"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 xml:space="preserve">HTLN </w:t>
            </w:r>
            <w:r>
              <w:rPr>
                <w:rFonts w:asciiTheme="minorHAnsi" w:hAnsiTheme="minorHAnsi" w:cstheme="minorHAnsi"/>
                <w:b w:val="0"/>
                <w:bCs/>
                <w:sz w:val="22"/>
                <w:szCs w:val="22"/>
              </w:rPr>
              <w:t>Fish Sampling and Counts for Electro-fished Rivers and Streams</w:t>
            </w:r>
          </w:p>
        </w:tc>
        <w:tc>
          <w:tcPr>
            <w:tcW w:w="2221" w:type="pct"/>
          </w:tcPr>
          <w:p w14:paraId="09DFD7CF" w14:textId="590DDBB7" w:rsidR="002F58A2" w:rsidRPr="00E5029B" w:rsidRDefault="002F58A2" w:rsidP="002F58A2">
            <w:pPr>
              <w:pStyle w:val="nrpsTableheader"/>
              <w:rPr>
                <w:rFonts w:asciiTheme="minorHAnsi" w:hAnsiTheme="minorHAnsi" w:cstheme="minorBidi"/>
                <w:b w:val="0"/>
                <w:color w:val="auto"/>
                <w:sz w:val="22"/>
                <w:szCs w:val="22"/>
              </w:rPr>
            </w:pPr>
            <w:r>
              <w:rPr>
                <w:rFonts w:asciiTheme="minorHAnsi" w:hAnsiTheme="minorHAnsi" w:cstheme="minorHAnsi"/>
                <w:b w:val="0"/>
                <w:bCs/>
                <w:sz w:val="22"/>
                <w:szCs w:val="22"/>
              </w:rPr>
              <w:t>Fish sampling details including sampling effort, f</w:t>
            </w:r>
            <w:r w:rsidRPr="2B5C8912">
              <w:rPr>
                <w:rFonts w:asciiTheme="minorHAnsi" w:hAnsiTheme="minorHAnsi" w:cstheme="minorBidi"/>
                <w:b w:val="0"/>
                <w:color w:val="auto"/>
                <w:sz w:val="22"/>
                <w:szCs w:val="22"/>
              </w:rPr>
              <w:t>ish species counts, sizes, weights and conditions</w:t>
            </w:r>
            <w:r>
              <w:rPr>
                <w:rFonts w:asciiTheme="minorHAnsi" w:hAnsiTheme="minorHAnsi" w:cstheme="minorBidi"/>
                <w:b w:val="0"/>
                <w:color w:val="auto"/>
                <w:sz w:val="22"/>
                <w:szCs w:val="22"/>
              </w:rPr>
              <w:t xml:space="preserve"> for rivers and streams sampled with electro-fishing.</w:t>
            </w:r>
          </w:p>
        </w:tc>
      </w:tr>
      <w:tr w:rsidR="002F58A2" w:rsidRPr="00E5029B" w14:paraId="0B77542F" w14:textId="77777777" w:rsidTr="004B5069">
        <w:trPr>
          <w:trHeight w:val="366"/>
        </w:trPr>
        <w:tc>
          <w:tcPr>
            <w:tcW w:w="1326" w:type="pct"/>
          </w:tcPr>
          <w:p w14:paraId="65A15D0E" w14:textId="13214063"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HTLN_FishSamplingandCounts_</w:t>
            </w:r>
            <w:r>
              <w:rPr>
                <w:rFonts w:asciiTheme="minorHAnsi" w:hAnsiTheme="minorHAnsi" w:cstheme="minorHAnsi"/>
                <w:b w:val="0"/>
                <w:bCs/>
                <w:sz w:val="22"/>
                <w:szCs w:val="22"/>
              </w:rPr>
              <w:t>SE</w:t>
            </w:r>
            <w:r w:rsidRPr="002F58A2">
              <w:rPr>
                <w:rFonts w:asciiTheme="minorHAnsi" w:hAnsiTheme="minorHAnsi" w:cstheme="minorHAnsi"/>
                <w:b w:val="0"/>
                <w:bCs/>
                <w:sz w:val="22"/>
                <w:szCs w:val="22"/>
              </w:rPr>
              <w:t>.cs</w:t>
            </w:r>
            <w:r>
              <w:rPr>
                <w:rFonts w:asciiTheme="minorHAnsi" w:hAnsiTheme="minorHAnsi" w:cstheme="minorHAnsi"/>
                <w:b w:val="0"/>
                <w:bCs/>
                <w:sz w:val="22"/>
                <w:szCs w:val="22"/>
              </w:rPr>
              <w:t>v</w:t>
            </w:r>
          </w:p>
        </w:tc>
        <w:tc>
          <w:tcPr>
            <w:tcW w:w="1453" w:type="pct"/>
          </w:tcPr>
          <w:p w14:paraId="7A7BD699" w14:textId="73E2494C"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 xml:space="preserve">HTLN </w:t>
            </w:r>
            <w:r>
              <w:rPr>
                <w:rFonts w:asciiTheme="minorHAnsi" w:hAnsiTheme="minorHAnsi" w:cstheme="minorHAnsi"/>
                <w:b w:val="0"/>
                <w:bCs/>
                <w:sz w:val="22"/>
                <w:szCs w:val="22"/>
              </w:rPr>
              <w:t>Fish Sampling and Counts for Seined Streams</w:t>
            </w:r>
          </w:p>
        </w:tc>
        <w:tc>
          <w:tcPr>
            <w:tcW w:w="2221" w:type="pct"/>
          </w:tcPr>
          <w:p w14:paraId="7BE496BA" w14:textId="1EF89C47" w:rsidR="002F58A2" w:rsidRPr="00E5029B" w:rsidRDefault="002F58A2" w:rsidP="002F58A2">
            <w:pPr>
              <w:pStyle w:val="nrpsTableheader"/>
              <w:rPr>
                <w:rFonts w:asciiTheme="minorHAnsi" w:hAnsiTheme="minorHAnsi" w:cstheme="minorBidi"/>
                <w:b w:val="0"/>
                <w:color w:val="auto"/>
                <w:sz w:val="22"/>
                <w:szCs w:val="22"/>
              </w:rPr>
            </w:pPr>
            <w:r>
              <w:rPr>
                <w:rFonts w:asciiTheme="minorHAnsi" w:hAnsiTheme="minorHAnsi" w:cstheme="minorHAnsi"/>
                <w:b w:val="0"/>
                <w:bCs/>
                <w:sz w:val="22"/>
                <w:szCs w:val="22"/>
              </w:rPr>
              <w:t>Fish sampling details including sampling effort, f</w:t>
            </w:r>
            <w:r w:rsidRPr="2B5C8912">
              <w:rPr>
                <w:rFonts w:asciiTheme="minorHAnsi" w:hAnsiTheme="minorHAnsi" w:cstheme="minorBidi"/>
                <w:b w:val="0"/>
                <w:color w:val="auto"/>
                <w:sz w:val="22"/>
                <w:szCs w:val="22"/>
              </w:rPr>
              <w:t>ish species counts, sizes, weights and conditions</w:t>
            </w:r>
            <w:r>
              <w:rPr>
                <w:rFonts w:asciiTheme="minorHAnsi" w:hAnsiTheme="minorHAnsi" w:cstheme="minorBidi"/>
                <w:b w:val="0"/>
                <w:color w:val="auto"/>
                <w:sz w:val="22"/>
                <w:szCs w:val="22"/>
              </w:rPr>
              <w:t xml:space="preserve"> for streams sampled with seines.</w:t>
            </w:r>
          </w:p>
        </w:tc>
      </w:tr>
      <w:tr w:rsidR="009D2A2E" w:rsidRPr="00E5029B" w14:paraId="3A2AF162" w14:textId="77777777" w:rsidTr="004B5069">
        <w:trPr>
          <w:trHeight w:val="366"/>
        </w:trPr>
        <w:tc>
          <w:tcPr>
            <w:tcW w:w="1326" w:type="pct"/>
          </w:tcPr>
          <w:p w14:paraId="6228E80F" w14:textId="286C8FA1" w:rsidR="009D2A2E" w:rsidRPr="00E5029B" w:rsidRDefault="000246F3" w:rsidP="009D2A2E">
            <w:pPr>
              <w:pStyle w:val="nrpsTableheader"/>
              <w:rPr>
                <w:rFonts w:asciiTheme="minorHAnsi" w:hAnsiTheme="minorHAnsi" w:cstheme="minorBidi"/>
                <w:b w:val="0"/>
                <w:color w:val="auto"/>
                <w:sz w:val="22"/>
                <w:szCs w:val="22"/>
              </w:rPr>
            </w:pPr>
            <w:r w:rsidRPr="000246F3">
              <w:rPr>
                <w:rFonts w:asciiTheme="minorHAnsi" w:hAnsiTheme="minorHAnsi" w:cstheme="minorBidi"/>
                <w:b w:val="0"/>
                <w:color w:val="auto"/>
                <w:sz w:val="22"/>
                <w:szCs w:val="22"/>
              </w:rPr>
              <w:t>HTLN_Fish_ReachConditions_EF.csv</w:t>
            </w:r>
          </w:p>
        </w:tc>
        <w:tc>
          <w:tcPr>
            <w:tcW w:w="1453" w:type="pct"/>
          </w:tcPr>
          <w:p w14:paraId="565B646F" w14:textId="41C96367" w:rsidR="009D2A2E" w:rsidRPr="00E5029B" w:rsidRDefault="000246F3"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weather conditions for electro-fished reaches</w:t>
            </w:r>
          </w:p>
        </w:tc>
        <w:tc>
          <w:tcPr>
            <w:tcW w:w="2221" w:type="pct"/>
          </w:tcPr>
          <w:p w14:paraId="0B28E020" w14:textId="1E8725B1" w:rsidR="009D2A2E" w:rsidRPr="00E5029B" w:rsidRDefault="000246F3"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weather conditions including cloud cover, wind, and precipitation along with comments.</w:t>
            </w:r>
          </w:p>
        </w:tc>
      </w:tr>
      <w:tr w:rsidR="007F199A" w14:paraId="50935A0A" w14:textId="77777777" w:rsidTr="004B5069">
        <w:trPr>
          <w:trHeight w:val="366"/>
        </w:trPr>
        <w:tc>
          <w:tcPr>
            <w:tcW w:w="1326" w:type="pct"/>
          </w:tcPr>
          <w:p w14:paraId="5483A5B7" w14:textId="693D1804" w:rsidR="007F199A" w:rsidRPr="7A0FED79" w:rsidRDefault="007F199A" w:rsidP="009D2A2E">
            <w:pPr>
              <w:pStyle w:val="nrpsTableheader"/>
              <w:rPr>
                <w:rFonts w:asciiTheme="minorHAnsi" w:hAnsiTheme="minorHAnsi" w:cstheme="minorBidi"/>
                <w:b w:val="0"/>
                <w:color w:val="auto"/>
                <w:sz w:val="22"/>
                <w:szCs w:val="22"/>
              </w:rPr>
            </w:pPr>
            <w:r w:rsidRPr="007F199A">
              <w:rPr>
                <w:rFonts w:asciiTheme="minorHAnsi" w:hAnsiTheme="minorHAnsi" w:cstheme="minorBidi"/>
                <w:b w:val="0"/>
                <w:color w:val="auto"/>
                <w:sz w:val="22"/>
                <w:szCs w:val="22"/>
              </w:rPr>
              <w:t>HTLN_Fish_ReachConditions_SE.csv</w:t>
            </w:r>
          </w:p>
        </w:tc>
        <w:tc>
          <w:tcPr>
            <w:tcW w:w="1453" w:type="pct"/>
          </w:tcPr>
          <w:p w14:paraId="59793778" w14:textId="4251E902" w:rsidR="007F199A" w:rsidRPr="7A0FED79" w:rsidRDefault="007F199A"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weather conditions for seined reaches</w:t>
            </w:r>
          </w:p>
        </w:tc>
        <w:tc>
          <w:tcPr>
            <w:tcW w:w="2221" w:type="pct"/>
          </w:tcPr>
          <w:p w14:paraId="1A51D634" w14:textId="3E261AEA" w:rsidR="007F199A" w:rsidRPr="7A0FED79" w:rsidRDefault="007F199A"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weather conditions including cloud cover, wind, and precipitation along with comments.</w:t>
            </w:r>
          </w:p>
        </w:tc>
      </w:tr>
      <w:tr w:rsidR="009D2A2E" w14:paraId="58D40BB3" w14:textId="77777777" w:rsidTr="004B5069">
        <w:trPr>
          <w:trHeight w:val="366"/>
        </w:trPr>
        <w:tc>
          <w:tcPr>
            <w:tcW w:w="1326" w:type="pct"/>
          </w:tcPr>
          <w:p w14:paraId="7BDAF980" w14:textId="46BC45E3" w:rsidR="009D2A2E" w:rsidRDefault="007F199A" w:rsidP="009D2A2E">
            <w:pPr>
              <w:pStyle w:val="nrpsTableheader"/>
              <w:rPr>
                <w:rFonts w:asciiTheme="minorHAnsi" w:hAnsiTheme="minorHAnsi" w:cstheme="minorBidi"/>
                <w:b w:val="0"/>
                <w:color w:val="auto"/>
                <w:sz w:val="22"/>
                <w:szCs w:val="22"/>
              </w:rPr>
            </w:pPr>
            <w:r w:rsidRPr="007F199A">
              <w:rPr>
                <w:rFonts w:asciiTheme="minorHAnsi" w:hAnsiTheme="minorHAnsi" w:cstheme="minorBidi"/>
                <w:b w:val="0"/>
                <w:color w:val="auto"/>
                <w:sz w:val="22"/>
                <w:szCs w:val="22"/>
              </w:rPr>
              <w:t>HTLN_Fish_Reaches_Locations.csv</w:t>
            </w:r>
          </w:p>
        </w:tc>
        <w:tc>
          <w:tcPr>
            <w:tcW w:w="1453" w:type="pct"/>
          </w:tcPr>
          <w:p w14:paraId="0BBB64E1" w14:textId="1CCF75F6"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Fish Reach Lat/Long Coordinates</w:t>
            </w:r>
          </w:p>
        </w:tc>
        <w:tc>
          <w:tcPr>
            <w:tcW w:w="2221" w:type="pct"/>
          </w:tcPr>
          <w:p w14:paraId="789A80E0" w14:textId="70C041FA"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Reach locations along with </w:t>
            </w:r>
            <w:r w:rsidR="007F199A">
              <w:rPr>
                <w:rFonts w:asciiTheme="minorHAnsi" w:hAnsiTheme="minorHAnsi" w:cstheme="minorBidi"/>
                <w:b w:val="0"/>
                <w:color w:val="auto"/>
                <w:sz w:val="22"/>
                <w:szCs w:val="22"/>
              </w:rPr>
              <w:t>primary key for LocationID</w:t>
            </w:r>
          </w:p>
        </w:tc>
      </w:tr>
      <w:tr w:rsidR="007A16E9" w14:paraId="4C61498D" w14:textId="77777777" w:rsidTr="004B5069">
        <w:trPr>
          <w:trHeight w:val="366"/>
        </w:trPr>
        <w:tc>
          <w:tcPr>
            <w:tcW w:w="1326" w:type="pct"/>
          </w:tcPr>
          <w:p w14:paraId="4E1B5661" w14:textId="4FA9E4F0" w:rsidR="007A16E9" w:rsidRPr="2B5C8912" w:rsidRDefault="007A16E9" w:rsidP="009D2A2E">
            <w:pPr>
              <w:pStyle w:val="nrpsTableheader"/>
              <w:rPr>
                <w:rFonts w:asciiTheme="minorHAnsi" w:hAnsiTheme="minorHAnsi" w:cstheme="minorBidi"/>
                <w:b w:val="0"/>
                <w:color w:val="auto"/>
                <w:sz w:val="22"/>
                <w:szCs w:val="22"/>
              </w:rPr>
            </w:pPr>
            <w:r w:rsidRPr="007A16E9">
              <w:rPr>
                <w:rFonts w:asciiTheme="minorHAnsi" w:hAnsiTheme="minorHAnsi" w:cstheme="minorBidi"/>
                <w:b w:val="0"/>
                <w:color w:val="auto"/>
                <w:sz w:val="22"/>
                <w:szCs w:val="22"/>
              </w:rPr>
              <w:t>HTLN_Fish_ReachMeasurements_EF.csv</w:t>
            </w:r>
          </w:p>
        </w:tc>
        <w:tc>
          <w:tcPr>
            <w:tcW w:w="1453" w:type="pct"/>
          </w:tcPr>
          <w:p w14:paraId="09CDA953" w14:textId="0ED4900D"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Reach Measurements including water quality for electro-fished rivers and streams</w:t>
            </w:r>
          </w:p>
        </w:tc>
        <w:tc>
          <w:tcPr>
            <w:tcW w:w="2221" w:type="pct"/>
          </w:tcPr>
          <w:p w14:paraId="31E57FB6" w14:textId="083AF9EB"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measurements including water and air temp, pH, conductivity and dissolved oxygen</w:t>
            </w:r>
          </w:p>
        </w:tc>
      </w:tr>
      <w:tr w:rsidR="007A16E9" w14:paraId="1C66A922" w14:textId="77777777" w:rsidTr="004B5069">
        <w:trPr>
          <w:trHeight w:val="366"/>
        </w:trPr>
        <w:tc>
          <w:tcPr>
            <w:tcW w:w="1326" w:type="pct"/>
          </w:tcPr>
          <w:p w14:paraId="10049EC4" w14:textId="274482C1" w:rsidR="007A16E9" w:rsidRDefault="007A16E9" w:rsidP="007A16E9">
            <w:pPr>
              <w:pStyle w:val="nrpsTableheader"/>
              <w:rPr>
                <w:rFonts w:asciiTheme="minorHAnsi" w:hAnsiTheme="minorHAnsi" w:cstheme="minorBidi"/>
                <w:b w:val="0"/>
                <w:color w:val="auto"/>
                <w:sz w:val="22"/>
                <w:szCs w:val="22"/>
              </w:rPr>
            </w:pPr>
            <w:r w:rsidRPr="007A16E9">
              <w:rPr>
                <w:rFonts w:asciiTheme="minorHAnsi" w:hAnsiTheme="minorHAnsi" w:cstheme="minorBidi"/>
                <w:b w:val="0"/>
                <w:color w:val="auto"/>
                <w:sz w:val="22"/>
                <w:szCs w:val="22"/>
              </w:rPr>
              <w:t>HTLN_Fish_ReachMeasurements_</w:t>
            </w:r>
            <w:r>
              <w:rPr>
                <w:rFonts w:asciiTheme="minorHAnsi" w:hAnsiTheme="minorHAnsi" w:cstheme="minorBidi"/>
                <w:b w:val="0"/>
                <w:color w:val="auto"/>
                <w:sz w:val="22"/>
                <w:szCs w:val="22"/>
              </w:rPr>
              <w:t>SE</w:t>
            </w:r>
            <w:r w:rsidRPr="007A16E9">
              <w:rPr>
                <w:rFonts w:asciiTheme="minorHAnsi" w:hAnsiTheme="minorHAnsi" w:cstheme="minorBidi"/>
                <w:b w:val="0"/>
                <w:color w:val="auto"/>
                <w:sz w:val="22"/>
                <w:szCs w:val="22"/>
              </w:rPr>
              <w:t>.csv</w:t>
            </w:r>
          </w:p>
        </w:tc>
        <w:tc>
          <w:tcPr>
            <w:tcW w:w="1453" w:type="pct"/>
          </w:tcPr>
          <w:p w14:paraId="1DC60B2D" w14:textId="3EBFB3F5" w:rsidR="007A16E9" w:rsidRDefault="007A16E9" w:rsidP="007A16E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Reach Measurements including water quality for seined streams</w:t>
            </w:r>
          </w:p>
        </w:tc>
        <w:tc>
          <w:tcPr>
            <w:tcW w:w="2221" w:type="pct"/>
          </w:tcPr>
          <w:p w14:paraId="6BE08A71" w14:textId="32B04A6E" w:rsidR="007A16E9" w:rsidRDefault="007A16E9" w:rsidP="007A16E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measurements including water and air temp, pH, conductivity and dissolved oxygen</w:t>
            </w:r>
          </w:p>
        </w:tc>
      </w:tr>
      <w:tr w:rsidR="007A16E9" w14:paraId="2F272525" w14:textId="77777777" w:rsidTr="004B5069">
        <w:trPr>
          <w:trHeight w:val="300"/>
        </w:trPr>
        <w:tc>
          <w:tcPr>
            <w:tcW w:w="1326" w:type="pct"/>
          </w:tcPr>
          <w:p w14:paraId="10D9CE61" w14:textId="5EE0E890" w:rsidR="007A16E9" w:rsidRPr="3BE2AB6D"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HTLN_Fish_RiparianCorridor.csv</w:t>
            </w:r>
          </w:p>
        </w:tc>
        <w:tc>
          <w:tcPr>
            <w:tcW w:w="1453" w:type="pct"/>
          </w:tcPr>
          <w:p w14:paraId="0ECF2214" w14:textId="191DCBD8"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Riparian cover for seined streams</w:t>
            </w:r>
          </w:p>
        </w:tc>
        <w:tc>
          <w:tcPr>
            <w:tcW w:w="2221" w:type="pct"/>
          </w:tcPr>
          <w:p w14:paraId="3B5B0DA4" w14:textId="09200A9F"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 xml:space="preserve">Contains </w:t>
            </w:r>
            <w:r w:rsidR="00D7206E">
              <w:rPr>
                <w:rFonts w:asciiTheme="minorHAnsi" w:hAnsiTheme="minorHAnsi" w:cstheme="minorBidi"/>
                <w:b w:val="0"/>
                <w:color w:val="auto"/>
                <w:sz w:val="22"/>
                <w:szCs w:val="22"/>
              </w:rPr>
              <w:t>riparian cover values for various distances from the stream</w:t>
            </w:r>
          </w:p>
        </w:tc>
      </w:tr>
      <w:tr w:rsidR="00F93AAE" w14:paraId="2754AA44" w14:textId="77777777" w:rsidTr="004B5069">
        <w:trPr>
          <w:trHeight w:val="300"/>
        </w:trPr>
        <w:tc>
          <w:tcPr>
            <w:tcW w:w="1326" w:type="pct"/>
          </w:tcPr>
          <w:p w14:paraId="4EBC3E62" w14:textId="33C5261C" w:rsidR="00F93AAE" w:rsidRPr="3BE2AB6D"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lastRenderedPageBreak/>
              <w:t>HTLN_Fish_SamplingEvents.csv</w:t>
            </w:r>
          </w:p>
        </w:tc>
        <w:tc>
          <w:tcPr>
            <w:tcW w:w="1453" w:type="pct"/>
          </w:tcPr>
          <w:p w14:paraId="26B223C0" w14:textId="6653D998" w:rsidR="00F93AAE" w:rsidRPr="2B5C8912" w:rsidRDefault="002D37B3" w:rsidP="009D2A2E">
            <w:pPr>
              <w:pStyle w:val="nrpsTableheader"/>
              <w:rPr>
                <w:rFonts w:asciiTheme="minorHAnsi" w:hAnsiTheme="minorHAnsi" w:cstheme="minorBidi"/>
                <w:b w:val="0"/>
                <w:color w:val="auto"/>
                <w:sz w:val="22"/>
                <w:szCs w:val="22"/>
              </w:rPr>
            </w:pPr>
            <w:r w:rsidRPr="002D37B3">
              <w:rPr>
                <w:rFonts w:asciiTheme="minorHAnsi" w:hAnsiTheme="minorHAnsi" w:cstheme="minorBidi"/>
                <w:b w:val="0"/>
                <w:color w:val="auto"/>
                <w:sz w:val="22"/>
                <w:szCs w:val="22"/>
              </w:rPr>
              <w:t>HTLN Fish sampling event codes and dates</w:t>
            </w:r>
          </w:p>
        </w:tc>
        <w:tc>
          <w:tcPr>
            <w:tcW w:w="2221" w:type="pct"/>
          </w:tcPr>
          <w:p w14:paraId="1B1247AE" w14:textId="277047E3" w:rsidR="00F93AAE" w:rsidRPr="2B5C8912"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Sampling dates including EventID as primary key</w:t>
            </w:r>
          </w:p>
        </w:tc>
      </w:tr>
      <w:tr w:rsidR="009D2A2E" w14:paraId="37C3FE5A" w14:textId="77777777" w:rsidTr="004B5069">
        <w:trPr>
          <w:trHeight w:val="300"/>
        </w:trPr>
        <w:tc>
          <w:tcPr>
            <w:tcW w:w="1326" w:type="pct"/>
          </w:tcPr>
          <w:p w14:paraId="5411083C" w14:textId="15B2EAC9" w:rsidR="009D2A2E" w:rsidRDefault="00F93AAE" w:rsidP="009D2A2E">
            <w:pPr>
              <w:pStyle w:val="nrpsTableheader"/>
              <w:rPr>
                <w:rFonts w:asciiTheme="minorHAnsi" w:hAnsiTheme="minorHAnsi" w:cstheme="minorBidi"/>
                <w:b w:val="0"/>
                <w:color w:val="auto"/>
                <w:sz w:val="22"/>
                <w:szCs w:val="22"/>
              </w:rPr>
            </w:pPr>
            <w:r w:rsidRPr="00F93AAE">
              <w:rPr>
                <w:rFonts w:asciiTheme="minorHAnsi" w:hAnsiTheme="minorHAnsi" w:cstheme="minorBidi"/>
                <w:b w:val="0"/>
                <w:color w:val="auto"/>
                <w:sz w:val="22"/>
                <w:szCs w:val="22"/>
              </w:rPr>
              <w:t>HTLN_Fish_SamplingPeriods.csv</w:t>
            </w:r>
          </w:p>
        </w:tc>
        <w:tc>
          <w:tcPr>
            <w:tcW w:w="1453" w:type="pct"/>
          </w:tcPr>
          <w:p w14:paraId="2482965E" w14:textId="37AA4D1C"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Sampling </w:t>
            </w:r>
            <w:r w:rsidR="00F93AAE">
              <w:rPr>
                <w:rFonts w:asciiTheme="minorHAnsi" w:hAnsiTheme="minorHAnsi" w:cstheme="minorBidi"/>
                <w:b w:val="0"/>
                <w:color w:val="auto"/>
                <w:sz w:val="22"/>
                <w:szCs w:val="22"/>
              </w:rPr>
              <w:t>season start and end dates</w:t>
            </w:r>
          </w:p>
        </w:tc>
        <w:tc>
          <w:tcPr>
            <w:tcW w:w="2221" w:type="pct"/>
          </w:tcPr>
          <w:p w14:paraId="384A5FA5" w14:textId="0669ACB7"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Sampling seasons dates (contains </w:t>
            </w:r>
            <w:r w:rsidR="00F93AAE">
              <w:rPr>
                <w:rFonts w:asciiTheme="minorHAnsi" w:hAnsiTheme="minorHAnsi" w:cstheme="minorBidi"/>
                <w:b w:val="0"/>
                <w:color w:val="auto"/>
                <w:sz w:val="22"/>
                <w:szCs w:val="22"/>
              </w:rPr>
              <w:t>Period</w:t>
            </w:r>
            <w:r w:rsidRPr="2B5C8912">
              <w:rPr>
                <w:rFonts w:asciiTheme="minorHAnsi" w:hAnsiTheme="minorHAnsi" w:cstheme="minorBidi"/>
                <w:b w:val="0"/>
                <w:color w:val="auto"/>
                <w:sz w:val="22"/>
                <w:szCs w:val="22"/>
              </w:rPr>
              <w:t>D primary key)</w:t>
            </w:r>
          </w:p>
        </w:tc>
      </w:tr>
      <w:tr w:rsidR="009D2A2E" w14:paraId="376121C0" w14:textId="77777777" w:rsidTr="004B5069">
        <w:trPr>
          <w:trHeight w:val="300"/>
        </w:trPr>
        <w:tc>
          <w:tcPr>
            <w:tcW w:w="1326" w:type="pct"/>
          </w:tcPr>
          <w:p w14:paraId="7930B8B2" w14:textId="234C5827" w:rsidR="009D2A2E" w:rsidRPr="00F93AAE"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HTLN_Fish_TransectInterval</w:t>
            </w:r>
            <w:r w:rsidR="009254EE">
              <w:rPr>
                <w:rFonts w:asciiTheme="minorHAnsi" w:hAnsiTheme="minorHAnsi" w:cstheme="minorBidi"/>
                <w:b w:val="0"/>
                <w:color w:val="auto"/>
                <w:sz w:val="22"/>
                <w:szCs w:val="22"/>
              </w:rPr>
              <w:t>.csv</w:t>
            </w:r>
          </w:p>
        </w:tc>
        <w:tc>
          <w:tcPr>
            <w:tcW w:w="1453" w:type="pct"/>
          </w:tcPr>
          <w:p w14:paraId="7F19182E" w14:textId="10A75CE3" w:rsidR="009D2A2E" w:rsidRPr="00F93AAE"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Sampling transect details</w:t>
            </w:r>
          </w:p>
        </w:tc>
        <w:tc>
          <w:tcPr>
            <w:tcW w:w="2221" w:type="pct"/>
          </w:tcPr>
          <w:p w14:paraId="3CB3B4F1" w14:textId="4E7DD2E2" w:rsidR="009D2A2E" w:rsidRPr="00F93AAE"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Sampling transect information including sampled length, number of transects and transect spacing details</w:t>
            </w: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r w:rsidR="00B92BF4" w:rsidRPr="00E5029B">
        <w:rPr>
          <w:rFonts w:asciiTheme="minorHAnsi" w:hAnsiTheme="minorHAnsi" w:cstheme="minorHAnsi"/>
          <w:lang w:val="fr-FR"/>
        </w:rPr>
        <w:t>with</w:t>
      </w:r>
      <w:r w:rsidR="00393F4F" w:rsidRPr="00E5029B">
        <w:rPr>
          <w:rFonts w:asciiTheme="minorHAnsi" w:hAnsiTheme="minorHAnsi" w:cstheme="minorHAnsi"/>
          <w:lang w:val="fr-FR"/>
        </w:rPr>
        <w:t xml:space="preserve"> your</w:t>
      </w:r>
      <w:r w:rsidR="00A64716" w:rsidRPr="00E5029B">
        <w:rPr>
          <w:rFonts w:asciiTheme="minorHAnsi" w:hAnsiTheme="minorHAnsi" w:cstheme="minorHAnsi"/>
          <w:lang w:val="fr-FR"/>
        </w:rPr>
        <w:t xml:space="preserve"> taxonomic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including the </w:t>
      </w:r>
      <w:r w:rsidR="00B502EC" w:rsidRPr="00E5029B">
        <w:rPr>
          <w:rFonts w:asciiTheme="minorHAnsi" w:hAnsiTheme="minorHAnsi" w:cstheme="minorHAnsi"/>
          <w:lang w:val="fr-FR"/>
        </w:rPr>
        <w:t xml:space="preserve">scientific name </w:t>
      </w:r>
      <w:r w:rsidR="00611903" w:rsidRPr="00E5029B">
        <w:rPr>
          <w:rFonts w:asciiTheme="minorHAnsi" w:hAnsiTheme="minorHAnsi" w:cstheme="minorHAnsi"/>
          <w:lang w:val="fr-FR"/>
        </w:rPr>
        <w:t>field</w:t>
      </w:r>
      <w:r w:rsidR="00727BD4" w:rsidRPr="00E5029B">
        <w:rPr>
          <w:rFonts w:asciiTheme="minorHAnsi" w:hAnsiTheme="minorHAnsi" w:cstheme="minorHAnsi"/>
          <w:lang w:val="fr-FR"/>
        </w:rPr>
        <w:t xml:space="preserve"> within that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hyperlink r:id="rId12" w:history="1">
        <w:r w:rsidR="003C1EB4" w:rsidRPr="003C1EB4">
          <w:rPr>
            <w:rStyle w:val="Hyperlink"/>
            <w:rFonts w:asciiTheme="minorHAnsi" w:hAnsiTheme="minorHAnsi" w:cstheme="minorHAnsi"/>
          </w:rPr>
          <w:t>DarwinCore</w:t>
        </w:r>
      </w:hyperlink>
      <w:r w:rsidR="003C1EB4" w:rsidRPr="003C1EB4">
        <w:rPr>
          <w:rFonts w:asciiTheme="minorHAnsi" w:hAnsiTheme="minorHAnsi" w:cstheme="minorHAnsi"/>
        </w:rPr>
        <w:t> for column names, such as “scientificName”.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2B5C8912">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Pr>
                <w:rFonts w:asciiTheme="minorHAnsi" w:hAnsiTheme="minorHAnsi" w:cstheme="minorHAnsi"/>
                <w:b/>
                <w:bCs w:val="0"/>
                <w:color w:val="FFFFFF" w:themeColor="background1"/>
                <w:sz w:val="22"/>
                <w:szCs w:val="24"/>
              </w:rPr>
              <w:t>scientificName</w:t>
            </w:r>
            <w:r>
              <w:rPr>
                <w:rFonts w:asciiTheme="minorHAnsi" w:hAnsiTheme="minorHAnsi" w:cstheme="minorHAnsi"/>
                <w:b/>
                <w:bCs w:val="0"/>
                <w:color w:val="FFFFFF" w:themeColor="background1"/>
                <w:sz w:val="22"/>
                <w:szCs w:val="24"/>
              </w:rPr>
              <w:t>)</w:t>
            </w:r>
          </w:p>
        </w:tc>
      </w:tr>
      <w:tr w:rsidR="00147498" w:rsidRPr="00E5029B" w14:paraId="0FAF9852" w14:textId="77777777" w:rsidTr="2B5C8912">
        <w:trPr>
          <w:trHeight w:val="366"/>
        </w:trPr>
        <w:tc>
          <w:tcPr>
            <w:tcW w:w="2361" w:type="pct"/>
          </w:tcPr>
          <w:p w14:paraId="079BA400" w14:textId="56BF2D55" w:rsidR="00147498" w:rsidRPr="00E5029B" w:rsidRDefault="0073590B" w:rsidP="2B5C891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HTLN_FishSamplingandCounts_EF.cs</w:t>
            </w:r>
            <w:r>
              <w:rPr>
                <w:rFonts w:asciiTheme="minorHAnsi" w:hAnsiTheme="minorHAnsi" w:cstheme="minorHAnsi"/>
                <w:b w:val="0"/>
                <w:bCs/>
                <w:sz w:val="22"/>
                <w:szCs w:val="22"/>
              </w:rPr>
              <w:t>v</w:t>
            </w:r>
          </w:p>
        </w:tc>
        <w:tc>
          <w:tcPr>
            <w:tcW w:w="2639" w:type="pct"/>
          </w:tcPr>
          <w:p w14:paraId="78EF4ED1" w14:textId="3DC1ADF9" w:rsidR="00147498" w:rsidRPr="00E5029B" w:rsidRDefault="15D2C23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ScientificName</w:t>
            </w:r>
          </w:p>
        </w:tc>
      </w:tr>
      <w:tr w:rsidR="0073590B" w:rsidRPr="00E5029B" w14:paraId="41B86AC8" w14:textId="77777777" w:rsidTr="2B5C8912">
        <w:trPr>
          <w:trHeight w:val="366"/>
        </w:trPr>
        <w:tc>
          <w:tcPr>
            <w:tcW w:w="2361" w:type="pct"/>
          </w:tcPr>
          <w:p w14:paraId="59473AB0" w14:textId="75B830D8" w:rsidR="0073590B" w:rsidRPr="002F58A2" w:rsidRDefault="0073590B" w:rsidP="2B5C8912">
            <w:pPr>
              <w:pStyle w:val="nrpsTableheader"/>
              <w:rPr>
                <w:rFonts w:asciiTheme="minorHAnsi" w:hAnsiTheme="minorHAnsi" w:cstheme="minorHAnsi"/>
                <w:b w:val="0"/>
                <w:bCs/>
                <w:sz w:val="22"/>
                <w:szCs w:val="22"/>
              </w:rPr>
            </w:pPr>
            <w:r w:rsidRPr="002F58A2">
              <w:rPr>
                <w:rFonts w:asciiTheme="minorHAnsi" w:hAnsiTheme="minorHAnsi" w:cstheme="minorHAnsi"/>
                <w:b w:val="0"/>
                <w:bCs/>
                <w:sz w:val="22"/>
                <w:szCs w:val="22"/>
              </w:rPr>
              <w:t>HTLN_FishSamplingandCounts_</w:t>
            </w:r>
            <w:r>
              <w:rPr>
                <w:rFonts w:asciiTheme="minorHAnsi" w:hAnsiTheme="minorHAnsi" w:cstheme="minorHAnsi"/>
                <w:b w:val="0"/>
                <w:bCs/>
                <w:sz w:val="22"/>
                <w:szCs w:val="22"/>
              </w:rPr>
              <w:t>SE</w:t>
            </w:r>
            <w:r w:rsidRPr="002F58A2">
              <w:rPr>
                <w:rFonts w:asciiTheme="minorHAnsi" w:hAnsiTheme="minorHAnsi" w:cstheme="minorHAnsi"/>
                <w:b w:val="0"/>
                <w:bCs/>
                <w:sz w:val="22"/>
                <w:szCs w:val="22"/>
              </w:rPr>
              <w:t>.cs</w:t>
            </w:r>
            <w:r>
              <w:rPr>
                <w:rFonts w:asciiTheme="minorHAnsi" w:hAnsiTheme="minorHAnsi" w:cstheme="minorHAnsi"/>
                <w:b w:val="0"/>
                <w:bCs/>
                <w:sz w:val="22"/>
                <w:szCs w:val="22"/>
              </w:rPr>
              <w:t>v</w:t>
            </w:r>
          </w:p>
        </w:tc>
        <w:tc>
          <w:tcPr>
            <w:tcW w:w="2639" w:type="pct"/>
          </w:tcPr>
          <w:p w14:paraId="1CA359CA" w14:textId="60815262" w:rsidR="0073590B" w:rsidRPr="2B5C8912" w:rsidRDefault="0073590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ScientificName</w:t>
            </w:r>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r w:rsidR="006F6DA5">
        <w:rPr>
          <w:rFonts w:asciiTheme="minorHAnsi" w:hAnsiTheme="minorHAnsi" w:cstheme="minorHAnsi"/>
          <w:lang w:val="fr-FR"/>
        </w:rPr>
        <w:t xml:space="preserve">that contain </w:t>
      </w:r>
      <w:r w:rsidRPr="00E5029B">
        <w:rPr>
          <w:rFonts w:asciiTheme="minorHAnsi" w:hAnsiTheme="minorHAnsi" w:cstheme="minorHAnsi"/>
          <w:lang w:val="fr-FR"/>
        </w:rPr>
        <w:t>geographic information</w:t>
      </w:r>
      <w:r w:rsidR="00212531" w:rsidRPr="00E5029B">
        <w:rPr>
          <w:rFonts w:asciiTheme="minorHAnsi" w:hAnsiTheme="minorHAnsi" w:cstheme="minorHAnsi"/>
          <w:lang w:val="fr-FR"/>
        </w:rPr>
        <w:t xml:space="preserve">. Please ensure your geographic information </w:t>
      </w:r>
      <w:r w:rsidR="00611903" w:rsidRPr="00E5029B">
        <w:rPr>
          <w:rFonts w:asciiTheme="minorHAnsi" w:hAnsiTheme="minorHAnsi" w:cstheme="minorHAnsi"/>
          <w:lang w:val="fr-FR"/>
        </w:rPr>
        <w:t xml:space="preserve">is in </w:t>
      </w:r>
      <w:r w:rsidR="00611903" w:rsidRPr="00E5029B">
        <w:rPr>
          <w:rFonts w:asciiTheme="minorHAnsi" w:hAnsiTheme="minorHAnsi" w:cstheme="minorHAnsi"/>
          <w:b/>
          <w:bCs/>
          <w:lang w:val="fr-FR"/>
        </w:rPr>
        <w:t>decimal degrees</w:t>
      </w:r>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the </w:t>
      </w:r>
      <w:hyperlink r:id="rId13" w:history="1">
        <w:r w:rsidR="0020573D" w:rsidRPr="00E5029B">
          <w:rPr>
            <w:rStyle w:val="Hyperlink"/>
            <w:rFonts w:asciiTheme="minorHAnsi" w:hAnsiTheme="minorHAnsi" w:cstheme="minorHAnsi"/>
          </w:rPr>
          <w:t>convert_utm_to_ll()</w:t>
        </w:r>
      </w:hyperlink>
      <w:r w:rsidR="0020573D" w:rsidRPr="00E5029B">
        <w:rPr>
          <w:rFonts w:asciiTheme="minorHAnsi" w:hAnsiTheme="minorHAnsi" w:cstheme="minorHAnsi"/>
        </w:rPr>
        <w:t xml:space="preserve"> function in </w:t>
      </w:r>
      <w:hyperlink r:id="rId14" w:history="1">
        <w:r w:rsidR="0020573D" w:rsidRPr="00E5029B">
          <w:rPr>
            <w:rStyle w:val="Hyperlink"/>
            <w:rFonts w:asciiTheme="minorHAnsi" w:hAnsiTheme="minorHAnsi" w:cstheme="minorHAnsi"/>
          </w:rPr>
          <w:t>QCkit</w:t>
        </w:r>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7A0FED79">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CC243E">
              <w:rPr>
                <w:rFonts w:asciiTheme="minorHAnsi" w:hAnsiTheme="minorHAnsi" w:cstheme="minorHAnsi"/>
                <w:b/>
                <w:bCs w:val="0"/>
                <w:color w:val="FFFFFF" w:themeColor="background1"/>
                <w:sz w:val="22"/>
                <w:szCs w:val="24"/>
              </w:rPr>
              <w:t>decimalLatitude</w:t>
            </w:r>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(e.g. 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r w:rsidR="007D2FDC" w:rsidRPr="7BE949D3">
              <w:rPr>
                <w:rFonts w:asciiTheme="minorHAnsi" w:hAnsiTheme="minorHAnsi" w:cstheme="minorBidi"/>
                <w:b/>
                <w:color w:val="FFFFFF" w:themeColor="background1"/>
                <w:sz w:val="22"/>
                <w:szCs w:val="22"/>
              </w:rPr>
              <w:t>Point_ID)</w:t>
            </w:r>
          </w:p>
        </w:tc>
      </w:tr>
      <w:tr w:rsidR="00CC243E" w:rsidRPr="00E5029B" w14:paraId="0C58A641" w14:textId="25C0DEE4" w:rsidTr="7A0FED79">
        <w:trPr>
          <w:trHeight w:val="366"/>
        </w:trPr>
        <w:tc>
          <w:tcPr>
            <w:tcW w:w="1249" w:type="pct"/>
          </w:tcPr>
          <w:p w14:paraId="1C3EF866" w14:textId="718E7E83" w:rsidR="0029725B" w:rsidRPr="00E5029B" w:rsidRDefault="00CB5B72" w:rsidP="7A0FED7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HTLN_Fish_Reaches_Locations.csv</w:t>
            </w:r>
          </w:p>
        </w:tc>
        <w:tc>
          <w:tcPr>
            <w:tcW w:w="1112" w:type="pct"/>
          </w:tcPr>
          <w:p w14:paraId="36CC1AFA" w14:textId="74C725F7" w:rsidR="0029725B" w:rsidRPr="00E5029B" w:rsidRDefault="00CB5B72" w:rsidP="7A0FED7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Latitude</w:t>
            </w:r>
          </w:p>
        </w:tc>
        <w:tc>
          <w:tcPr>
            <w:tcW w:w="1355" w:type="pct"/>
          </w:tcPr>
          <w:p w14:paraId="4F33ABF5" w14:textId="76AF71A6" w:rsidR="0029725B" w:rsidRPr="00E5029B" w:rsidRDefault="00CB5B72" w:rsidP="7A0FED7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Longitude</w:t>
            </w:r>
          </w:p>
        </w:tc>
        <w:tc>
          <w:tcPr>
            <w:tcW w:w="1284" w:type="pct"/>
          </w:tcPr>
          <w:p w14:paraId="7333A233" w14:textId="23677091" w:rsidR="0029725B" w:rsidRPr="00E5029B" w:rsidRDefault="287C6C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ReachID</w:t>
            </w:r>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2B5C8912">
        <w:trPr>
          <w:trHeight w:val="300"/>
        </w:trPr>
        <w:tc>
          <w:tcPr>
            <w:tcW w:w="12960" w:type="dxa"/>
          </w:tcPr>
          <w:p w14:paraId="47CD6CF7" w14:textId="5EC77D98" w:rsidR="01DE778B" w:rsidRDefault="37F073D3" w:rsidP="2B5C8912">
            <w:pPr>
              <w:pStyle w:val="nrpsNormal"/>
              <w:rPr>
                <w:rFonts w:asciiTheme="minorHAnsi" w:hAnsiTheme="minorHAnsi" w:cstheme="minorBidi"/>
              </w:rPr>
            </w:pPr>
            <w:r w:rsidRPr="2B5C8912">
              <w:rPr>
                <w:rFonts w:asciiTheme="minorHAnsi" w:hAnsiTheme="minorHAnsi" w:cstheme="minorBidi"/>
              </w:rPr>
              <w:t>BUFF, EFMO, GWCA, HEHO, HOME, HOSP, OZAR, PERI, PIPE, TAPR, WICR</w:t>
            </w: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2B5C8912">
        <w:trPr>
          <w:trHeight w:val="300"/>
        </w:trPr>
        <w:tc>
          <w:tcPr>
            <w:tcW w:w="12960" w:type="dxa"/>
          </w:tcPr>
          <w:p w14:paraId="03804E4A" w14:textId="29FA840C" w:rsidR="7BE949D3" w:rsidRDefault="58B3F777" w:rsidP="2B5C8912">
            <w:pPr>
              <w:pStyle w:val="nrpsHeading1"/>
              <w:rPr>
                <w:rFonts w:asciiTheme="minorHAnsi" w:hAnsiTheme="minorHAnsi" w:cstheme="minorBidi"/>
                <w:sz w:val="23"/>
                <w:szCs w:val="23"/>
              </w:rPr>
            </w:pPr>
            <w:r w:rsidRPr="2B5C8912">
              <w:rPr>
                <w:rFonts w:asciiTheme="minorHAnsi" w:hAnsiTheme="minorHAnsi" w:cstheme="minorBidi"/>
                <w:sz w:val="23"/>
                <w:szCs w:val="23"/>
              </w:rPr>
              <w:t>HTLN</w:t>
            </w: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44926B38" w:rsidR="00762987" w:rsidRPr="00E5029B" w:rsidRDefault="00000000" w:rsidP="2B5C8912">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Content>
          <w:r w:rsidR="334DD196"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Ongoing</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Complete</w:t>
      </w:r>
      <w:r w:rsidR="009C1029" w:rsidRPr="2B5C8912">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2B5C8912">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rsidTr="2B5C8912">
        <w:trPr>
          <w:trHeight w:val="366"/>
        </w:trPr>
        <w:tc>
          <w:tcPr>
            <w:tcW w:w="2361" w:type="pct"/>
          </w:tcPr>
          <w:p w14:paraId="73453B54" w14:textId="0B977C2E" w:rsidR="00806B07" w:rsidRPr="00E5029B" w:rsidRDefault="4C3B09A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8/28/2001</w:t>
            </w: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2EB25C3E">
        <w:trPr>
          <w:trHeight w:val="3050"/>
        </w:trPr>
        <w:tc>
          <w:tcPr>
            <w:tcW w:w="12950" w:type="dxa"/>
          </w:tcPr>
          <w:p w14:paraId="052E2504" w14:textId="1ECB8C52" w:rsidR="00806B07" w:rsidRDefault="00806B07" w:rsidP="4B60B1EC">
            <w:pPr>
              <w:spacing w:after="0" w:line="240" w:lineRule="auto"/>
              <w:rPr>
                <w:rFonts w:asciiTheme="minorHAnsi" w:eastAsia="Times New Roman" w:hAnsiTheme="minorHAnsi"/>
              </w:rPr>
            </w:pPr>
          </w:p>
          <w:p w14:paraId="21E7C5C7" w14:textId="01D687E9" w:rsidR="00806B07" w:rsidRDefault="420627A9" w:rsidP="4B60B1EC">
            <w:pPr>
              <w:spacing w:after="0" w:line="240" w:lineRule="auto"/>
              <w:rPr>
                <w:rFonts w:asciiTheme="minorHAnsi" w:eastAsia="Times New Roman" w:hAnsiTheme="minorHAnsi"/>
              </w:rPr>
            </w:pPr>
            <w:r w:rsidRPr="2EB25C3E">
              <w:rPr>
                <w:rFonts w:asciiTheme="minorHAnsi" w:eastAsia="Times New Roman" w:hAnsiTheme="minorHAnsi"/>
              </w:rPr>
              <w:t>This monitoring dataset consists of fish community data for Buffalo National River, Ozark National Scenic Riverways and multiple prairie stream park units throughout the Midwest. The dataset includes fish species counts, site conditions, water quality</w:t>
            </w:r>
            <w:r w:rsidR="108EFED0" w:rsidRPr="2EB25C3E">
              <w:rPr>
                <w:rFonts w:asciiTheme="minorHAnsi" w:eastAsia="Times New Roman" w:hAnsiTheme="minorHAnsi"/>
              </w:rPr>
              <w:t xml:space="preserve"> and</w:t>
            </w:r>
            <w:r w:rsidRPr="2EB25C3E">
              <w:rPr>
                <w:rFonts w:asciiTheme="minorHAnsi" w:eastAsia="Times New Roman" w:hAnsiTheme="minorHAnsi"/>
              </w:rPr>
              <w:t xml:space="preserve"> habitat</w:t>
            </w:r>
            <w:r w:rsidR="471EA357" w:rsidRPr="2EB25C3E">
              <w:rPr>
                <w:rFonts w:asciiTheme="minorHAnsi" w:eastAsia="Times New Roman" w:hAnsiTheme="minorHAnsi"/>
              </w:rPr>
              <w:t xml:space="preserve"> measures</w:t>
            </w:r>
            <w:r w:rsidRPr="2EB25C3E">
              <w:rPr>
                <w:rFonts w:asciiTheme="minorHAnsi" w:eastAsia="Times New Roman" w:hAnsiTheme="minorHAnsi"/>
              </w:rPr>
              <w:t>, and stream discharge data for fish communities in Heartland Inventory and Monitoring Network Parks.  The dataset includes approximately 1</w:t>
            </w:r>
            <w:r w:rsidR="00F01FC4">
              <w:rPr>
                <w:rFonts w:asciiTheme="minorHAnsi" w:eastAsia="Times New Roman" w:hAnsiTheme="minorHAnsi"/>
              </w:rPr>
              <w:t>20</w:t>
            </w:r>
            <w:r w:rsidRPr="2EB25C3E">
              <w:rPr>
                <w:rFonts w:asciiTheme="minorHAnsi" w:eastAsia="Times New Roman" w:hAnsiTheme="minorHAnsi"/>
              </w:rPr>
              <w:t>,000 individual observations covering over 130 fish species observed at 12 NPS park units taken between 2001 and 202</w:t>
            </w:r>
            <w:r w:rsidR="00F01FC4">
              <w:rPr>
                <w:rFonts w:asciiTheme="minorHAnsi" w:eastAsia="Times New Roman" w:hAnsiTheme="minorHAnsi"/>
              </w:rPr>
              <w:t>4</w:t>
            </w:r>
            <w:r w:rsidRPr="2EB25C3E">
              <w:rPr>
                <w:rFonts w:asciiTheme="minorHAnsi" w:eastAsia="Times New Roman" w:hAnsiTheme="minorHAnsi"/>
              </w:rPr>
              <w:t xml:space="preserve">. The overall goals of Heartland Inventory and Monitoring Network fish community </w:t>
            </w:r>
            <w:r w:rsidR="2BD729B9" w:rsidRPr="2EB25C3E">
              <w:rPr>
                <w:rFonts w:asciiTheme="minorHAnsi" w:eastAsia="Times New Roman" w:hAnsiTheme="minorHAnsi"/>
              </w:rPr>
              <w:t>program</w:t>
            </w:r>
            <w:r w:rsidRPr="2EB25C3E">
              <w:rPr>
                <w:rFonts w:asciiTheme="minorHAnsi" w:eastAsia="Times New Roman" w:hAnsiTheme="minorHAnsi"/>
              </w:rPr>
              <w:t xml:space="preserve"> are to monitor temporal changes in fish communities and relations between the fish communities and environmental factors. This monitoring information</w:t>
            </w:r>
            <w:r w:rsidR="56177C29" w:rsidRPr="2EB25C3E">
              <w:rPr>
                <w:rFonts w:asciiTheme="minorHAnsi" w:eastAsia="Times New Roman" w:hAnsiTheme="minorHAnsi"/>
              </w:rPr>
              <w:t xml:space="preserve"> </w:t>
            </w:r>
            <w:r w:rsidRPr="2EB25C3E">
              <w:rPr>
                <w:rFonts w:asciiTheme="minorHAnsi" w:eastAsia="Times New Roman" w:hAnsiTheme="minorHAnsi"/>
              </w:rPr>
              <w:t>can be used by park managers to evaluate the effects of past and future activities and management decisions (either by park managers or others) on fish communities. The specific objectives for fish community monitoring are (1) to determine the status and trends in river, springs and small</w:t>
            </w:r>
            <w:r w:rsidR="7EE0A1AB" w:rsidRPr="2EB25C3E">
              <w:rPr>
                <w:rFonts w:asciiTheme="minorHAnsi" w:eastAsia="Times New Roman" w:hAnsiTheme="minorHAnsi"/>
              </w:rPr>
              <w:t>-</w:t>
            </w:r>
            <w:r w:rsidRPr="2EB25C3E">
              <w:rPr>
                <w:rFonts w:asciiTheme="minorHAnsi" w:eastAsia="Times New Roman" w:hAnsiTheme="minorHAnsi"/>
              </w:rPr>
              <w:t>stream fish communities by quantifying metrics (e.g. species richness, percent tolerant individuals, percent invertivores, and percent omnivores) that can be used to calculate multi-metric indices and (2) to estimate the spatial and</w:t>
            </w:r>
            <w:r w:rsidR="34E5BCA0" w:rsidRPr="2EB25C3E">
              <w:rPr>
                <w:rFonts w:asciiTheme="minorHAnsi" w:eastAsia="Times New Roman" w:hAnsiTheme="minorHAnsi"/>
              </w:rPr>
              <w:t xml:space="preserve"> </w:t>
            </w:r>
            <w:r w:rsidRPr="2EB25C3E">
              <w:rPr>
                <w:rFonts w:asciiTheme="minorHAnsi" w:eastAsia="Times New Roman" w:hAnsiTheme="minorHAnsi"/>
              </w:rPr>
              <w:t xml:space="preserve">temporal variability of fish community metric values and indices among collection sites, and relations between metrics and indices with various environmental variables (e.g. stream size, riparian characteristics, substrate characteristics, water quality, </w:t>
            </w:r>
            <w:r w:rsidR="66E87EB6" w:rsidRPr="2EB25C3E">
              <w:rPr>
                <w:rFonts w:asciiTheme="minorHAnsi" w:eastAsia="Times New Roman" w:hAnsiTheme="minorHAnsi"/>
              </w:rPr>
              <w:t xml:space="preserve">discharge, </w:t>
            </w:r>
            <w:r w:rsidRPr="2EB25C3E">
              <w:rPr>
                <w:rFonts w:asciiTheme="minorHAnsi" w:eastAsia="Times New Roman" w:hAnsiTheme="minorHAnsi"/>
              </w:rPr>
              <w:t>and land use).</w:t>
            </w:r>
          </w:p>
          <w:p w14:paraId="0D7F965F" w14:textId="27FD892C" w:rsidR="00806B07" w:rsidRDefault="00806B07" w:rsidP="4B60B1EC">
            <w:pPr>
              <w:spacing w:after="0" w:line="240" w:lineRule="auto"/>
              <w:rPr>
                <w:rFonts w:asciiTheme="minorHAnsi" w:eastAsia="Times New Roman" w:hAnsiTheme="minorHAnsi"/>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dplyr,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2EB25C3E">
        <w:trPr>
          <w:trHeight w:val="3347"/>
        </w:trPr>
        <w:tc>
          <w:tcPr>
            <w:tcW w:w="12950" w:type="dxa"/>
          </w:tcPr>
          <w:p w14:paraId="71582595" w14:textId="34C54087" w:rsidR="00806B07" w:rsidRDefault="08739D72" w:rsidP="2A73F221">
            <w:pPr>
              <w:pStyle w:val="nrpsNormal"/>
              <w:rPr>
                <w:rFonts w:asciiTheme="minorHAnsi" w:hAnsiTheme="minorHAnsi" w:cstheme="minorBidi"/>
              </w:rPr>
            </w:pPr>
            <w:r w:rsidRPr="2EB25C3E">
              <w:rPr>
                <w:rFonts w:asciiTheme="minorHAnsi" w:hAnsiTheme="minorHAnsi" w:cstheme="minorBidi"/>
              </w:rPr>
              <w:t xml:space="preserve">Sampling design for this project consisted of establishing permanent sampling reaches for each park unit, then collecting fish community data and associated habitat data at each reach.  The field data collection consisted of (1) collecting initial water quality data, (2) sampling fish within the reach and then processing fish samples, (3) collecting habitat data, (4) collecting water discharge data and (5) collecting final measures of water quality. Fish were sampled either using electrofish methods for large rivers, springs and streams or </w:t>
            </w:r>
            <w:r w:rsidR="3D00A1CC" w:rsidRPr="2EB25C3E">
              <w:rPr>
                <w:rFonts w:asciiTheme="minorHAnsi" w:hAnsiTheme="minorHAnsi" w:cstheme="minorBidi"/>
              </w:rPr>
              <w:t xml:space="preserve">electrofish and </w:t>
            </w:r>
            <w:r w:rsidRPr="2EB25C3E">
              <w:rPr>
                <w:rFonts w:asciiTheme="minorHAnsi" w:hAnsiTheme="minorHAnsi" w:cstheme="minorBidi"/>
              </w:rPr>
              <w:t xml:space="preserve">seine methods for small prairie streams. Water quality and site condition measures included weather </w:t>
            </w:r>
            <w:r w:rsidR="5F7BF982" w:rsidRPr="2EB25C3E">
              <w:rPr>
                <w:rFonts w:asciiTheme="minorHAnsi" w:hAnsiTheme="minorHAnsi" w:cstheme="minorBidi"/>
              </w:rPr>
              <w:t>conditions, water</w:t>
            </w:r>
            <w:r w:rsidRPr="2EB25C3E">
              <w:rPr>
                <w:rFonts w:asciiTheme="minorHAnsi" w:hAnsiTheme="minorHAnsi" w:cstheme="minorBidi"/>
              </w:rPr>
              <w:t xml:space="preserve"> </w:t>
            </w:r>
            <w:r w:rsidR="03E27EC9" w:rsidRPr="2EB25C3E">
              <w:rPr>
                <w:rFonts w:asciiTheme="minorHAnsi" w:hAnsiTheme="minorHAnsi" w:cstheme="minorBidi"/>
              </w:rPr>
              <w:t>temperature</w:t>
            </w:r>
            <w:r w:rsidRPr="2EB25C3E">
              <w:rPr>
                <w:rFonts w:asciiTheme="minorHAnsi" w:hAnsiTheme="minorHAnsi" w:cstheme="minorBidi"/>
              </w:rPr>
              <w:t xml:space="preserve">, and CORE 5 water quality measures (pH, specific conductance, conductivity, dissolved oxygen and water turbidity). Habitat measures were taken using point-transect method and included measures of channel morphology, fish cover, and bank conditions. Water discharge measures were taken both by direct measures in the field at the reach site and from nearby hydrologic gauge stations. </w:t>
            </w:r>
          </w:p>
          <w:p w14:paraId="331F181E" w14:textId="5166A832" w:rsidR="00806B07" w:rsidRDefault="707F6E65" w:rsidP="2B5C8912">
            <w:pPr>
              <w:pStyle w:val="nrpsNormal"/>
            </w:pPr>
            <w:r w:rsidRPr="2A73F221">
              <w:rPr>
                <w:rFonts w:asciiTheme="minorHAnsi" w:hAnsiTheme="minorHAnsi" w:cstheme="minorBidi"/>
              </w:rPr>
              <w:t>Methodology protocols supporting this project include - for small streams - Dodd HR and Others. 2021. Protocol for Monitoring Fish Communities in Small Streams in the Heartland Inventory and Monitoring Network: Version 2.0. Natural Resource Report. NPS/HTLN/NRR—2021/2235. National Park Service. Fort Collins, Colorado. https://doi.org/10.36967/nrr-2284726; for springs - Dodd HR and Others. 2021. Protocol for monitoring spring communities at Ozark National Scenic River-ways, Missouri: Version 2.0. Natural Resource Report. NPS/HTLN/NRR—2021/2231. National Park Service. Fort Collins, Colorado. https://doi.org/10.36967/nrr-2284630; and for large rivers - Dodd HR and Others. 2018. Methods for monitoring fish communities of Buffalo National River and Ozark National Scenic Riverways in the Ozark Plateaus of Arkansas and Missouri, Version 2.0. Natural Resource Report. NPS/HTLN/NRR—2018/1633. National Park Service. Fort Collins, Colorado.</w:t>
            </w: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3621"/>
        <w:gridCol w:w="1985"/>
        <w:gridCol w:w="1980"/>
      </w:tblGrid>
      <w:tr w:rsidR="00BF7E34" w:rsidRPr="00E5029B" w14:paraId="3DE6444F" w14:textId="77777777" w:rsidTr="00F01FC4">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3621"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1985"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00F01FC4">
        <w:trPr>
          <w:trHeight w:val="366"/>
        </w:trPr>
        <w:tc>
          <w:tcPr>
            <w:tcW w:w="1260" w:type="dxa"/>
          </w:tcPr>
          <w:p w14:paraId="45D75328" w14:textId="3A000D65"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w:t>
            </w:r>
          </w:p>
        </w:tc>
        <w:tc>
          <w:tcPr>
            <w:tcW w:w="945" w:type="dxa"/>
          </w:tcPr>
          <w:p w14:paraId="709DF1CE" w14:textId="4658ABF8"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w:t>
            </w:r>
          </w:p>
        </w:tc>
        <w:tc>
          <w:tcPr>
            <w:tcW w:w="1485" w:type="dxa"/>
          </w:tcPr>
          <w:p w14:paraId="76526897" w14:textId="06C8BC5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Dodd</w:t>
            </w: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621" w:type="dxa"/>
          </w:tcPr>
          <w:p w14:paraId="13209BB4" w14:textId="0A7676A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hope_dodd@nps.gov</w:t>
            </w:r>
          </w:p>
        </w:tc>
        <w:tc>
          <w:tcPr>
            <w:tcW w:w="1985"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00F01FC4">
        <w:trPr>
          <w:trHeight w:val="366"/>
        </w:trPr>
        <w:tc>
          <w:tcPr>
            <w:tcW w:w="1260" w:type="dxa"/>
          </w:tcPr>
          <w:p w14:paraId="7C264864" w14:textId="0ABABC90" w:rsidR="00BF7E34"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Gareth</w:t>
            </w:r>
          </w:p>
        </w:tc>
        <w:tc>
          <w:tcPr>
            <w:tcW w:w="945" w:type="dxa"/>
          </w:tcPr>
          <w:p w14:paraId="63B410E6" w14:textId="5020E875" w:rsidR="00BF7E34" w:rsidRPr="00E5029B" w:rsidRDefault="00F01FC4" w:rsidP="00F01FC4">
            <w:pPr>
              <w:pStyle w:val="nrpsTableheader"/>
              <w:rPr>
                <w:rFonts w:asciiTheme="minorHAnsi" w:hAnsiTheme="minorHAnsi" w:cstheme="minorBidi"/>
                <w:b w:val="0"/>
                <w:color w:val="auto"/>
                <w:sz w:val="22"/>
                <w:szCs w:val="22"/>
              </w:rPr>
            </w:pPr>
            <w:r w:rsidRPr="00F01FC4">
              <w:rPr>
                <w:rFonts w:asciiTheme="minorHAnsi" w:hAnsiTheme="minorHAnsi" w:cstheme="minorBidi"/>
                <w:b w:val="0"/>
                <w:color w:val="auto"/>
                <w:sz w:val="22"/>
                <w:szCs w:val="22"/>
              </w:rPr>
              <w:t>A.</w:t>
            </w:r>
            <w:r>
              <w:rPr>
                <w:rFonts w:asciiTheme="minorHAnsi" w:hAnsiTheme="minorHAnsi" w:cstheme="minorBidi"/>
                <w:b w:val="0"/>
                <w:color w:val="auto"/>
                <w:sz w:val="22"/>
                <w:szCs w:val="22"/>
              </w:rPr>
              <w:t xml:space="preserve"> </w:t>
            </w:r>
          </w:p>
        </w:tc>
        <w:tc>
          <w:tcPr>
            <w:tcW w:w="1485" w:type="dxa"/>
          </w:tcPr>
          <w:p w14:paraId="0DF9290A" w14:textId="2701ACF5" w:rsidR="00BF7E34"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Rowell</w:t>
            </w: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621" w:type="dxa"/>
          </w:tcPr>
          <w:p w14:paraId="0F808707" w14:textId="1BBD9148" w:rsidR="00BF7E34"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gareth_rowell@nps.gov</w:t>
            </w:r>
          </w:p>
        </w:tc>
        <w:tc>
          <w:tcPr>
            <w:tcW w:w="1985"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59605438" w:rsidR="00BF7E34" w:rsidRPr="00E5029B" w:rsidRDefault="00F01FC4" w:rsidP="2B5C8912">
            <w:pPr>
              <w:pStyle w:val="nrpsTableheader"/>
              <w:rPr>
                <w:rFonts w:asciiTheme="minorHAnsi" w:hAnsiTheme="minorHAnsi" w:cstheme="minorBidi"/>
                <w:b w:val="0"/>
                <w:color w:val="auto"/>
                <w:sz w:val="22"/>
                <w:szCs w:val="22"/>
              </w:rPr>
            </w:pPr>
            <w:r w:rsidRPr="00E5029B">
              <w:rPr>
                <w:rFonts w:asciiTheme="minorHAnsi" w:hAnsiTheme="minorHAnsi" w:cstheme="minorHAnsi"/>
                <w:b w:val="0"/>
                <w:bCs/>
                <w:color w:val="auto"/>
                <w:sz w:val="22"/>
                <w:szCs w:val="24"/>
              </w:rPr>
              <w:t>Creator</w:t>
            </w:r>
          </w:p>
        </w:tc>
      </w:tr>
      <w:tr w:rsidR="003D53EC" w:rsidRPr="00E5029B" w14:paraId="6C2CC63A" w14:textId="77777777" w:rsidTr="00F01FC4">
        <w:trPr>
          <w:trHeight w:val="366"/>
        </w:trPr>
        <w:tc>
          <w:tcPr>
            <w:tcW w:w="1260" w:type="dxa"/>
          </w:tcPr>
          <w:p w14:paraId="6F69D6A8" w14:textId="680A5B5A"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w:t>
            </w:r>
          </w:p>
        </w:tc>
        <w:tc>
          <w:tcPr>
            <w:tcW w:w="945" w:type="dxa"/>
          </w:tcPr>
          <w:p w14:paraId="4A5CCD43" w14:textId="7F642BA3"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R. </w:t>
            </w:r>
          </w:p>
        </w:tc>
        <w:tc>
          <w:tcPr>
            <w:tcW w:w="1485" w:type="dxa"/>
          </w:tcPr>
          <w:p w14:paraId="653B6246" w14:textId="1F1E4AB4"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Brown</w:t>
            </w: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621" w:type="dxa"/>
          </w:tcPr>
          <w:p w14:paraId="5B41CC8E" w14:textId="15F4142F"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james_brown@partner.nps.gov</w:t>
            </w:r>
          </w:p>
        </w:tc>
        <w:tc>
          <w:tcPr>
            <w:tcW w:w="1985"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4BB88F34"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Creator</w:t>
            </w:r>
          </w:p>
        </w:tc>
      </w:tr>
      <w:tr w:rsidR="003D53EC" w:rsidRPr="00E5029B" w14:paraId="2B10B3FB" w14:textId="77777777" w:rsidTr="00F01FC4">
        <w:trPr>
          <w:trHeight w:val="377"/>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621"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5"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00F01FC4">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621"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5"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2EB25C3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2EB25C3E">
        <w:trPr>
          <w:trHeight w:val="252"/>
        </w:trPr>
        <w:tc>
          <w:tcPr>
            <w:tcW w:w="486" w:type="pct"/>
          </w:tcPr>
          <w:p w14:paraId="1DB54028" w14:textId="77852EB8"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Jennifer</w:t>
            </w:r>
          </w:p>
        </w:tc>
        <w:tc>
          <w:tcPr>
            <w:tcW w:w="347" w:type="pct"/>
          </w:tcPr>
          <w:p w14:paraId="4D6AFFCB" w14:textId="59CD3A57"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L.</w:t>
            </w:r>
          </w:p>
        </w:tc>
        <w:tc>
          <w:tcPr>
            <w:tcW w:w="590" w:type="pct"/>
          </w:tcPr>
          <w:p w14:paraId="1CE3F09B" w14:textId="01A9E8D2"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Haack-Gaynor</w:t>
            </w: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4E9147A8"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jennifer_haack</w:t>
            </w:r>
            <w:r w:rsidR="2DE7B5C2" w:rsidRPr="2B5C8912">
              <w:rPr>
                <w:rFonts w:asciiTheme="minorHAnsi" w:hAnsiTheme="minorHAnsi" w:cstheme="minorBidi"/>
                <w:b w:val="0"/>
                <w:color w:val="auto"/>
                <w:sz w:val="22"/>
                <w:szCs w:val="22"/>
              </w:rPr>
              <w:t>@nps.gov</w:t>
            </w: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2EB25C3E">
        <w:trPr>
          <w:trHeight w:val="252"/>
        </w:trPr>
        <w:tc>
          <w:tcPr>
            <w:tcW w:w="486" w:type="pct"/>
          </w:tcPr>
          <w:p w14:paraId="7AA8EF6B" w14:textId="7D8E7047" w:rsidR="00804B5A" w:rsidRPr="00E5029B" w:rsidRDefault="00804B5A" w:rsidP="2B5C8912">
            <w:pPr>
              <w:pStyle w:val="nrpsTableheader"/>
              <w:rPr>
                <w:rFonts w:asciiTheme="minorHAnsi" w:hAnsiTheme="minorHAnsi" w:cstheme="minorBidi"/>
                <w:b w:val="0"/>
                <w:color w:val="auto"/>
                <w:sz w:val="22"/>
                <w:szCs w:val="22"/>
              </w:rPr>
            </w:pPr>
          </w:p>
        </w:tc>
        <w:tc>
          <w:tcPr>
            <w:tcW w:w="347" w:type="pct"/>
          </w:tcPr>
          <w:p w14:paraId="3DF5D27C" w14:textId="3A58C174" w:rsidR="00804B5A" w:rsidRPr="00E5029B" w:rsidRDefault="00804B5A" w:rsidP="2B5C8912">
            <w:pPr>
              <w:pStyle w:val="nrpsTableheader"/>
              <w:rPr>
                <w:rFonts w:asciiTheme="minorHAnsi" w:hAnsiTheme="minorHAnsi" w:cstheme="minorBidi"/>
                <w:b w:val="0"/>
                <w:color w:val="auto"/>
                <w:sz w:val="22"/>
                <w:szCs w:val="22"/>
              </w:rPr>
            </w:pPr>
          </w:p>
        </w:tc>
        <w:tc>
          <w:tcPr>
            <w:tcW w:w="590" w:type="pct"/>
          </w:tcPr>
          <w:p w14:paraId="1A98A735" w14:textId="2378A910" w:rsidR="00804B5A" w:rsidRPr="00E5029B" w:rsidRDefault="00804B5A" w:rsidP="2B5C8912">
            <w:pPr>
              <w:pStyle w:val="nrpsTableheader"/>
              <w:rPr>
                <w:rFonts w:asciiTheme="minorHAnsi" w:hAnsiTheme="minorHAnsi" w:cstheme="minorBidi"/>
                <w:b w:val="0"/>
                <w:color w:val="auto"/>
                <w:sz w:val="22"/>
                <w:szCs w:val="22"/>
              </w:rPr>
            </w:pP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35699C74" w:rsidR="00804B5A" w:rsidRPr="00E5029B" w:rsidRDefault="00804B5A" w:rsidP="2B5C8912">
            <w:pPr>
              <w:pStyle w:val="nrpsTableheader"/>
              <w:rPr>
                <w:rFonts w:asciiTheme="minorHAnsi" w:hAnsiTheme="minorHAnsi" w:cstheme="minorBidi"/>
                <w:b w:val="0"/>
                <w:color w:val="auto"/>
                <w:sz w:val="22"/>
                <w:szCs w:val="22"/>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64E16D6F" w:rsidR="00804B5A" w:rsidRPr="00E5029B" w:rsidRDefault="00804B5A" w:rsidP="2B5C8912">
            <w:pPr>
              <w:pStyle w:val="nrpsTableheader"/>
              <w:rPr>
                <w:rFonts w:asciiTheme="minorHAnsi" w:hAnsiTheme="minorHAnsi" w:cstheme="minorBidi"/>
                <w:b w:val="0"/>
                <w:color w:val="auto"/>
                <w:sz w:val="22"/>
                <w:szCs w:val="22"/>
              </w:rPr>
            </w:pPr>
          </w:p>
        </w:tc>
      </w:tr>
      <w:tr w:rsidR="001C368B" w:rsidRPr="00E5029B" w14:paraId="189A1819" w14:textId="77777777" w:rsidTr="2EB25C3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2EB25C3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2EB25C3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lastRenderedPageBreak/>
        <w:t>Dissemination</w:t>
      </w:r>
      <w:commentRangeEnd w:id="1"/>
      <w:r>
        <w:rPr>
          <w:rStyle w:val="CommentReference"/>
        </w:rPr>
        <w:commentReference w:id="1"/>
      </w:r>
      <w:r w:rsidRPr="2834ABF6">
        <w:rPr>
          <w:rFonts w:asciiTheme="minorHAnsi" w:hAnsiTheme="minorHAnsi" w:cstheme="minorBidi"/>
          <w:sz w:val="36"/>
          <w:szCs w:val="36"/>
        </w:rPr>
        <w:t xml:space="preserve">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744491D7" w:rsidR="00446ECB" w:rsidRDefault="00000000" w:rsidP="7A0FED79">
      <w:pPr>
        <w:pStyle w:val="nrpsNormal"/>
        <w:spacing w:after="0"/>
        <w:rPr>
          <w:rFonts w:asciiTheme="minorHAnsi" w:hAnsiTheme="minorHAnsi" w:cstheme="minorBidi"/>
          <w:sz w:val="24"/>
          <w:szCs w:val="24"/>
        </w:rPr>
      </w:pPr>
      <w:sdt>
        <w:sdtPr>
          <w:rPr>
            <w:rFonts w:asciiTheme="minorHAnsi" w:hAnsiTheme="minorHAnsi" w:cstheme="minorBidi"/>
            <w:sz w:val="24"/>
            <w:szCs w:val="24"/>
          </w:rPr>
          <w:id w:val="-315029106"/>
          <w14:checkbox>
            <w14:checked w14:val="1"/>
            <w14:checkedState w14:val="2612" w14:font="MS Gothic"/>
            <w14:uncheckedState w14:val="2610" w14:font="MS Gothic"/>
          </w14:checkbox>
        </w:sdtPr>
        <w:sdtContent>
          <w:r w:rsidR="524DF5EF" w:rsidRPr="7A0FED79">
            <w:rPr>
              <w:rFonts w:ascii="MS Gothic" w:eastAsia="MS Gothic" w:hAnsi="MS Gothic" w:cstheme="minorBidi"/>
              <w:sz w:val="24"/>
              <w:szCs w:val="24"/>
            </w:rPr>
            <w:t>☒</w:t>
          </w:r>
        </w:sdtContent>
      </w:sdt>
      <w:r w:rsidR="00446ECB" w:rsidRPr="7A0FED79">
        <w:rPr>
          <w:rFonts w:asciiTheme="minorHAnsi" w:hAnsiTheme="minorHAnsi" w:cstheme="minorBidi"/>
          <w:sz w:val="24"/>
          <w:szCs w:val="24"/>
        </w:rPr>
        <w:t xml:space="preserve"> PUBLIC </w:t>
      </w:r>
      <w:r w:rsidR="00446ECB" w:rsidRPr="7A0FED79">
        <w:rPr>
          <w:rFonts w:asciiTheme="minorHAnsi" w:hAnsiTheme="minorHAnsi" w:cstheme="minorBidi"/>
          <w:i/>
          <w:iCs/>
          <w:sz w:val="24"/>
          <w:szCs w:val="24"/>
        </w:rPr>
        <w:t>(</w:t>
      </w:r>
      <w:r w:rsidR="00446ECB" w:rsidRPr="7A0FED79">
        <w:rPr>
          <w:rFonts w:asciiTheme="minorHAnsi" w:hAnsiTheme="minorHAnsi" w:cstheme="minorBidi"/>
          <w:i/>
          <w:iCs/>
        </w:rPr>
        <w:t>Does NOT contain CUI.</w:t>
      </w:r>
      <w:r w:rsidR="00446ECB" w:rsidRPr="7A0FED79">
        <w:rPr>
          <w:rFonts w:asciiTheme="minorHAnsi" w:hAnsiTheme="minorHAnsi" w:cstheme="minorBid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9"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The EMLeditor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6193DBE4" w:rsidR="003B5FDC" w:rsidRPr="003B5FDC" w:rsidRDefault="00000000" w:rsidP="7A0FED79">
      <w:pPr>
        <w:pStyle w:val="nrpsNormal"/>
        <w:rPr>
          <w:rFonts w:asciiTheme="minorHAnsi" w:hAnsiTheme="minorHAnsi" w:cstheme="minorBidi"/>
          <w:i/>
          <w:iCs/>
          <w:sz w:val="24"/>
          <w:szCs w:val="24"/>
        </w:rPr>
      </w:pPr>
      <w:sdt>
        <w:sdtPr>
          <w:rPr>
            <w:rFonts w:asciiTheme="minorHAnsi" w:hAnsiTheme="minorHAnsi" w:cstheme="minorBidi"/>
            <w:sz w:val="24"/>
            <w:szCs w:val="24"/>
          </w:rPr>
          <w:id w:val="317003481"/>
          <w14:checkbox>
            <w14:checked w14:val="1"/>
            <w14:checkedState w14:val="2612" w14:font="MS Gothic"/>
            <w14:uncheckedState w14:val="2610" w14:font="MS Gothic"/>
          </w14:checkbox>
        </w:sdtPr>
        <w:sdtContent>
          <w:r w:rsidR="7BBFDC6D" w:rsidRPr="7A0FED79">
            <w:rPr>
              <w:rFonts w:ascii="MS Gothic" w:eastAsia="MS Gothic" w:hAnsi="MS Gothic" w:cstheme="minorBidi"/>
              <w:sz w:val="24"/>
              <w:szCs w:val="24"/>
            </w:rPr>
            <w:t>☒</w:t>
          </w:r>
        </w:sdtContent>
      </w:sdt>
      <w:r w:rsidR="003B5FDC" w:rsidRPr="7A0FED79">
        <w:rPr>
          <w:rFonts w:asciiTheme="minorHAnsi" w:hAnsiTheme="minorHAnsi" w:cstheme="minorBidi"/>
          <w:sz w:val="24"/>
          <w:szCs w:val="24"/>
        </w:rPr>
        <w:t xml:space="preserve"> Public </w:t>
      </w:r>
      <w:r w:rsidR="003B5FDC" w:rsidRPr="7A0FED79">
        <w:rPr>
          <w:rFonts w:asciiTheme="minorHAnsi" w:hAnsiTheme="minorHAnsi" w:cstheme="minorBidi"/>
          <w:i/>
          <w:iCs/>
          <w:sz w:val="24"/>
          <w:szCs w:val="24"/>
        </w:rPr>
        <w:t>(D</w:t>
      </w:r>
      <w:r w:rsidR="003B5FDC" w:rsidRPr="7A0FED79">
        <w:rPr>
          <w:rFonts w:asciiTheme="minorHAnsi" w:hAnsiTheme="minorHAnsi" w:cstheme="minorBidi"/>
          <w:i/>
          <w:iCs/>
        </w:rPr>
        <w:t>oes not contain CUI. The intellectual rights will read: “This work is in the public domain. There is no copyright or license.”</w:t>
      </w:r>
      <w:r w:rsidR="003B5FDC" w:rsidRPr="7A0FED79">
        <w:rPr>
          <w:rFonts w:asciiTheme="minorHAnsi" w:hAnsiTheme="minorHAnsi" w:cstheme="minorBid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The person who associated a work with this deed has dedicated the work to the public domain by waiving all of his or her rights to the work worldwide under copyright law, including all related and neighboring rights, to the extent allowed by law. You can copy, modify, distribute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20"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2A73F221">
        <w:trPr>
          <w:trHeight w:val="1493"/>
        </w:trPr>
        <w:tc>
          <w:tcPr>
            <w:tcW w:w="12950" w:type="dxa"/>
          </w:tcPr>
          <w:p w14:paraId="7CA872BF" w14:textId="1C371BF2" w:rsidR="009C75A9" w:rsidRDefault="7EC87660" w:rsidP="2A73F221">
            <w:pPr>
              <w:pStyle w:val="nrpsNormal"/>
              <w:rPr>
                <w:rFonts w:asciiTheme="minorHAnsi" w:hAnsiTheme="minorHAnsi" w:cstheme="minorBidi"/>
              </w:rPr>
            </w:pPr>
            <w:r w:rsidRPr="2A73F221">
              <w:rPr>
                <w:rFonts w:asciiTheme="minorHAnsi" w:hAnsiTheme="minorHAnsi" w:cstheme="minorBidi"/>
              </w:rPr>
              <w:t>River fish communities, spring fish communities, small stream fish communities, fish habitat, water quality, stream discharge</w:t>
            </w:r>
            <w:r w:rsidR="0A103D21" w:rsidRPr="2A73F221">
              <w:rPr>
                <w:rFonts w:asciiTheme="minorHAnsi" w:hAnsiTheme="minorHAnsi" w:cstheme="minorBidi"/>
              </w:rPr>
              <w:t>; Buffalo National River, Ozark National Scenic Riverways, prairie streams</w:t>
            </w: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EA1630A" w14:textId="77777777" w:rsidR="006D6F9E" w:rsidRPr="00E5029B" w:rsidRDefault="006D6F9E" w:rsidP="006D6F9E">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Table(s)</w:t>
      </w:r>
    </w:p>
    <w:p w14:paraId="00613BCC"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(Provide a Table Name</w:t>
      </w:r>
      <w:r>
        <w:rPr>
          <w:rFonts w:asciiTheme="minorHAnsi" w:hAnsiTheme="minorHAnsi" w:cstheme="minorHAnsi"/>
        </w:rPr>
        <w:t xml:space="preserve">, </w:t>
      </w:r>
      <w:r w:rsidRPr="00E5029B">
        <w:rPr>
          <w:rFonts w:asciiTheme="minorHAnsi" w:hAnsiTheme="minorHAnsi" w:cstheme="minorHAnsi"/>
        </w:rPr>
        <w:t>Table Description</w:t>
      </w:r>
      <w:r>
        <w:rPr>
          <w:rFonts w:asciiTheme="minorHAnsi" w:hAnsiTheme="minorHAnsi" w:cstheme="minorHAnsi"/>
        </w:rPr>
        <w:t xml:space="preserve">, and description of each </w:t>
      </w:r>
      <w:r w:rsidRPr="00E5029B">
        <w:rPr>
          <w:rFonts w:asciiTheme="minorHAnsi" w:hAnsiTheme="minorHAnsi" w:cstheme="minorHAnsi"/>
        </w:rPr>
        <w:t>column in your data table</w:t>
      </w:r>
      <w:r>
        <w:rPr>
          <w:rFonts w:asciiTheme="minorHAnsi" w:hAnsiTheme="minorHAnsi" w:cstheme="minorHAnsi"/>
        </w:rPr>
        <w:t>):</w:t>
      </w:r>
    </w:p>
    <w:p w14:paraId="2D3FA753"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Column </w:t>
      </w:r>
      <w:r>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7E02E70D"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Pr="00E5029B">
        <w:rPr>
          <w:rFonts w:asciiTheme="minorHAnsi" w:hAnsiTheme="minorHAnsi" w:cstheme="minorHAnsi"/>
          <w:b/>
          <w:bCs/>
        </w:rPr>
        <w:t xml:space="preserve"> </w:t>
      </w:r>
    </w:p>
    <w:p w14:paraId="5066EC63"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178765D0"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Pr>
          <w:rFonts w:asciiTheme="minorHAnsi" w:hAnsiTheme="minorHAnsi" w:cstheme="minorHAnsi"/>
        </w:rPr>
        <w:t xml:space="preserve"> </w:t>
      </w:r>
      <w:r w:rsidRPr="00E5029B">
        <w:rPr>
          <w:rFonts w:asciiTheme="minorHAnsi" w:hAnsiTheme="minorHAnsi" w:cstheme="minorHAnsi"/>
        </w:rPr>
        <w:t>Please avoid special characters and describe units in this pattern: e.g., microSiemenPerCentimeter, microgramPerLiter, absorptionPerMolePerCentimeter</w:t>
      </w:r>
    </w:p>
    <w:p w14:paraId="405999DB"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Date </w:t>
      </w:r>
      <w:r>
        <w:rPr>
          <w:rFonts w:asciiTheme="minorHAnsi" w:hAnsiTheme="minorHAnsi" w:cstheme="minorHAnsi"/>
          <w:b/>
          <w:bCs/>
        </w:rPr>
        <w:t>Time 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mm/dd/yyyy hh:mm:ss plus the time zone and whether or not daylight savings was observed.</w:t>
      </w:r>
      <w:r>
        <w:rPr>
          <w:rFonts w:asciiTheme="minorHAnsi" w:hAnsiTheme="minorHAnsi" w:cstheme="minorHAnsi"/>
        </w:rPr>
        <w:t xml:space="preserve"> </w:t>
      </w:r>
      <w:r w:rsidRPr="00E5029B">
        <w:rPr>
          <w:rFonts w:asciiTheme="minorHAnsi" w:hAnsiTheme="minorHAnsi" w:cstheme="minorHAnsi"/>
        </w:rPr>
        <w:t xml:space="preserve">ISO </w:t>
      </w:r>
      <w:r>
        <w:rPr>
          <w:rFonts w:asciiTheme="minorHAnsi" w:hAnsiTheme="minorHAnsi" w:cstheme="minorHAnsi"/>
        </w:rPr>
        <w:t xml:space="preserve">8601 </w:t>
      </w:r>
      <w:r w:rsidRPr="00E5029B">
        <w:rPr>
          <w:rFonts w:asciiTheme="minorHAnsi" w:hAnsiTheme="minorHAnsi" w:cstheme="minorHAnsi"/>
        </w:rPr>
        <w:t>date format of YYYY-MM-DD or YYYY-MM-DD hh:mm:ss is preferred.</w:t>
      </w:r>
    </w:p>
    <w:p w14:paraId="4870305D" w14:textId="77777777" w:rsidR="006D6F9E" w:rsidRPr="00E5029B" w:rsidRDefault="006D6F9E" w:rsidP="006D6F9E">
      <w:pPr>
        <w:pStyle w:val="nrpsNormal"/>
        <w:numPr>
          <w:ilvl w:val="0"/>
          <w:numId w:val="30"/>
        </w:numPr>
        <w:spacing w:after="0"/>
        <w:rPr>
          <w:rFonts w:asciiTheme="minorHAnsi" w:hAnsiTheme="minorHAnsi" w:cstheme="minorBidi"/>
        </w:rPr>
      </w:pPr>
      <w:r w:rsidRPr="2834ABF6">
        <w:rPr>
          <w:rFonts w:asciiTheme="minorHAnsi" w:hAnsiTheme="minorHAnsi" w:cstheme="minorBidi"/>
          <w:b/>
          <w:bCs/>
        </w:rPr>
        <w:t>Missing Value Code</w:t>
      </w:r>
      <w:r w:rsidRPr="2834ABF6">
        <w:rPr>
          <w:rFonts w:asciiTheme="minorHAnsi" w:hAnsiTheme="minorHAnsi" w:cstheme="minorBidi"/>
        </w:rPr>
        <w:t>: If a code for ‘no data’ is used, please specify: e.g., -99999</w:t>
      </w:r>
    </w:p>
    <w:p w14:paraId="12FC3668" w14:textId="77777777" w:rsidR="006D6F9E"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Missing </w:t>
      </w:r>
      <w:r>
        <w:rPr>
          <w:rFonts w:asciiTheme="minorHAnsi" w:hAnsiTheme="minorHAnsi" w:cstheme="minorHAnsi"/>
          <w:b/>
          <w:bCs/>
        </w:rPr>
        <w:t>V</w:t>
      </w:r>
      <w:r w:rsidRPr="00E5029B">
        <w:rPr>
          <w:rFonts w:asciiTheme="minorHAnsi" w:hAnsiTheme="minorHAnsi" w:cstheme="minorHAnsi"/>
          <w:b/>
          <w:bCs/>
        </w:rPr>
        <w:t xml:space="preserve">alue </w:t>
      </w:r>
      <w:r>
        <w:rPr>
          <w:rFonts w:asciiTheme="minorHAnsi" w:hAnsiTheme="minorHAnsi" w:cstheme="minorHAnsi"/>
          <w:b/>
          <w:bCs/>
        </w:rPr>
        <w:t>C</w:t>
      </w:r>
      <w:r w:rsidRPr="00E5029B">
        <w:rPr>
          <w:rFonts w:asciiTheme="minorHAnsi" w:hAnsiTheme="minorHAnsi" w:cstheme="minorHAnsi"/>
          <w:b/>
          <w:bCs/>
        </w:rPr>
        <w:t xml:space="preserve">ode </w:t>
      </w:r>
      <w:r>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Definition of missing value code.</w:t>
      </w:r>
    </w:p>
    <w:p w14:paraId="70BFE65B" w14:textId="77777777" w:rsidR="006D6F9E" w:rsidRPr="00C826A1" w:rsidRDefault="006D6F9E" w:rsidP="006D6F9E">
      <w:pPr>
        <w:pStyle w:val="nrpsNormal"/>
        <w:spacing w:after="0"/>
        <w:rPr>
          <w:rFonts w:asciiTheme="minorHAnsi" w:hAnsiTheme="minorHAnsi" w:cstheme="minorHAnsi"/>
        </w:rPr>
      </w:pPr>
    </w:p>
    <w:p w14:paraId="0CF52234" w14:textId="09883CD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E75B2A">
        <w:rPr>
          <w:rFonts w:asciiTheme="minorHAnsi" w:hAnsiTheme="minorHAnsi" w:cstheme="minorHAnsi"/>
        </w:rPr>
        <w:t>HTLN_Fish_BankMeasurementInfo.csv</w:t>
      </w:r>
    </w:p>
    <w:p w14:paraId="332DE328" w14:textId="27B62C3B"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E75B2A">
        <w:rPr>
          <w:rFonts w:asciiTheme="minorHAnsi" w:hAnsiTheme="minorHAnsi" w:cstheme="minorHAnsi"/>
        </w:rPr>
        <w:t>HTLN River and Stream Bank Measurements</w:t>
      </w:r>
    </w:p>
    <w:tbl>
      <w:tblPr>
        <w:tblStyle w:val="NPS1"/>
        <w:tblW w:w="5000" w:type="pct"/>
        <w:tblLook w:val="04A0" w:firstRow="1" w:lastRow="0" w:firstColumn="1" w:lastColumn="0" w:noHBand="0" w:noVBand="1"/>
      </w:tblPr>
      <w:tblGrid>
        <w:gridCol w:w="1909"/>
        <w:gridCol w:w="3567"/>
        <w:gridCol w:w="1699"/>
        <w:gridCol w:w="2193"/>
        <w:gridCol w:w="1672"/>
        <w:gridCol w:w="1675"/>
        <w:gridCol w:w="1675"/>
      </w:tblGrid>
      <w:tr w:rsidR="006D6F9E" w:rsidRPr="00E5029B" w14:paraId="0E40B0B7" w14:textId="77777777" w:rsidTr="00363ABA">
        <w:trPr>
          <w:cnfStyle w:val="100000000000" w:firstRow="1" w:lastRow="0" w:firstColumn="0" w:lastColumn="0" w:oddVBand="0" w:evenVBand="0" w:oddHBand="0" w:evenHBand="0" w:firstRowFirstColumn="0" w:firstRowLastColumn="0" w:lastRowFirstColumn="0" w:lastRowLastColumn="0"/>
          <w:trHeight w:val="1021"/>
        </w:trPr>
        <w:tc>
          <w:tcPr>
            <w:tcW w:w="663" w:type="pct"/>
          </w:tcPr>
          <w:p w14:paraId="02704D34"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39" w:type="pct"/>
          </w:tcPr>
          <w:p w14:paraId="294E64F0"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0" w:type="pct"/>
          </w:tcPr>
          <w:p w14:paraId="3F8302A3"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2" w:type="pct"/>
          </w:tcPr>
          <w:p w14:paraId="20090195"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1" w:type="pct"/>
          </w:tcPr>
          <w:p w14:paraId="148E66DB" w14:textId="77777777" w:rsidR="006D6F9E" w:rsidRPr="00E5029B" w:rsidRDefault="006D6F9E" w:rsidP="00593A14">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2" w:type="pct"/>
          </w:tcPr>
          <w:p w14:paraId="360C9C1A"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2" w:type="pct"/>
          </w:tcPr>
          <w:p w14:paraId="1CCD624C" w14:textId="77777777" w:rsidR="006D6F9E" w:rsidRPr="00E5029B" w:rsidRDefault="006D6F9E" w:rsidP="00593A14">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363ABA" w:rsidRPr="00E5029B" w14:paraId="3AFA3646" w14:textId="77777777" w:rsidTr="00363ABA">
        <w:trPr>
          <w:trHeight w:val="303"/>
        </w:trPr>
        <w:tc>
          <w:tcPr>
            <w:tcW w:w="663" w:type="pct"/>
          </w:tcPr>
          <w:p w14:paraId="62C80B4F" w14:textId="0727E1DE"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39" w:type="pct"/>
          </w:tcPr>
          <w:p w14:paraId="2F66C3B2" w14:textId="2994DCCD" w:rsidR="00363ABA" w:rsidRPr="00E5029B" w:rsidRDefault="00834118"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00363ABA" w:rsidRPr="001E7207">
              <w:rPr>
                <w:rFonts w:asciiTheme="minorHAnsi" w:hAnsiTheme="minorHAnsi" w:cstheme="minorHAnsi"/>
                <w:b w:val="0"/>
                <w:bCs/>
                <w:color w:val="auto"/>
                <w:sz w:val="22"/>
                <w:szCs w:val="24"/>
              </w:rPr>
              <w:t xml:space="preserve"> </w:t>
            </w:r>
            <w:r w:rsidR="00363ABA">
              <w:rPr>
                <w:rFonts w:asciiTheme="minorHAnsi" w:hAnsiTheme="minorHAnsi" w:cstheme="minorHAnsi"/>
                <w:b w:val="0"/>
                <w:bCs/>
                <w:color w:val="auto"/>
                <w:sz w:val="22"/>
                <w:szCs w:val="24"/>
              </w:rPr>
              <w:t xml:space="preserve">HTLN_Fish_SamplingEvents (year of </w:t>
            </w:r>
            <w:r>
              <w:rPr>
                <w:rFonts w:asciiTheme="minorHAnsi" w:hAnsiTheme="minorHAnsi" w:cstheme="minorHAnsi"/>
                <w:b w:val="0"/>
                <w:bCs/>
                <w:color w:val="auto"/>
                <w:sz w:val="22"/>
                <w:szCs w:val="24"/>
              </w:rPr>
              <w:t>StartD</w:t>
            </w:r>
            <w:r w:rsidR="00363ABA">
              <w:rPr>
                <w:rFonts w:asciiTheme="minorHAnsi" w:hAnsiTheme="minorHAnsi" w:cstheme="minorHAnsi"/>
                <w:b w:val="0"/>
                <w:bCs/>
                <w:color w:val="auto"/>
                <w:sz w:val="22"/>
                <w:szCs w:val="24"/>
              </w:rPr>
              <w:t>ate)</w:t>
            </w:r>
          </w:p>
        </w:tc>
        <w:tc>
          <w:tcPr>
            <w:tcW w:w="590" w:type="pct"/>
          </w:tcPr>
          <w:p w14:paraId="146E5005" w14:textId="7C00DB7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670086D0"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1A40BFD8"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10C729F"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15961D99"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3AF84297" w14:textId="77777777" w:rsidTr="00363ABA">
        <w:trPr>
          <w:trHeight w:val="303"/>
        </w:trPr>
        <w:tc>
          <w:tcPr>
            <w:tcW w:w="663" w:type="pct"/>
          </w:tcPr>
          <w:p w14:paraId="3CBBEF58" w14:textId="28FECD48"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39" w:type="pct"/>
          </w:tcPr>
          <w:p w14:paraId="10D9D9F7" w14:textId="4DE8B6D1" w:rsidR="00363ABA" w:rsidRPr="001E7207"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90" w:type="pct"/>
          </w:tcPr>
          <w:p w14:paraId="108B87CA" w14:textId="18BB428E"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53E5068E"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14395BF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788E4AB"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9B97632"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0C3930E8" w14:textId="77777777" w:rsidTr="00363ABA">
        <w:trPr>
          <w:trHeight w:val="303"/>
        </w:trPr>
        <w:tc>
          <w:tcPr>
            <w:tcW w:w="663" w:type="pct"/>
          </w:tcPr>
          <w:p w14:paraId="2C00DE0B" w14:textId="5ABE3E34"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39" w:type="pct"/>
          </w:tcPr>
          <w:p w14:paraId="385311D4" w14:textId="00E03144"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90" w:type="pct"/>
          </w:tcPr>
          <w:p w14:paraId="65DFD6F1" w14:textId="15FAC41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5745CF17"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2C2682A5"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C6EACE3"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1CEB5C1B"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4F635210" w14:textId="77777777" w:rsidTr="00363ABA">
        <w:trPr>
          <w:trHeight w:val="303"/>
        </w:trPr>
        <w:tc>
          <w:tcPr>
            <w:tcW w:w="663" w:type="pct"/>
          </w:tcPr>
          <w:p w14:paraId="0915F77F" w14:textId="01AB0D1C"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239" w:type="pct"/>
          </w:tcPr>
          <w:p w14:paraId="2AC473FE" w14:textId="2BD446ED"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 FKey to tlu_ChannelType</w:t>
            </w:r>
          </w:p>
        </w:tc>
        <w:tc>
          <w:tcPr>
            <w:tcW w:w="590" w:type="pct"/>
          </w:tcPr>
          <w:p w14:paraId="4DA29B3C" w14:textId="6D52BC95"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722A1CF8"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54A63D92"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0894DE0A"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216CA7F"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68F636A4" w14:textId="77777777" w:rsidTr="00363ABA">
        <w:trPr>
          <w:trHeight w:val="310"/>
        </w:trPr>
        <w:tc>
          <w:tcPr>
            <w:tcW w:w="663" w:type="pct"/>
          </w:tcPr>
          <w:p w14:paraId="3050072E" w14:textId="077E78DD"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TransectNumber</w:t>
            </w:r>
          </w:p>
        </w:tc>
        <w:tc>
          <w:tcPr>
            <w:tcW w:w="1239" w:type="pct"/>
          </w:tcPr>
          <w:p w14:paraId="0930419C" w14:textId="3B634611"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Transect Number: 1 through 11 only</w:t>
            </w:r>
          </w:p>
        </w:tc>
        <w:tc>
          <w:tcPr>
            <w:tcW w:w="590" w:type="pct"/>
          </w:tcPr>
          <w:p w14:paraId="1B51C59B" w14:textId="05AF14BC"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2B168D2C"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1B329DDD"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FDEE8B2"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591E476"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114CF736" w14:textId="77777777" w:rsidTr="00363ABA">
        <w:trPr>
          <w:trHeight w:val="317"/>
        </w:trPr>
        <w:tc>
          <w:tcPr>
            <w:tcW w:w="663" w:type="pct"/>
          </w:tcPr>
          <w:p w14:paraId="489B1F20" w14:textId="1E48EFA4"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SampleLocation</w:t>
            </w:r>
          </w:p>
        </w:tc>
        <w:tc>
          <w:tcPr>
            <w:tcW w:w="1239" w:type="pct"/>
          </w:tcPr>
          <w:p w14:paraId="0205D789" w14:textId="537BD4CB"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L and R only; FKey to tlu_SampleLocation</w:t>
            </w:r>
          </w:p>
        </w:tc>
        <w:tc>
          <w:tcPr>
            <w:tcW w:w="590" w:type="pct"/>
          </w:tcPr>
          <w:p w14:paraId="352A4C22" w14:textId="4762FF5F"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32B77205"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429E071A"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3834FC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1F977AC1"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2B950FA2" w14:textId="77777777" w:rsidTr="00363ABA">
        <w:trPr>
          <w:trHeight w:val="317"/>
        </w:trPr>
        <w:tc>
          <w:tcPr>
            <w:tcW w:w="663" w:type="pct"/>
          </w:tcPr>
          <w:p w14:paraId="50B495D4" w14:textId="1FEA84D6"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BankAngle</w:t>
            </w:r>
          </w:p>
        </w:tc>
        <w:tc>
          <w:tcPr>
            <w:tcW w:w="1239" w:type="pct"/>
          </w:tcPr>
          <w:p w14:paraId="3AE4BD3C" w14:textId="674CEBAC"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Bank angle codes: 1, 2, 3, -999 only</w:t>
            </w:r>
          </w:p>
        </w:tc>
        <w:tc>
          <w:tcPr>
            <w:tcW w:w="590" w:type="pct"/>
          </w:tcPr>
          <w:p w14:paraId="743C6AC1" w14:textId="39F80B78"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2" w:type="pct"/>
          </w:tcPr>
          <w:p w14:paraId="4CD864A6"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249A1BEF"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72E5B5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87214CE"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71849771" w14:textId="77777777" w:rsidTr="00363ABA">
        <w:trPr>
          <w:trHeight w:val="317"/>
        </w:trPr>
        <w:tc>
          <w:tcPr>
            <w:tcW w:w="663" w:type="pct"/>
          </w:tcPr>
          <w:p w14:paraId="108589CE" w14:textId="49591FE4"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BankVegCover</w:t>
            </w:r>
          </w:p>
        </w:tc>
        <w:tc>
          <w:tcPr>
            <w:tcW w:w="1239" w:type="pct"/>
          </w:tcPr>
          <w:p w14:paraId="6E04500B" w14:textId="2AC87568" w:rsidR="00363ABA" w:rsidRPr="00E5029B" w:rsidRDefault="00363ABA" w:rsidP="00363ABA">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Bank vegetation cover codes: 1,2,3,4,-999 only</w:t>
            </w:r>
          </w:p>
        </w:tc>
        <w:tc>
          <w:tcPr>
            <w:tcW w:w="590" w:type="pct"/>
          </w:tcPr>
          <w:p w14:paraId="367F9648" w14:textId="17E293FB"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2" w:type="pct"/>
          </w:tcPr>
          <w:p w14:paraId="57B50B5E"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5781EC5D"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E55961C"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46C8059"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72B156C1" w14:textId="77777777" w:rsidTr="00363ABA">
        <w:trPr>
          <w:trHeight w:val="317"/>
        </w:trPr>
        <w:tc>
          <w:tcPr>
            <w:tcW w:w="663" w:type="pct"/>
          </w:tcPr>
          <w:p w14:paraId="06B2C456" w14:textId="79D68A95"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BankHeight</w:t>
            </w:r>
          </w:p>
        </w:tc>
        <w:tc>
          <w:tcPr>
            <w:tcW w:w="1239" w:type="pct"/>
          </w:tcPr>
          <w:p w14:paraId="1322DB81" w14:textId="1DE48A4A"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Bank height codes: 1,2,3,4,5, -999 only</w:t>
            </w:r>
          </w:p>
        </w:tc>
        <w:tc>
          <w:tcPr>
            <w:tcW w:w="590" w:type="pct"/>
          </w:tcPr>
          <w:p w14:paraId="3B4BA98C" w14:textId="32FD09E8"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2" w:type="pct"/>
          </w:tcPr>
          <w:p w14:paraId="60B436D9"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7CA91E9C"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F08499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BFB4C76"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0CE78028" w14:textId="77777777" w:rsidTr="00363ABA">
        <w:trPr>
          <w:trHeight w:val="317"/>
        </w:trPr>
        <w:tc>
          <w:tcPr>
            <w:tcW w:w="663" w:type="pct"/>
          </w:tcPr>
          <w:p w14:paraId="185A2F1D" w14:textId="6811CB7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BankSubstrate</w:t>
            </w:r>
          </w:p>
        </w:tc>
        <w:tc>
          <w:tcPr>
            <w:tcW w:w="1239" w:type="pct"/>
          </w:tcPr>
          <w:p w14:paraId="56CE2EE5" w14:textId="5158ADDA"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Bank substrate codes: 1,2,5,8,10, -999 only</w:t>
            </w:r>
          </w:p>
        </w:tc>
        <w:tc>
          <w:tcPr>
            <w:tcW w:w="590" w:type="pct"/>
          </w:tcPr>
          <w:p w14:paraId="3EE9EC58" w14:textId="4F5DD6B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Categorical</w:t>
            </w:r>
          </w:p>
        </w:tc>
        <w:tc>
          <w:tcPr>
            <w:tcW w:w="762" w:type="pct"/>
          </w:tcPr>
          <w:p w14:paraId="2F1CCE0D"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7F1999A4"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14282F61"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64AE4705"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389A5023" w14:textId="77777777" w:rsidTr="00363ABA">
        <w:trPr>
          <w:trHeight w:val="317"/>
        </w:trPr>
        <w:tc>
          <w:tcPr>
            <w:tcW w:w="663" w:type="pct"/>
          </w:tcPr>
          <w:p w14:paraId="6600E7D7" w14:textId="04B925BB"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LargeTrees</w:t>
            </w:r>
          </w:p>
        </w:tc>
        <w:tc>
          <w:tcPr>
            <w:tcW w:w="1239" w:type="pct"/>
          </w:tcPr>
          <w:p w14:paraId="4BCB06D6" w14:textId="76F79443"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Large trees (&gt;3 in. dbh); -1=Present, 0=Not Present (default value)</w:t>
            </w:r>
          </w:p>
        </w:tc>
        <w:tc>
          <w:tcPr>
            <w:tcW w:w="590" w:type="pct"/>
          </w:tcPr>
          <w:p w14:paraId="46D21084" w14:textId="53820683"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03D06A74"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6D909717"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F013AF9"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D4058C5"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3F385D8F" w14:textId="77777777" w:rsidTr="00363ABA">
        <w:trPr>
          <w:trHeight w:val="317"/>
        </w:trPr>
        <w:tc>
          <w:tcPr>
            <w:tcW w:w="663" w:type="pct"/>
          </w:tcPr>
          <w:p w14:paraId="6B746CC9" w14:textId="734A4207"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SmTreesShrubs</w:t>
            </w:r>
          </w:p>
        </w:tc>
        <w:tc>
          <w:tcPr>
            <w:tcW w:w="1239" w:type="pct"/>
          </w:tcPr>
          <w:p w14:paraId="6C7E5C6B" w14:textId="6F4B2078"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Small trees and shrubs; -1=Present, 0=Not Present (default value)</w:t>
            </w:r>
            <w:r>
              <w:t xml:space="preserve"> </w:t>
            </w:r>
            <w:r w:rsidRPr="000E5100">
              <w:rPr>
                <w:rFonts w:asciiTheme="minorHAnsi" w:hAnsiTheme="minorHAnsi" w:cstheme="minorHAnsi"/>
                <w:b w:val="0"/>
                <w:bCs/>
                <w:color w:val="auto"/>
                <w:sz w:val="22"/>
                <w:szCs w:val="24"/>
              </w:rPr>
              <w:t>Grass and forbes; -1=Present, 0=Not Present (default value)</w:t>
            </w:r>
          </w:p>
        </w:tc>
        <w:tc>
          <w:tcPr>
            <w:tcW w:w="590" w:type="pct"/>
          </w:tcPr>
          <w:p w14:paraId="46AC6962" w14:textId="7E93B894"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5F53BFD3"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2AF2D8B8"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170E73B"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3639ADA"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31588F66" w14:textId="77777777" w:rsidTr="00363ABA">
        <w:trPr>
          <w:trHeight w:val="317"/>
        </w:trPr>
        <w:tc>
          <w:tcPr>
            <w:tcW w:w="663" w:type="pct"/>
          </w:tcPr>
          <w:p w14:paraId="3B2348BB" w14:textId="00BC12A0"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GrassForbes</w:t>
            </w:r>
          </w:p>
        </w:tc>
        <w:tc>
          <w:tcPr>
            <w:tcW w:w="1239" w:type="pct"/>
          </w:tcPr>
          <w:p w14:paraId="53A9FA96" w14:textId="47EC3921"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Grass and forbes; -1=Present, 0=Not Present (default value)</w:t>
            </w:r>
          </w:p>
        </w:tc>
        <w:tc>
          <w:tcPr>
            <w:tcW w:w="590" w:type="pct"/>
          </w:tcPr>
          <w:p w14:paraId="3AFF1F5D" w14:textId="15A550EE"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68630893"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3A4CEEC8"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34714067"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77C08FC6"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16794C3F" w14:textId="77777777" w:rsidTr="00363ABA">
        <w:trPr>
          <w:trHeight w:val="317"/>
        </w:trPr>
        <w:tc>
          <w:tcPr>
            <w:tcW w:w="663" w:type="pct"/>
          </w:tcPr>
          <w:p w14:paraId="03598B90" w14:textId="0572CED5"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BareRockSediment</w:t>
            </w:r>
          </w:p>
        </w:tc>
        <w:tc>
          <w:tcPr>
            <w:tcW w:w="1239" w:type="pct"/>
          </w:tcPr>
          <w:p w14:paraId="1D4BBC27" w14:textId="188DDAA1"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Bare rock/sediment; -1=Present, 0=Not Present (default value)</w:t>
            </w:r>
          </w:p>
        </w:tc>
        <w:tc>
          <w:tcPr>
            <w:tcW w:w="590" w:type="pct"/>
          </w:tcPr>
          <w:p w14:paraId="7D7DD76A" w14:textId="3E1383D2"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5FBE0700"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181F70D5"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09384917"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F58A330"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509E6EF9" w14:textId="77777777" w:rsidTr="00363ABA">
        <w:trPr>
          <w:trHeight w:val="317"/>
        </w:trPr>
        <w:tc>
          <w:tcPr>
            <w:tcW w:w="663" w:type="pct"/>
          </w:tcPr>
          <w:p w14:paraId="2C2BBE30" w14:textId="0C0BE4E3"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Artificial</w:t>
            </w:r>
          </w:p>
        </w:tc>
        <w:tc>
          <w:tcPr>
            <w:tcW w:w="1239" w:type="pct"/>
          </w:tcPr>
          <w:p w14:paraId="252C1493" w14:textId="4D01B73A" w:rsidR="00363ABA" w:rsidRPr="00E5029B" w:rsidRDefault="00363ABA" w:rsidP="00363ABA">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Artificial; -1=Present, 0=Not Present (default value)</w:t>
            </w:r>
          </w:p>
        </w:tc>
        <w:tc>
          <w:tcPr>
            <w:tcW w:w="590" w:type="pct"/>
          </w:tcPr>
          <w:p w14:paraId="271E1CC7" w14:textId="7B7CF7AA"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2" w:type="pct"/>
          </w:tcPr>
          <w:p w14:paraId="4942BBCF"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202BD2E9"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C46FEE6"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5AAD979E" w14:textId="77777777" w:rsidR="00363ABA" w:rsidRPr="00E5029B" w:rsidRDefault="00363ABA" w:rsidP="00363ABA">
            <w:pPr>
              <w:pStyle w:val="nrpsTableheader"/>
              <w:rPr>
                <w:rFonts w:asciiTheme="minorHAnsi" w:hAnsiTheme="minorHAnsi" w:cstheme="minorHAnsi"/>
                <w:b w:val="0"/>
                <w:bCs/>
                <w:color w:val="auto"/>
                <w:sz w:val="22"/>
                <w:szCs w:val="24"/>
              </w:rPr>
            </w:pPr>
          </w:p>
        </w:tc>
      </w:tr>
      <w:tr w:rsidR="00363ABA" w:rsidRPr="00E5029B" w14:paraId="1542CB72" w14:textId="77777777" w:rsidTr="00363ABA">
        <w:trPr>
          <w:trHeight w:val="317"/>
        </w:trPr>
        <w:tc>
          <w:tcPr>
            <w:tcW w:w="663" w:type="pct"/>
          </w:tcPr>
          <w:p w14:paraId="7C6F9E6A" w14:textId="56BC3079" w:rsidR="00363ABA"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w:t>
            </w:r>
          </w:p>
        </w:tc>
        <w:tc>
          <w:tcPr>
            <w:tcW w:w="1239" w:type="pct"/>
          </w:tcPr>
          <w:p w14:paraId="611D4D47" w14:textId="7FC17CB6"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0" w:type="pct"/>
          </w:tcPr>
          <w:p w14:paraId="3C2A97E7" w14:textId="0995D8A9" w:rsidR="00363ABA" w:rsidRPr="00E5029B" w:rsidRDefault="00363ABA" w:rsidP="00363A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2" w:type="pct"/>
          </w:tcPr>
          <w:p w14:paraId="49123D1A"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1" w:type="pct"/>
          </w:tcPr>
          <w:p w14:paraId="5BBEF386"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479136CB" w14:textId="77777777" w:rsidR="00363ABA" w:rsidRPr="00E5029B" w:rsidRDefault="00363ABA" w:rsidP="00363ABA">
            <w:pPr>
              <w:pStyle w:val="nrpsTableheader"/>
              <w:rPr>
                <w:rFonts w:asciiTheme="minorHAnsi" w:hAnsiTheme="minorHAnsi" w:cstheme="minorHAnsi"/>
                <w:b w:val="0"/>
                <w:bCs/>
                <w:color w:val="auto"/>
                <w:sz w:val="22"/>
                <w:szCs w:val="24"/>
              </w:rPr>
            </w:pPr>
          </w:p>
        </w:tc>
        <w:tc>
          <w:tcPr>
            <w:tcW w:w="582" w:type="pct"/>
          </w:tcPr>
          <w:p w14:paraId="28EFDECB" w14:textId="77777777" w:rsidR="00363ABA" w:rsidRPr="00E5029B" w:rsidRDefault="00363ABA" w:rsidP="00363ABA">
            <w:pPr>
              <w:pStyle w:val="nrpsTableheader"/>
              <w:rPr>
                <w:rFonts w:asciiTheme="minorHAnsi" w:hAnsiTheme="minorHAnsi" w:cstheme="minorHAnsi"/>
                <w:b w:val="0"/>
                <w:bCs/>
                <w:color w:val="auto"/>
                <w:sz w:val="22"/>
                <w:szCs w:val="24"/>
              </w:rPr>
            </w:pPr>
          </w:p>
        </w:tc>
      </w:tr>
    </w:tbl>
    <w:p w14:paraId="282C433E"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51C6AA7" w14:textId="77777777" w:rsidR="006D6F9E" w:rsidRPr="00E5029B" w:rsidRDefault="006D6F9E" w:rsidP="006D6F9E">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6E346D4B"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6C51D446"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1A496F5A"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0E419528" w14:textId="77777777" w:rsidR="006D6F9E" w:rsidRDefault="006D6F9E" w:rsidP="006D6F9E">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0503E19F" w14:textId="77777777" w:rsidR="006D6F9E" w:rsidRPr="00E5029B" w:rsidRDefault="006D6F9E" w:rsidP="006D6F9E">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D6F9E" w:rsidRPr="00E5029B" w14:paraId="601D79C9" w14:textId="77777777" w:rsidTr="00593A14">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00F34C2F"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Attribute</w:t>
            </w:r>
          </w:p>
        </w:tc>
        <w:tc>
          <w:tcPr>
            <w:tcW w:w="1727" w:type="pct"/>
          </w:tcPr>
          <w:p w14:paraId="10BE5C20"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71E1022D"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D6F9E" w:rsidRPr="00E5029B" w14:paraId="33087E81" w14:textId="77777777" w:rsidTr="00593A14">
        <w:trPr>
          <w:trHeight w:val="345"/>
        </w:trPr>
        <w:tc>
          <w:tcPr>
            <w:tcW w:w="1483" w:type="pct"/>
          </w:tcPr>
          <w:p w14:paraId="65D5F8CC" w14:textId="23D2F8AC"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BankAngle</w:t>
            </w:r>
          </w:p>
        </w:tc>
        <w:tc>
          <w:tcPr>
            <w:tcW w:w="1727" w:type="pct"/>
          </w:tcPr>
          <w:p w14:paraId="5CB68FB6" w14:textId="6F9AB5B3"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w:t>
            </w:r>
          </w:p>
        </w:tc>
        <w:tc>
          <w:tcPr>
            <w:tcW w:w="1790" w:type="pct"/>
          </w:tcPr>
          <w:p w14:paraId="62B41EA5" w14:textId="39C502C0"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0-30 degrees</w:t>
            </w:r>
          </w:p>
        </w:tc>
      </w:tr>
      <w:tr w:rsidR="006D6F9E" w:rsidRPr="00E5029B" w14:paraId="31D4333A" w14:textId="77777777" w:rsidTr="00593A14">
        <w:trPr>
          <w:trHeight w:val="345"/>
        </w:trPr>
        <w:tc>
          <w:tcPr>
            <w:tcW w:w="1483" w:type="pct"/>
          </w:tcPr>
          <w:p w14:paraId="67E9D72E"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10F0E205" w14:textId="1D397E5A"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2</w:t>
            </w:r>
          </w:p>
        </w:tc>
        <w:tc>
          <w:tcPr>
            <w:tcW w:w="1790" w:type="pct"/>
          </w:tcPr>
          <w:p w14:paraId="041B9949" w14:textId="5A990BAD"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31-60 degrees</w:t>
            </w:r>
          </w:p>
        </w:tc>
      </w:tr>
      <w:tr w:rsidR="006D6F9E" w:rsidRPr="00E5029B" w14:paraId="3A84A88B" w14:textId="77777777" w:rsidTr="00593A14">
        <w:trPr>
          <w:trHeight w:val="345"/>
        </w:trPr>
        <w:tc>
          <w:tcPr>
            <w:tcW w:w="1483" w:type="pct"/>
          </w:tcPr>
          <w:p w14:paraId="34BE0A45"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799CB681" w14:textId="41B112F2"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3</w:t>
            </w:r>
          </w:p>
        </w:tc>
        <w:tc>
          <w:tcPr>
            <w:tcW w:w="1790" w:type="pct"/>
          </w:tcPr>
          <w:p w14:paraId="0C1270F9" w14:textId="651FEE2A"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&gt;60 degrees</w:t>
            </w:r>
          </w:p>
        </w:tc>
      </w:tr>
      <w:tr w:rsidR="006D6F9E" w:rsidRPr="00E5029B" w14:paraId="38F07DBB" w14:textId="77777777" w:rsidTr="00593A14">
        <w:trPr>
          <w:trHeight w:val="345"/>
        </w:trPr>
        <w:tc>
          <w:tcPr>
            <w:tcW w:w="1483" w:type="pct"/>
          </w:tcPr>
          <w:p w14:paraId="0E42BD28"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315F6726" w14:textId="619C0A50"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1790" w:type="pct"/>
          </w:tcPr>
          <w:p w14:paraId="3404D873" w14:textId="105B54A5"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no data</w:t>
            </w:r>
          </w:p>
        </w:tc>
      </w:tr>
      <w:tr w:rsidR="006D6F9E" w:rsidRPr="00E5029B" w14:paraId="3B430456" w14:textId="77777777" w:rsidTr="00593A14">
        <w:trPr>
          <w:trHeight w:val="345"/>
        </w:trPr>
        <w:tc>
          <w:tcPr>
            <w:tcW w:w="1483" w:type="pct"/>
          </w:tcPr>
          <w:p w14:paraId="7D14537C" w14:textId="12EF557D"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BankVegCover</w:t>
            </w:r>
          </w:p>
        </w:tc>
        <w:tc>
          <w:tcPr>
            <w:tcW w:w="1727" w:type="pct"/>
          </w:tcPr>
          <w:p w14:paraId="0FD3B31C" w14:textId="02AF6877"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w:t>
            </w:r>
          </w:p>
        </w:tc>
        <w:tc>
          <w:tcPr>
            <w:tcW w:w="1790" w:type="pct"/>
          </w:tcPr>
          <w:p w14:paraId="478B04C6" w14:textId="7102DD70"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&gt;80%</w:t>
            </w:r>
          </w:p>
        </w:tc>
      </w:tr>
      <w:tr w:rsidR="006D6F9E" w:rsidRPr="00E5029B" w14:paraId="2E371A8F" w14:textId="77777777" w:rsidTr="00593A14">
        <w:trPr>
          <w:trHeight w:val="345"/>
        </w:trPr>
        <w:tc>
          <w:tcPr>
            <w:tcW w:w="1483" w:type="pct"/>
          </w:tcPr>
          <w:p w14:paraId="150A1A0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3F946C22" w14:textId="1E475EB8"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2</w:t>
            </w:r>
          </w:p>
        </w:tc>
        <w:tc>
          <w:tcPr>
            <w:tcW w:w="1790" w:type="pct"/>
          </w:tcPr>
          <w:p w14:paraId="3C05310A" w14:textId="788BAA99"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50-80%</w:t>
            </w:r>
          </w:p>
        </w:tc>
      </w:tr>
      <w:tr w:rsidR="006D6F9E" w:rsidRPr="00E5029B" w14:paraId="518FA2D0" w14:textId="77777777" w:rsidTr="00593A14">
        <w:trPr>
          <w:trHeight w:val="345"/>
        </w:trPr>
        <w:tc>
          <w:tcPr>
            <w:tcW w:w="1483" w:type="pct"/>
          </w:tcPr>
          <w:p w14:paraId="1302B63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6A145243" w14:textId="3309893F"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3</w:t>
            </w:r>
          </w:p>
        </w:tc>
        <w:tc>
          <w:tcPr>
            <w:tcW w:w="1790" w:type="pct"/>
          </w:tcPr>
          <w:p w14:paraId="28A4B3BA" w14:textId="76C723C9"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20-49%</w:t>
            </w:r>
          </w:p>
        </w:tc>
      </w:tr>
      <w:tr w:rsidR="006D6F9E" w:rsidRPr="00E5029B" w14:paraId="6C8E54BD" w14:textId="77777777" w:rsidTr="00593A14">
        <w:trPr>
          <w:trHeight w:val="345"/>
        </w:trPr>
        <w:tc>
          <w:tcPr>
            <w:tcW w:w="1483" w:type="pct"/>
          </w:tcPr>
          <w:p w14:paraId="0E65E0E7"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7571C180" w14:textId="0FE2FC8C"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4</w:t>
            </w:r>
          </w:p>
        </w:tc>
        <w:tc>
          <w:tcPr>
            <w:tcW w:w="1790" w:type="pct"/>
          </w:tcPr>
          <w:p w14:paraId="2819458F" w14:textId="2BEEEE08"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&lt;20%</w:t>
            </w:r>
          </w:p>
        </w:tc>
      </w:tr>
      <w:tr w:rsidR="006D6F9E" w:rsidRPr="00E5029B" w14:paraId="0E96A3B1" w14:textId="77777777" w:rsidTr="00593A14">
        <w:trPr>
          <w:trHeight w:val="345"/>
        </w:trPr>
        <w:tc>
          <w:tcPr>
            <w:tcW w:w="1483" w:type="pct"/>
          </w:tcPr>
          <w:p w14:paraId="2B55D60A"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17010F62" w14:textId="17709D17" w:rsidR="006D6F9E" w:rsidRPr="00E5029B" w:rsidRDefault="000E510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1790" w:type="pct"/>
          </w:tcPr>
          <w:p w14:paraId="1EB7DC99" w14:textId="4A823DF0" w:rsidR="006D6F9E" w:rsidRPr="00E5029B" w:rsidRDefault="000E5100" w:rsidP="00593A14">
            <w:pPr>
              <w:pStyle w:val="nrpsTableheader"/>
              <w:rPr>
                <w:rFonts w:asciiTheme="minorHAnsi" w:hAnsiTheme="minorHAnsi" w:cstheme="minorHAnsi"/>
                <w:b w:val="0"/>
                <w:bCs/>
                <w:color w:val="auto"/>
                <w:sz w:val="22"/>
                <w:szCs w:val="24"/>
              </w:rPr>
            </w:pPr>
            <w:r w:rsidRPr="000E5100">
              <w:rPr>
                <w:rFonts w:asciiTheme="minorHAnsi" w:hAnsiTheme="minorHAnsi" w:cstheme="minorHAnsi"/>
                <w:b w:val="0"/>
                <w:bCs/>
                <w:color w:val="auto"/>
                <w:sz w:val="22"/>
                <w:szCs w:val="24"/>
              </w:rPr>
              <w:t>no data</w:t>
            </w:r>
          </w:p>
        </w:tc>
      </w:tr>
      <w:tr w:rsidR="006D6F9E" w:rsidRPr="00E5029B" w14:paraId="7F1C9261" w14:textId="77777777" w:rsidTr="00593A14">
        <w:trPr>
          <w:trHeight w:val="345"/>
        </w:trPr>
        <w:tc>
          <w:tcPr>
            <w:tcW w:w="1483" w:type="pct"/>
          </w:tcPr>
          <w:p w14:paraId="44126311" w14:textId="3755E61A" w:rsidR="006D6F9E" w:rsidRPr="00E5029B" w:rsidRDefault="001166D9"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BankHeight</w:t>
            </w:r>
          </w:p>
        </w:tc>
        <w:tc>
          <w:tcPr>
            <w:tcW w:w="1727" w:type="pct"/>
          </w:tcPr>
          <w:p w14:paraId="106F4BA2" w14:textId="77D4F112"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w:t>
            </w:r>
          </w:p>
        </w:tc>
        <w:tc>
          <w:tcPr>
            <w:tcW w:w="1790" w:type="pct"/>
          </w:tcPr>
          <w:p w14:paraId="18B55222" w14:textId="788FB854" w:rsidR="006D6F9E"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0-1 meter</w:t>
            </w:r>
          </w:p>
        </w:tc>
      </w:tr>
      <w:tr w:rsidR="006D6F9E" w:rsidRPr="00E5029B" w14:paraId="3A8C39CE" w14:textId="77777777" w:rsidTr="00593A14">
        <w:trPr>
          <w:trHeight w:val="345"/>
        </w:trPr>
        <w:tc>
          <w:tcPr>
            <w:tcW w:w="1483" w:type="pct"/>
          </w:tcPr>
          <w:p w14:paraId="06287DA4"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5A68AD5B" w14:textId="3F314A88"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2</w:t>
            </w:r>
          </w:p>
        </w:tc>
        <w:tc>
          <w:tcPr>
            <w:tcW w:w="1790" w:type="pct"/>
          </w:tcPr>
          <w:p w14:paraId="7CCF5F69" w14:textId="3046B34C" w:rsidR="006D6F9E"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1.1-2 meter</w:t>
            </w:r>
          </w:p>
        </w:tc>
      </w:tr>
      <w:tr w:rsidR="006D6F9E" w:rsidRPr="00E5029B" w14:paraId="62BEE454" w14:textId="77777777" w:rsidTr="00593A14">
        <w:trPr>
          <w:trHeight w:val="345"/>
        </w:trPr>
        <w:tc>
          <w:tcPr>
            <w:tcW w:w="1483" w:type="pct"/>
          </w:tcPr>
          <w:p w14:paraId="309254A6"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78C642B6" w14:textId="61051B25"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3</w:t>
            </w:r>
          </w:p>
        </w:tc>
        <w:tc>
          <w:tcPr>
            <w:tcW w:w="1790" w:type="pct"/>
          </w:tcPr>
          <w:p w14:paraId="68FA3B39" w14:textId="3E232D98" w:rsidR="006D6F9E"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2.1-3 meter</w:t>
            </w:r>
          </w:p>
        </w:tc>
      </w:tr>
      <w:tr w:rsidR="006D6F9E" w:rsidRPr="00E5029B" w14:paraId="2978CAA7" w14:textId="77777777" w:rsidTr="00593A14">
        <w:trPr>
          <w:trHeight w:val="345"/>
        </w:trPr>
        <w:tc>
          <w:tcPr>
            <w:tcW w:w="1483" w:type="pct"/>
          </w:tcPr>
          <w:p w14:paraId="504A5690"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4EE7A94E" w14:textId="1BEF4F2F"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4</w:t>
            </w:r>
          </w:p>
        </w:tc>
        <w:tc>
          <w:tcPr>
            <w:tcW w:w="1790" w:type="pct"/>
          </w:tcPr>
          <w:p w14:paraId="2856EAC2" w14:textId="3D0219C8" w:rsidR="006D6F9E"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3.1-4 meter</w:t>
            </w:r>
          </w:p>
        </w:tc>
      </w:tr>
      <w:tr w:rsidR="000227BB" w:rsidRPr="00E5029B" w14:paraId="67F97EE8" w14:textId="77777777" w:rsidTr="00593A14">
        <w:trPr>
          <w:trHeight w:val="345"/>
        </w:trPr>
        <w:tc>
          <w:tcPr>
            <w:tcW w:w="1483" w:type="pct"/>
          </w:tcPr>
          <w:p w14:paraId="6534FB06" w14:textId="77777777" w:rsidR="000227BB" w:rsidRPr="00E5029B" w:rsidRDefault="000227BB" w:rsidP="00593A14">
            <w:pPr>
              <w:pStyle w:val="nrpsTableheader"/>
              <w:rPr>
                <w:rFonts w:asciiTheme="minorHAnsi" w:hAnsiTheme="minorHAnsi" w:cstheme="minorHAnsi"/>
                <w:b w:val="0"/>
                <w:bCs/>
                <w:color w:val="auto"/>
                <w:sz w:val="22"/>
                <w:szCs w:val="24"/>
              </w:rPr>
            </w:pPr>
          </w:p>
        </w:tc>
        <w:tc>
          <w:tcPr>
            <w:tcW w:w="1727" w:type="pct"/>
          </w:tcPr>
          <w:p w14:paraId="3C8EEEF2" w14:textId="36EF79A0" w:rsidR="000227B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5</w:t>
            </w:r>
          </w:p>
        </w:tc>
        <w:tc>
          <w:tcPr>
            <w:tcW w:w="1790" w:type="pct"/>
          </w:tcPr>
          <w:p w14:paraId="5271849E" w14:textId="5E580240" w:rsidR="000227BB" w:rsidRPr="00E5029B" w:rsidRDefault="000227BB" w:rsidP="00593A14">
            <w:pPr>
              <w:pStyle w:val="nrpsTableheader"/>
              <w:rPr>
                <w:rFonts w:asciiTheme="minorHAnsi" w:hAnsiTheme="minorHAnsi" w:cstheme="minorHAnsi"/>
                <w:b w:val="0"/>
                <w:bCs/>
                <w:color w:val="auto"/>
                <w:sz w:val="22"/>
                <w:szCs w:val="24"/>
              </w:rPr>
            </w:pPr>
            <w:r w:rsidRPr="000227BB">
              <w:rPr>
                <w:rFonts w:asciiTheme="minorHAnsi" w:hAnsiTheme="minorHAnsi" w:cstheme="minorHAnsi"/>
                <w:b w:val="0"/>
                <w:bCs/>
                <w:color w:val="auto"/>
                <w:sz w:val="22"/>
                <w:szCs w:val="24"/>
              </w:rPr>
              <w:t>&gt;4 meter</w:t>
            </w:r>
          </w:p>
        </w:tc>
      </w:tr>
      <w:tr w:rsidR="000227BB" w:rsidRPr="00E5029B" w14:paraId="1FEF35CB" w14:textId="77777777" w:rsidTr="00593A14">
        <w:trPr>
          <w:trHeight w:val="345"/>
        </w:trPr>
        <w:tc>
          <w:tcPr>
            <w:tcW w:w="1483" w:type="pct"/>
          </w:tcPr>
          <w:p w14:paraId="6680AF94" w14:textId="77777777" w:rsidR="000227BB" w:rsidRPr="00E5029B" w:rsidRDefault="000227BB" w:rsidP="00593A14">
            <w:pPr>
              <w:pStyle w:val="nrpsTableheader"/>
              <w:rPr>
                <w:rFonts w:asciiTheme="minorHAnsi" w:hAnsiTheme="minorHAnsi" w:cstheme="minorHAnsi"/>
                <w:b w:val="0"/>
                <w:bCs/>
                <w:color w:val="auto"/>
                <w:sz w:val="22"/>
                <w:szCs w:val="24"/>
              </w:rPr>
            </w:pPr>
          </w:p>
        </w:tc>
        <w:tc>
          <w:tcPr>
            <w:tcW w:w="1727" w:type="pct"/>
          </w:tcPr>
          <w:p w14:paraId="71DCA6E4" w14:textId="0C15FE53" w:rsidR="000227B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1790" w:type="pct"/>
          </w:tcPr>
          <w:p w14:paraId="38FB68C6" w14:textId="75C1D029" w:rsidR="000227BB"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r>
      <w:tr w:rsidR="006D6F9E" w:rsidRPr="00E5029B" w14:paraId="5B81022F" w14:textId="77777777" w:rsidTr="00593A14">
        <w:trPr>
          <w:trHeight w:val="345"/>
        </w:trPr>
        <w:tc>
          <w:tcPr>
            <w:tcW w:w="1483" w:type="pct"/>
          </w:tcPr>
          <w:p w14:paraId="1A0328A9" w14:textId="0EF6A862" w:rsidR="006D6F9E" w:rsidRPr="00E5029B" w:rsidRDefault="001166D9"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BankSubstrate</w:t>
            </w:r>
          </w:p>
        </w:tc>
        <w:tc>
          <w:tcPr>
            <w:tcW w:w="1727" w:type="pct"/>
          </w:tcPr>
          <w:p w14:paraId="063B9385" w14:textId="715B3EDE" w:rsidR="006D6F9E" w:rsidRPr="00E5029B" w:rsidRDefault="000227BB"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w:t>
            </w:r>
          </w:p>
        </w:tc>
        <w:tc>
          <w:tcPr>
            <w:tcW w:w="1790" w:type="pct"/>
          </w:tcPr>
          <w:p w14:paraId="36970AAB" w14:textId="754AB21F" w:rsidR="006D6F9E"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Bedrock/artificial</w:t>
            </w:r>
          </w:p>
        </w:tc>
      </w:tr>
      <w:tr w:rsidR="000227BB" w:rsidRPr="00E5029B" w14:paraId="02C64937" w14:textId="77777777" w:rsidTr="00593A14">
        <w:trPr>
          <w:trHeight w:val="345"/>
        </w:trPr>
        <w:tc>
          <w:tcPr>
            <w:tcW w:w="1483" w:type="pct"/>
          </w:tcPr>
          <w:p w14:paraId="22E3AAD3"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131D1CBF" w14:textId="271F4E13"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2</w:t>
            </w:r>
          </w:p>
        </w:tc>
        <w:tc>
          <w:tcPr>
            <w:tcW w:w="1790" w:type="pct"/>
          </w:tcPr>
          <w:p w14:paraId="5EE498C9" w14:textId="3AB33A33"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Boulder/cobble</w:t>
            </w:r>
          </w:p>
        </w:tc>
      </w:tr>
      <w:tr w:rsidR="000227BB" w:rsidRPr="00E5029B" w14:paraId="4BC785CB" w14:textId="77777777" w:rsidTr="00593A14">
        <w:trPr>
          <w:trHeight w:val="345"/>
        </w:trPr>
        <w:tc>
          <w:tcPr>
            <w:tcW w:w="1483" w:type="pct"/>
          </w:tcPr>
          <w:p w14:paraId="38EE3D8E"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26BC3C7D" w14:textId="77030644"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5</w:t>
            </w:r>
          </w:p>
        </w:tc>
        <w:tc>
          <w:tcPr>
            <w:tcW w:w="1790" w:type="pct"/>
          </w:tcPr>
          <w:p w14:paraId="1E696154" w14:textId="66918DCF"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Silt</w:t>
            </w:r>
          </w:p>
        </w:tc>
      </w:tr>
      <w:tr w:rsidR="000227BB" w:rsidRPr="00E5029B" w14:paraId="1FFBD379" w14:textId="77777777" w:rsidTr="00593A14">
        <w:trPr>
          <w:trHeight w:val="345"/>
        </w:trPr>
        <w:tc>
          <w:tcPr>
            <w:tcW w:w="1483" w:type="pct"/>
          </w:tcPr>
          <w:p w14:paraId="0A3C402A"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447647A6" w14:textId="37D7607E"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8</w:t>
            </w:r>
          </w:p>
        </w:tc>
        <w:tc>
          <w:tcPr>
            <w:tcW w:w="1790" w:type="pct"/>
          </w:tcPr>
          <w:p w14:paraId="08A79495" w14:textId="30FA2F61"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Sand</w:t>
            </w:r>
          </w:p>
        </w:tc>
      </w:tr>
      <w:tr w:rsidR="000227BB" w:rsidRPr="00E5029B" w14:paraId="55CB9F7B" w14:textId="77777777" w:rsidTr="00593A14">
        <w:trPr>
          <w:trHeight w:val="345"/>
        </w:trPr>
        <w:tc>
          <w:tcPr>
            <w:tcW w:w="1483" w:type="pct"/>
          </w:tcPr>
          <w:p w14:paraId="0CA93AFE"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5348CFAE" w14:textId="22D84532"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10</w:t>
            </w:r>
          </w:p>
        </w:tc>
        <w:tc>
          <w:tcPr>
            <w:tcW w:w="1790" w:type="pct"/>
          </w:tcPr>
          <w:p w14:paraId="2B5422E6" w14:textId="17D54440"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Gravel/sand</w:t>
            </w:r>
          </w:p>
        </w:tc>
      </w:tr>
      <w:tr w:rsidR="000227BB" w:rsidRPr="00E5029B" w14:paraId="0EDAFFDD" w14:textId="77777777" w:rsidTr="00593A14">
        <w:trPr>
          <w:trHeight w:val="345"/>
        </w:trPr>
        <w:tc>
          <w:tcPr>
            <w:tcW w:w="1483" w:type="pct"/>
          </w:tcPr>
          <w:p w14:paraId="16D0DB4E" w14:textId="77777777" w:rsidR="000227BB" w:rsidRDefault="000227BB" w:rsidP="00593A14">
            <w:pPr>
              <w:pStyle w:val="nrpsTableheader"/>
              <w:rPr>
                <w:rFonts w:asciiTheme="minorHAnsi" w:hAnsiTheme="minorHAnsi" w:cstheme="minorHAnsi"/>
                <w:b w:val="0"/>
                <w:bCs/>
                <w:color w:val="auto"/>
                <w:sz w:val="22"/>
                <w:szCs w:val="24"/>
              </w:rPr>
            </w:pPr>
          </w:p>
        </w:tc>
        <w:tc>
          <w:tcPr>
            <w:tcW w:w="1727" w:type="pct"/>
          </w:tcPr>
          <w:p w14:paraId="6579F309" w14:textId="002EBAC3" w:rsidR="000227BB" w:rsidRDefault="000F0930" w:rsidP="00593A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1790" w:type="pct"/>
          </w:tcPr>
          <w:p w14:paraId="126D86D9" w14:textId="7DB02426" w:rsidR="000227BB" w:rsidRPr="00E5029B" w:rsidRDefault="000F0930" w:rsidP="00593A14">
            <w:pPr>
              <w:pStyle w:val="nrpsTableheader"/>
              <w:rPr>
                <w:rFonts w:asciiTheme="minorHAnsi" w:hAnsiTheme="minorHAnsi" w:cstheme="minorHAnsi"/>
                <w:b w:val="0"/>
                <w:bCs/>
                <w:color w:val="auto"/>
                <w:sz w:val="22"/>
                <w:szCs w:val="24"/>
              </w:rPr>
            </w:pPr>
            <w:r w:rsidRPr="000F0930">
              <w:rPr>
                <w:rFonts w:asciiTheme="minorHAnsi" w:hAnsiTheme="minorHAnsi" w:cstheme="minorHAnsi"/>
                <w:b w:val="0"/>
                <w:bCs/>
                <w:color w:val="auto"/>
                <w:sz w:val="22"/>
                <w:szCs w:val="24"/>
              </w:rPr>
              <w:t>no data</w:t>
            </w:r>
          </w:p>
        </w:tc>
      </w:tr>
    </w:tbl>
    <w:p w14:paraId="7F3DAA86"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8F8ADF1" w14:textId="77777777" w:rsidR="00363ABA" w:rsidRDefault="00363ABA" w:rsidP="00E75B2A">
      <w:pPr>
        <w:pStyle w:val="nrpsNormal"/>
        <w:rPr>
          <w:rFonts w:asciiTheme="minorHAnsi" w:hAnsiTheme="minorHAnsi" w:cstheme="minorHAnsi"/>
          <w:b/>
          <w:bCs/>
        </w:rPr>
      </w:pPr>
    </w:p>
    <w:p w14:paraId="1690FD9D" w14:textId="77777777" w:rsidR="00363ABA" w:rsidRDefault="00363ABA" w:rsidP="00E75B2A">
      <w:pPr>
        <w:pStyle w:val="nrpsNormal"/>
        <w:rPr>
          <w:rFonts w:asciiTheme="minorHAnsi" w:hAnsiTheme="minorHAnsi" w:cstheme="minorHAnsi"/>
          <w:b/>
          <w:bCs/>
        </w:rPr>
      </w:pPr>
    </w:p>
    <w:p w14:paraId="61595E29" w14:textId="77777777" w:rsidR="00363ABA" w:rsidRDefault="00363ABA" w:rsidP="00E75B2A">
      <w:pPr>
        <w:pStyle w:val="nrpsNormal"/>
        <w:rPr>
          <w:rFonts w:asciiTheme="minorHAnsi" w:hAnsiTheme="minorHAnsi" w:cstheme="minorHAnsi"/>
          <w:b/>
          <w:bCs/>
        </w:rPr>
      </w:pPr>
    </w:p>
    <w:p w14:paraId="50621A4D" w14:textId="77777777" w:rsidR="00363ABA" w:rsidRDefault="00363ABA" w:rsidP="00E75B2A">
      <w:pPr>
        <w:pStyle w:val="nrpsNormal"/>
        <w:rPr>
          <w:rFonts w:asciiTheme="minorHAnsi" w:hAnsiTheme="minorHAnsi" w:cstheme="minorHAnsi"/>
          <w:b/>
          <w:bCs/>
        </w:rPr>
      </w:pPr>
    </w:p>
    <w:p w14:paraId="2755F6AF" w14:textId="3C7E3272"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3A143B">
        <w:rPr>
          <w:rFonts w:asciiTheme="minorHAnsi" w:hAnsiTheme="minorHAnsi" w:cstheme="minorHAnsi"/>
        </w:rPr>
        <w:t>HTLN_Fish_CrossSectionalInfo_EF.csv</w:t>
      </w:r>
    </w:p>
    <w:p w14:paraId="27E54FFF" w14:textId="703167CB"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3A143B">
        <w:rPr>
          <w:rFonts w:asciiTheme="minorHAnsi" w:hAnsiTheme="minorHAnsi" w:cstheme="minorHAnsi"/>
        </w:rPr>
        <w:t>HTLN Stream Cross-section Channel Data for Electro-fish Sampling</w:t>
      </w:r>
    </w:p>
    <w:tbl>
      <w:tblPr>
        <w:tblStyle w:val="NPS1"/>
        <w:tblW w:w="5000" w:type="pct"/>
        <w:tblLook w:val="04A0" w:firstRow="1" w:lastRow="0" w:firstColumn="1" w:lastColumn="0" w:noHBand="0" w:noVBand="1"/>
      </w:tblPr>
      <w:tblGrid>
        <w:gridCol w:w="2404"/>
        <w:gridCol w:w="3483"/>
        <w:gridCol w:w="1616"/>
        <w:gridCol w:w="2111"/>
        <w:gridCol w:w="1590"/>
        <w:gridCol w:w="1593"/>
        <w:gridCol w:w="1593"/>
      </w:tblGrid>
      <w:tr w:rsidR="00E75B2A" w:rsidRPr="00E5029B" w14:paraId="6F0A2E67"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233ABAD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1F1F5FDE"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11AD883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495055AA"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29F33BDE"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734C76B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772ED65"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13060646" w14:textId="77777777" w:rsidTr="00B27F43">
        <w:trPr>
          <w:trHeight w:val="303"/>
        </w:trPr>
        <w:tc>
          <w:tcPr>
            <w:tcW w:w="622" w:type="pct"/>
          </w:tcPr>
          <w:p w14:paraId="74A32924" w14:textId="034333D4" w:rsidR="00E75B2A"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ParkCode</w:t>
            </w:r>
          </w:p>
        </w:tc>
        <w:tc>
          <w:tcPr>
            <w:tcW w:w="1246" w:type="pct"/>
          </w:tcPr>
          <w:p w14:paraId="326E3082" w14:textId="125D8304" w:rsidR="00E75B2A" w:rsidRPr="00E5029B" w:rsidRDefault="00CA3A35"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Four letter park unit</w:t>
            </w:r>
          </w:p>
        </w:tc>
        <w:tc>
          <w:tcPr>
            <w:tcW w:w="597" w:type="pct"/>
          </w:tcPr>
          <w:p w14:paraId="4847AA64" w14:textId="078B2FE9" w:rsidR="00E75B2A" w:rsidRPr="00E5029B" w:rsidRDefault="00CA3A35" w:rsidP="00B27F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00609CE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56F932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46CD4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E2A979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CA3A35" w:rsidRPr="00E5029B" w14:paraId="3C4E202C" w14:textId="77777777" w:rsidTr="00B27F43">
        <w:trPr>
          <w:trHeight w:val="303"/>
        </w:trPr>
        <w:tc>
          <w:tcPr>
            <w:tcW w:w="622" w:type="pct"/>
          </w:tcPr>
          <w:p w14:paraId="692B686B" w14:textId="27E75D36"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46" w:type="pct"/>
          </w:tcPr>
          <w:p w14:paraId="4151CB87" w14:textId="71EFB8A8"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Based on</w:t>
            </w:r>
            <w:r w:rsidRPr="001E7207">
              <w:rPr>
                <w:rFonts w:asciiTheme="minorHAnsi" w:hAnsiTheme="minorHAnsi" w:cstheme="minorHAnsi"/>
                <w:b w:val="0"/>
                <w:bCs/>
                <w:color w:val="auto"/>
                <w:sz w:val="22"/>
                <w:szCs w:val="24"/>
              </w:rPr>
              <w:t xml:space="preserve"> </w:t>
            </w:r>
            <w:r>
              <w:rPr>
                <w:rFonts w:asciiTheme="minorHAnsi" w:hAnsiTheme="minorHAnsi" w:cstheme="minorHAnsi"/>
                <w:b w:val="0"/>
                <w:bCs/>
                <w:color w:val="auto"/>
                <w:sz w:val="22"/>
                <w:szCs w:val="24"/>
              </w:rPr>
              <w:t>HTLN_Fish_SamplingEvents (year of StartDate)</w:t>
            </w:r>
          </w:p>
        </w:tc>
        <w:tc>
          <w:tcPr>
            <w:tcW w:w="597" w:type="pct"/>
          </w:tcPr>
          <w:p w14:paraId="79F9E124" w14:textId="148BEF48"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023F1FE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4AB6FA0B"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68A342C6"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A45A169"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18A35154" w14:textId="77777777" w:rsidTr="00B27F43">
        <w:trPr>
          <w:trHeight w:val="303"/>
        </w:trPr>
        <w:tc>
          <w:tcPr>
            <w:tcW w:w="622" w:type="pct"/>
          </w:tcPr>
          <w:p w14:paraId="1C350876" w14:textId="57676683"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LocationID</w:t>
            </w:r>
          </w:p>
        </w:tc>
        <w:tc>
          <w:tcPr>
            <w:tcW w:w="1246" w:type="pct"/>
          </w:tcPr>
          <w:p w14:paraId="39924D7E" w14:textId="34D482C3"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FKey to HTLN_Reaches_Locations</w:t>
            </w:r>
          </w:p>
        </w:tc>
        <w:tc>
          <w:tcPr>
            <w:tcW w:w="597" w:type="pct"/>
          </w:tcPr>
          <w:p w14:paraId="3CB39E36" w14:textId="57A93E24"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1C94360"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312A97D6"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A0FBE0A"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8FA628B"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2D358A40" w14:textId="77777777" w:rsidTr="00B27F43">
        <w:trPr>
          <w:trHeight w:val="310"/>
        </w:trPr>
        <w:tc>
          <w:tcPr>
            <w:tcW w:w="622" w:type="pct"/>
          </w:tcPr>
          <w:p w14:paraId="4C73CD65" w14:textId="12C1D9FA"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EventID</w:t>
            </w:r>
          </w:p>
        </w:tc>
        <w:tc>
          <w:tcPr>
            <w:tcW w:w="1246" w:type="pct"/>
          </w:tcPr>
          <w:p w14:paraId="119B7948" w14:textId="31D3F8B4" w:rsidR="00CA3A35" w:rsidRPr="00E5029B" w:rsidRDefault="00CA3A35" w:rsidP="00CA3A3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 xml:space="preserve">FKey to </w:t>
            </w:r>
            <w:r>
              <w:rPr>
                <w:rFonts w:asciiTheme="minorHAnsi" w:hAnsiTheme="minorHAnsi" w:cstheme="minorHAnsi"/>
                <w:b w:val="0"/>
                <w:bCs/>
                <w:color w:val="auto"/>
                <w:sz w:val="22"/>
                <w:szCs w:val="24"/>
              </w:rPr>
              <w:t>HTLN_Fish_SamplingEvents</w:t>
            </w:r>
          </w:p>
        </w:tc>
        <w:tc>
          <w:tcPr>
            <w:tcW w:w="597" w:type="pct"/>
          </w:tcPr>
          <w:p w14:paraId="14886D9D" w14:textId="2BF8E3AA"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0E1EB30"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06087166"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CF30B2F"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6300B53B"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65EE34A8" w14:textId="77777777" w:rsidTr="00B27F43">
        <w:trPr>
          <w:trHeight w:val="317"/>
        </w:trPr>
        <w:tc>
          <w:tcPr>
            <w:tcW w:w="622" w:type="pct"/>
          </w:tcPr>
          <w:p w14:paraId="7A058FB7" w14:textId="0642B52C"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ChannelType</w:t>
            </w:r>
          </w:p>
        </w:tc>
        <w:tc>
          <w:tcPr>
            <w:tcW w:w="1246" w:type="pct"/>
          </w:tcPr>
          <w:p w14:paraId="426750D9" w14:textId="482D063E" w:rsidR="00CA3A35" w:rsidRPr="00E5029B" w:rsidRDefault="00CA3A35" w:rsidP="00CA3A3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Channel type Codes: Backwater_Main, Backwater_Side, Main, Side_Channel, FKey to tlu_ChannelType</w:t>
            </w:r>
          </w:p>
        </w:tc>
        <w:tc>
          <w:tcPr>
            <w:tcW w:w="597" w:type="pct"/>
          </w:tcPr>
          <w:p w14:paraId="109567EE" w14:textId="02554747"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4EC0D9C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577033C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67E92B7"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0CF25E9"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152C1757" w14:textId="77777777" w:rsidTr="00B27F43">
        <w:trPr>
          <w:trHeight w:val="317"/>
        </w:trPr>
        <w:tc>
          <w:tcPr>
            <w:tcW w:w="622" w:type="pct"/>
          </w:tcPr>
          <w:p w14:paraId="7E670923" w14:textId="1C9C1E9A"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TransectNumber</w:t>
            </w:r>
          </w:p>
        </w:tc>
        <w:tc>
          <w:tcPr>
            <w:tcW w:w="1246" w:type="pct"/>
          </w:tcPr>
          <w:p w14:paraId="51D68A6F" w14:textId="2C4EA914" w:rsidR="00CA3A35" w:rsidRPr="00E5029B" w:rsidRDefault="00CA3A35" w:rsidP="00CA3A3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Transect Number: 1 through 11 only</w:t>
            </w:r>
          </w:p>
        </w:tc>
        <w:tc>
          <w:tcPr>
            <w:tcW w:w="597" w:type="pct"/>
          </w:tcPr>
          <w:p w14:paraId="2E89B4F1" w14:textId="60B93869"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73EF5B9D"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409A7C9D"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1AB6024"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2693F509"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04FED710" w14:textId="77777777" w:rsidTr="00B27F43">
        <w:trPr>
          <w:trHeight w:val="317"/>
        </w:trPr>
        <w:tc>
          <w:tcPr>
            <w:tcW w:w="622" w:type="pct"/>
          </w:tcPr>
          <w:p w14:paraId="57883082" w14:textId="3CB5ED4F"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SampleLocation</w:t>
            </w:r>
          </w:p>
        </w:tc>
        <w:tc>
          <w:tcPr>
            <w:tcW w:w="1246" w:type="pct"/>
          </w:tcPr>
          <w:p w14:paraId="1EB9C525" w14:textId="2A5DCF62" w:rsidR="00CA3A35" w:rsidRPr="00E5029B" w:rsidRDefault="00CA3A35" w:rsidP="00CA3A35">
            <w:pPr>
              <w:pStyle w:val="nrpsTableheader"/>
              <w:rPr>
                <w:rFonts w:asciiTheme="minorHAnsi" w:hAnsiTheme="minorHAnsi" w:cstheme="minorHAnsi"/>
                <w:b w:val="0"/>
                <w:bCs/>
                <w:color w:val="auto"/>
                <w:sz w:val="22"/>
                <w:szCs w:val="24"/>
              </w:rPr>
            </w:pPr>
            <w:r w:rsidRPr="001E7207">
              <w:rPr>
                <w:rFonts w:asciiTheme="minorHAnsi" w:hAnsiTheme="minorHAnsi" w:cstheme="minorHAnsi"/>
                <w:b w:val="0"/>
                <w:bCs/>
                <w:color w:val="auto"/>
                <w:sz w:val="22"/>
                <w:szCs w:val="24"/>
              </w:rPr>
              <w:t>L and R only; FKey to tlu_SampleLocation</w:t>
            </w:r>
          </w:p>
        </w:tc>
        <w:tc>
          <w:tcPr>
            <w:tcW w:w="597" w:type="pct"/>
          </w:tcPr>
          <w:p w14:paraId="57CCCEB8" w14:textId="6BE9BAB7"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67233E1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4E12AD2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D88DFF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70424A6"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094573B7" w14:textId="77777777" w:rsidTr="00B27F43">
        <w:trPr>
          <w:trHeight w:val="317"/>
        </w:trPr>
        <w:tc>
          <w:tcPr>
            <w:tcW w:w="622" w:type="pct"/>
          </w:tcPr>
          <w:p w14:paraId="3F8D43B9" w14:textId="2513E479"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ChannelUnit</w:t>
            </w:r>
          </w:p>
        </w:tc>
        <w:tc>
          <w:tcPr>
            <w:tcW w:w="1246" w:type="pct"/>
          </w:tcPr>
          <w:p w14:paraId="296BF1EA"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2D2C7274"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1D2F9AD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46531320"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7C118C3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83DE34A"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74287184" w14:textId="77777777" w:rsidTr="00B27F43">
        <w:trPr>
          <w:trHeight w:val="317"/>
        </w:trPr>
        <w:tc>
          <w:tcPr>
            <w:tcW w:w="622" w:type="pct"/>
          </w:tcPr>
          <w:p w14:paraId="4874E130" w14:textId="00FEC9EF"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PoolForm</w:t>
            </w:r>
          </w:p>
        </w:tc>
        <w:tc>
          <w:tcPr>
            <w:tcW w:w="1246" w:type="pct"/>
          </w:tcPr>
          <w:p w14:paraId="46EFC0A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76BDEAA7"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6EE006C5"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2370A86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3F871F9"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D39240A"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6970C40F" w14:textId="77777777" w:rsidTr="00B27F43">
        <w:trPr>
          <w:trHeight w:val="317"/>
        </w:trPr>
        <w:tc>
          <w:tcPr>
            <w:tcW w:w="622" w:type="pct"/>
          </w:tcPr>
          <w:p w14:paraId="2EAA7CD2" w14:textId="509AB938"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Width_m</w:t>
            </w:r>
          </w:p>
        </w:tc>
        <w:tc>
          <w:tcPr>
            <w:tcW w:w="1246" w:type="pct"/>
          </w:tcPr>
          <w:p w14:paraId="5D835B8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135A4E3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0A76579D"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790BE325"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815FCB9"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E8D2FD4"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61B10343" w14:textId="77777777" w:rsidTr="00B27F43">
        <w:trPr>
          <w:trHeight w:val="317"/>
        </w:trPr>
        <w:tc>
          <w:tcPr>
            <w:tcW w:w="622" w:type="pct"/>
          </w:tcPr>
          <w:p w14:paraId="0F54A1CA" w14:textId="25675F6C"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Depth_cm</w:t>
            </w:r>
          </w:p>
        </w:tc>
        <w:tc>
          <w:tcPr>
            <w:tcW w:w="1246" w:type="pct"/>
          </w:tcPr>
          <w:p w14:paraId="3CCF6D3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7C9EB976"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703DF12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135A61BB"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D640BB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52214716"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7851CCF3" w14:textId="77777777" w:rsidTr="00B27F43">
        <w:trPr>
          <w:trHeight w:val="317"/>
        </w:trPr>
        <w:tc>
          <w:tcPr>
            <w:tcW w:w="622" w:type="pct"/>
          </w:tcPr>
          <w:p w14:paraId="01A64752" w14:textId="5A77CB35"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Velocity_ms</w:t>
            </w:r>
          </w:p>
        </w:tc>
        <w:tc>
          <w:tcPr>
            <w:tcW w:w="1246" w:type="pct"/>
          </w:tcPr>
          <w:p w14:paraId="630AC797"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2F97CB8B"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6D6850B6"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55ED3F5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9A2E12B"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8A4E0D3"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115B6CA0" w14:textId="77777777" w:rsidTr="00B27F43">
        <w:trPr>
          <w:trHeight w:val="317"/>
        </w:trPr>
        <w:tc>
          <w:tcPr>
            <w:tcW w:w="622" w:type="pct"/>
          </w:tcPr>
          <w:p w14:paraId="430E3D61" w14:textId="4A9E4CD1"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DomSubstrate</w:t>
            </w:r>
          </w:p>
        </w:tc>
        <w:tc>
          <w:tcPr>
            <w:tcW w:w="1246" w:type="pct"/>
          </w:tcPr>
          <w:p w14:paraId="1455876F"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303974F5"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2748A75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29492B6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77138E25"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44411F52"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57B02391" w14:textId="77777777" w:rsidTr="00B27F43">
        <w:trPr>
          <w:trHeight w:val="317"/>
        </w:trPr>
        <w:tc>
          <w:tcPr>
            <w:tcW w:w="622" w:type="pct"/>
          </w:tcPr>
          <w:p w14:paraId="77392DFF" w14:textId="2199BE09"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DomSubstrateMidPoint</w:t>
            </w:r>
          </w:p>
        </w:tc>
        <w:tc>
          <w:tcPr>
            <w:tcW w:w="1246" w:type="pct"/>
          </w:tcPr>
          <w:p w14:paraId="67A68F50"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7BD4DDA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3049527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07ECD189"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232F1A6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6114027B"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39A288CE" w14:textId="77777777" w:rsidTr="00B27F43">
        <w:trPr>
          <w:trHeight w:val="317"/>
        </w:trPr>
        <w:tc>
          <w:tcPr>
            <w:tcW w:w="622" w:type="pct"/>
          </w:tcPr>
          <w:p w14:paraId="287B478B" w14:textId="4AF7DB02"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Embeddedness</w:t>
            </w:r>
          </w:p>
        </w:tc>
        <w:tc>
          <w:tcPr>
            <w:tcW w:w="1246" w:type="pct"/>
          </w:tcPr>
          <w:p w14:paraId="1C745DC4"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373DD98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5ACE17A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2F6D7FAA"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16C7601F"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79BF440C"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1E9E7E60" w14:textId="77777777" w:rsidTr="00B27F43">
        <w:trPr>
          <w:trHeight w:val="317"/>
        </w:trPr>
        <w:tc>
          <w:tcPr>
            <w:tcW w:w="622" w:type="pct"/>
          </w:tcPr>
          <w:p w14:paraId="355A2A14" w14:textId="12B1F07B"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EmbeddednessMidpoint</w:t>
            </w:r>
          </w:p>
        </w:tc>
        <w:tc>
          <w:tcPr>
            <w:tcW w:w="1246" w:type="pct"/>
          </w:tcPr>
          <w:p w14:paraId="5F0D0BD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128B46D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042A6262"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690CF1C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0A3AD78"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12429017"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7B787FA8" w14:textId="77777777" w:rsidTr="00B27F43">
        <w:trPr>
          <w:trHeight w:val="317"/>
        </w:trPr>
        <w:tc>
          <w:tcPr>
            <w:tcW w:w="622" w:type="pct"/>
          </w:tcPr>
          <w:p w14:paraId="7E8CCC33" w14:textId="2A71E94F"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CanopyCover</w:t>
            </w:r>
          </w:p>
        </w:tc>
        <w:tc>
          <w:tcPr>
            <w:tcW w:w="1246" w:type="pct"/>
          </w:tcPr>
          <w:p w14:paraId="7A82CDC4"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071CC12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752BC79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2B95E44C"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06400AA"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077A576C"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425F39A7" w14:textId="77777777" w:rsidTr="00B27F43">
        <w:trPr>
          <w:trHeight w:val="317"/>
        </w:trPr>
        <w:tc>
          <w:tcPr>
            <w:tcW w:w="622" w:type="pct"/>
          </w:tcPr>
          <w:p w14:paraId="7698BAC7" w14:textId="2F6525A9"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CanopyCoverMidpoint</w:t>
            </w:r>
          </w:p>
        </w:tc>
        <w:tc>
          <w:tcPr>
            <w:tcW w:w="1246" w:type="pct"/>
          </w:tcPr>
          <w:p w14:paraId="5C424AA5"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76367A93"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2309430E"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355E280F"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78339539"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6DF09A60" w14:textId="77777777" w:rsidR="00CA3A35" w:rsidRPr="00E5029B" w:rsidRDefault="00CA3A35" w:rsidP="00CA3A35">
            <w:pPr>
              <w:pStyle w:val="nrpsTableheader"/>
              <w:rPr>
                <w:rFonts w:asciiTheme="minorHAnsi" w:hAnsiTheme="minorHAnsi" w:cstheme="minorHAnsi"/>
                <w:b w:val="0"/>
                <w:bCs/>
                <w:color w:val="auto"/>
                <w:sz w:val="22"/>
                <w:szCs w:val="24"/>
              </w:rPr>
            </w:pPr>
          </w:p>
        </w:tc>
      </w:tr>
      <w:tr w:rsidR="00CA3A35" w:rsidRPr="00E5029B" w14:paraId="3C847C22" w14:textId="77777777" w:rsidTr="00B27F43">
        <w:trPr>
          <w:trHeight w:val="317"/>
        </w:trPr>
        <w:tc>
          <w:tcPr>
            <w:tcW w:w="622" w:type="pct"/>
          </w:tcPr>
          <w:p w14:paraId="11FB48EC" w14:textId="447FBFB6" w:rsidR="00CA3A35" w:rsidRPr="00E5029B" w:rsidRDefault="00CA3A35" w:rsidP="00CA3A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lastRenderedPageBreak/>
              <w:t>Comment</w:t>
            </w:r>
          </w:p>
        </w:tc>
        <w:tc>
          <w:tcPr>
            <w:tcW w:w="1246" w:type="pct"/>
          </w:tcPr>
          <w:p w14:paraId="70294F3D"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97" w:type="pct"/>
          </w:tcPr>
          <w:p w14:paraId="7BD1B844"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769" w:type="pct"/>
          </w:tcPr>
          <w:p w14:paraId="3796F221"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8" w:type="pct"/>
          </w:tcPr>
          <w:p w14:paraId="34D3A558"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367AF424" w14:textId="77777777" w:rsidR="00CA3A35" w:rsidRPr="00E5029B" w:rsidRDefault="00CA3A35" w:rsidP="00CA3A35">
            <w:pPr>
              <w:pStyle w:val="nrpsTableheader"/>
              <w:rPr>
                <w:rFonts w:asciiTheme="minorHAnsi" w:hAnsiTheme="minorHAnsi" w:cstheme="minorHAnsi"/>
                <w:b w:val="0"/>
                <w:bCs/>
                <w:color w:val="auto"/>
                <w:sz w:val="22"/>
                <w:szCs w:val="24"/>
              </w:rPr>
            </w:pPr>
          </w:p>
        </w:tc>
        <w:tc>
          <w:tcPr>
            <w:tcW w:w="589" w:type="pct"/>
          </w:tcPr>
          <w:p w14:paraId="25F4D462" w14:textId="77777777" w:rsidR="00CA3A35" w:rsidRPr="00E5029B" w:rsidRDefault="00CA3A35" w:rsidP="00CA3A35">
            <w:pPr>
              <w:pStyle w:val="nrpsTableheader"/>
              <w:rPr>
                <w:rFonts w:asciiTheme="minorHAnsi" w:hAnsiTheme="minorHAnsi" w:cstheme="minorHAnsi"/>
                <w:b w:val="0"/>
                <w:bCs/>
                <w:color w:val="auto"/>
                <w:sz w:val="22"/>
                <w:szCs w:val="24"/>
              </w:rPr>
            </w:pPr>
          </w:p>
        </w:tc>
      </w:tr>
    </w:tbl>
    <w:p w14:paraId="371F4136" w14:textId="77777777" w:rsidR="00CA3A35" w:rsidRPr="00E5029B" w:rsidRDefault="00E75B2A" w:rsidP="00E75B2A">
      <w:pPr>
        <w:pStyle w:val="nrpsNormal"/>
        <w:rPr>
          <w:rFonts w:asciiTheme="minorHAnsi" w:hAnsiTheme="minorHAnsi" w:cstheme="minorHAnsi"/>
        </w:rPr>
      </w:pPr>
      <w:r w:rsidRPr="00E5029B">
        <w:rPr>
          <w:rFonts w:asciiTheme="minorHAnsi" w:hAnsiTheme="minorHAnsi" w:cstheme="minorHAnsi"/>
        </w:rPr>
        <w:t xml:space="preserve">(Copy this table to document more </w:t>
      </w:r>
    </w:p>
    <w:tbl>
      <w:tblPr>
        <w:tblStyle w:val="NPS1"/>
        <w:tblW w:w="5000" w:type="pct"/>
        <w:tblLook w:val="04A0" w:firstRow="1" w:lastRow="0" w:firstColumn="1" w:lastColumn="0" w:noHBand="0" w:noVBand="1"/>
      </w:tblPr>
      <w:tblGrid>
        <w:gridCol w:w="14390"/>
      </w:tblGrid>
      <w:tr w:rsidR="00CA3A35" w:rsidRPr="00E5029B" w14:paraId="664EF873" w14:textId="77777777" w:rsidTr="00EB12FB">
        <w:trPr>
          <w:cnfStyle w:val="100000000000" w:firstRow="1" w:lastRow="0" w:firstColumn="0" w:lastColumn="0" w:oddVBand="0" w:evenVBand="0" w:oddHBand="0" w:evenHBand="0" w:firstRowFirstColumn="0" w:firstRowLastColumn="0" w:lastRowFirstColumn="0" w:lastRowLastColumn="0"/>
          <w:trHeight w:val="317"/>
        </w:trPr>
        <w:tc>
          <w:tcPr>
            <w:tcW w:w="622" w:type="pct"/>
          </w:tcPr>
          <w:p w14:paraId="451589A9" w14:textId="77777777" w:rsidR="00CA3A35" w:rsidRPr="00E5029B" w:rsidRDefault="00CA3A35" w:rsidP="00EB12FB">
            <w:pPr>
              <w:pStyle w:val="nrpsTableheader"/>
              <w:rPr>
                <w:rFonts w:asciiTheme="minorHAnsi" w:hAnsiTheme="minorHAnsi" w:cstheme="minorHAnsi"/>
                <w:b/>
                <w:bCs w:val="0"/>
                <w:color w:val="auto"/>
                <w:sz w:val="22"/>
                <w:szCs w:val="24"/>
              </w:rPr>
            </w:pPr>
          </w:p>
        </w:tc>
      </w:tr>
    </w:tbl>
    <w:p w14:paraId="4E97C5A5" w14:textId="738E59FD"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than one data table.)</w:t>
      </w:r>
    </w:p>
    <w:p w14:paraId="2F862BFA"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4951D1EA"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62EECB68"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7DFE46F8"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1EF59168"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4DD7F941"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341D6F36"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71820E7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5722C5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281B231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4C807EC0" w14:textId="77777777" w:rsidTr="00B27F43">
        <w:trPr>
          <w:trHeight w:val="345"/>
        </w:trPr>
        <w:tc>
          <w:tcPr>
            <w:tcW w:w="1483" w:type="pct"/>
          </w:tcPr>
          <w:p w14:paraId="6840464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4D40B1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5B99B1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D53DBE6" w14:textId="77777777" w:rsidTr="00B27F43">
        <w:trPr>
          <w:trHeight w:val="345"/>
        </w:trPr>
        <w:tc>
          <w:tcPr>
            <w:tcW w:w="1483" w:type="pct"/>
          </w:tcPr>
          <w:p w14:paraId="788B761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93D871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873CB8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E7E3CC3" w14:textId="77777777" w:rsidTr="00B27F43">
        <w:trPr>
          <w:trHeight w:val="345"/>
        </w:trPr>
        <w:tc>
          <w:tcPr>
            <w:tcW w:w="1483" w:type="pct"/>
          </w:tcPr>
          <w:p w14:paraId="5527E8E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720059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28474B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790994A" w14:textId="77777777" w:rsidTr="00B27F43">
        <w:trPr>
          <w:trHeight w:val="345"/>
        </w:trPr>
        <w:tc>
          <w:tcPr>
            <w:tcW w:w="1483" w:type="pct"/>
          </w:tcPr>
          <w:p w14:paraId="5BEDEC1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18713B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60CE3E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9ADEC29" w14:textId="77777777" w:rsidTr="00B27F43">
        <w:trPr>
          <w:trHeight w:val="345"/>
        </w:trPr>
        <w:tc>
          <w:tcPr>
            <w:tcW w:w="1483" w:type="pct"/>
          </w:tcPr>
          <w:p w14:paraId="0155B3C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FDFAC7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2E942A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6AAEE72" w14:textId="77777777" w:rsidTr="00B27F43">
        <w:trPr>
          <w:trHeight w:val="345"/>
        </w:trPr>
        <w:tc>
          <w:tcPr>
            <w:tcW w:w="1483" w:type="pct"/>
          </w:tcPr>
          <w:p w14:paraId="0049BA4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77C50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7327B2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0DFFC36" w14:textId="77777777" w:rsidTr="00B27F43">
        <w:trPr>
          <w:trHeight w:val="345"/>
        </w:trPr>
        <w:tc>
          <w:tcPr>
            <w:tcW w:w="1483" w:type="pct"/>
          </w:tcPr>
          <w:p w14:paraId="368A412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0F1BE9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52AAA9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526CD2C" w14:textId="77777777" w:rsidTr="00B27F43">
        <w:trPr>
          <w:trHeight w:val="345"/>
        </w:trPr>
        <w:tc>
          <w:tcPr>
            <w:tcW w:w="1483" w:type="pct"/>
          </w:tcPr>
          <w:p w14:paraId="3BDB7FC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EC1DF2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E9B415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D11637E" w14:textId="77777777" w:rsidTr="00B27F43">
        <w:trPr>
          <w:trHeight w:val="345"/>
        </w:trPr>
        <w:tc>
          <w:tcPr>
            <w:tcW w:w="1483" w:type="pct"/>
          </w:tcPr>
          <w:p w14:paraId="7C99E2A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699206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B7D9D8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946EFBF" w14:textId="77777777" w:rsidTr="00B27F43">
        <w:trPr>
          <w:trHeight w:val="345"/>
        </w:trPr>
        <w:tc>
          <w:tcPr>
            <w:tcW w:w="1483" w:type="pct"/>
          </w:tcPr>
          <w:p w14:paraId="6F22A0A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E7921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8106D8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281AF8D" w14:textId="77777777" w:rsidTr="00B27F43">
        <w:trPr>
          <w:trHeight w:val="345"/>
        </w:trPr>
        <w:tc>
          <w:tcPr>
            <w:tcW w:w="1483" w:type="pct"/>
          </w:tcPr>
          <w:p w14:paraId="5168371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616833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8B4933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EBFD7D9" w14:textId="77777777" w:rsidTr="00B27F43">
        <w:trPr>
          <w:trHeight w:val="345"/>
        </w:trPr>
        <w:tc>
          <w:tcPr>
            <w:tcW w:w="1483" w:type="pct"/>
          </w:tcPr>
          <w:p w14:paraId="5438A1F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BAB6B1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A37EE5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AFADC28" w14:textId="77777777" w:rsidTr="00B27F43">
        <w:trPr>
          <w:trHeight w:val="345"/>
        </w:trPr>
        <w:tc>
          <w:tcPr>
            <w:tcW w:w="1483" w:type="pct"/>
          </w:tcPr>
          <w:p w14:paraId="50C881E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72CBF0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AA870C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5BF4A35" w14:textId="77777777" w:rsidTr="00B27F43">
        <w:trPr>
          <w:trHeight w:val="345"/>
        </w:trPr>
        <w:tc>
          <w:tcPr>
            <w:tcW w:w="1483" w:type="pct"/>
          </w:tcPr>
          <w:p w14:paraId="44DCB2E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1C8805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3EF7DF0"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468ED448"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D2866C1" w14:textId="1EE20C84" w:rsidR="00D7719E" w:rsidRPr="00E5029B" w:rsidRDefault="00E75B2A" w:rsidP="00B27F43">
      <w:pPr>
        <w:pStyle w:val="nrpsNormal"/>
        <w:rPr>
          <w:rFonts w:asciiTheme="minorHAnsi" w:hAnsiTheme="minorHAnsi" w:cstheme="minorHAnsi"/>
        </w:rPr>
      </w:pPr>
      <w:r>
        <w:br w:type="page"/>
      </w:r>
      <w:r w:rsidR="00D7719E" w:rsidRPr="00E5029B">
        <w:rPr>
          <w:rFonts w:asciiTheme="minorHAnsi" w:hAnsiTheme="minorHAnsi" w:cstheme="minorHAnsi"/>
          <w:b/>
          <w:bCs/>
        </w:rPr>
        <w:lastRenderedPageBreak/>
        <w:t>Table name:</w:t>
      </w:r>
      <w:r w:rsidR="00D7719E" w:rsidRPr="00E5029B">
        <w:rPr>
          <w:rFonts w:asciiTheme="minorHAnsi" w:hAnsiTheme="minorHAnsi" w:cstheme="minorHAnsi"/>
        </w:rPr>
        <w:t xml:space="preserve"> </w:t>
      </w:r>
      <w:r w:rsidR="00D7719E">
        <w:rPr>
          <w:rFonts w:asciiTheme="minorHAnsi" w:hAnsiTheme="minorHAnsi" w:cstheme="minorHAnsi"/>
        </w:rPr>
        <w:t>HTLN_Fish_CrossSectionalInfo_SE.csv</w:t>
      </w:r>
    </w:p>
    <w:p w14:paraId="21FAD1DB" w14:textId="48A3783C" w:rsidR="00D7719E" w:rsidRPr="00E5029B" w:rsidRDefault="00D7719E" w:rsidP="00D7719E">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Pr>
          <w:rFonts w:asciiTheme="minorHAnsi" w:hAnsiTheme="minorHAnsi" w:cstheme="minorHAnsi"/>
        </w:rPr>
        <w:t>HTLN Stream Cross-section Channel Data for Seine Sampling</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0A1A27B8"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22AAA580"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079BE6B0"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2ED907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ECC8E68"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38800FD0"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23EB7BDA"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1BFB1325"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44E3705D" w14:textId="77777777" w:rsidTr="00B27F43">
        <w:trPr>
          <w:trHeight w:val="303"/>
        </w:trPr>
        <w:tc>
          <w:tcPr>
            <w:tcW w:w="622" w:type="pct"/>
          </w:tcPr>
          <w:p w14:paraId="287276F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A49BE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A28160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EE3016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5B9E95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38AFE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1C104D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FFA3B46" w14:textId="77777777" w:rsidTr="00B27F43">
        <w:trPr>
          <w:trHeight w:val="303"/>
        </w:trPr>
        <w:tc>
          <w:tcPr>
            <w:tcW w:w="622" w:type="pct"/>
          </w:tcPr>
          <w:p w14:paraId="645A8BD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0B3416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7DFAEE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B46BCF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3CD749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BFF1C5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4EF6B7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A09D109" w14:textId="77777777" w:rsidTr="00B27F43">
        <w:trPr>
          <w:trHeight w:val="303"/>
        </w:trPr>
        <w:tc>
          <w:tcPr>
            <w:tcW w:w="622" w:type="pct"/>
          </w:tcPr>
          <w:p w14:paraId="2DC0C91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7F051D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97FE1E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A09EAA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97BE80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1821D6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7AEDAB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83A4467" w14:textId="77777777" w:rsidTr="00B27F43">
        <w:trPr>
          <w:trHeight w:val="310"/>
        </w:trPr>
        <w:tc>
          <w:tcPr>
            <w:tcW w:w="622" w:type="pct"/>
          </w:tcPr>
          <w:p w14:paraId="45A51A5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9F04DC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2E5954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C9C9C8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F2E022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3151F4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C5DDED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B3093AD" w14:textId="77777777" w:rsidTr="00B27F43">
        <w:trPr>
          <w:trHeight w:val="317"/>
        </w:trPr>
        <w:tc>
          <w:tcPr>
            <w:tcW w:w="622" w:type="pct"/>
          </w:tcPr>
          <w:p w14:paraId="4E5F180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128D07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5D2CAA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2B5964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B52F65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8C030B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01971D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842FC8E" w14:textId="77777777" w:rsidTr="00B27F43">
        <w:trPr>
          <w:trHeight w:val="317"/>
        </w:trPr>
        <w:tc>
          <w:tcPr>
            <w:tcW w:w="622" w:type="pct"/>
          </w:tcPr>
          <w:p w14:paraId="119E5FF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3D453F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3A6A87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B98ABE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B068C6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5448DE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204ABE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61AB4B8" w14:textId="77777777" w:rsidTr="00B27F43">
        <w:trPr>
          <w:trHeight w:val="317"/>
        </w:trPr>
        <w:tc>
          <w:tcPr>
            <w:tcW w:w="622" w:type="pct"/>
          </w:tcPr>
          <w:p w14:paraId="1CDFAC4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BE1E23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3AFFC1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16713B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A6B212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AE3A35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9FD510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B874A49" w14:textId="77777777" w:rsidTr="00B27F43">
        <w:trPr>
          <w:trHeight w:val="317"/>
        </w:trPr>
        <w:tc>
          <w:tcPr>
            <w:tcW w:w="622" w:type="pct"/>
          </w:tcPr>
          <w:p w14:paraId="4993A06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F7E6E8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06337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95C447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3BA4CE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D265B4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38835D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D824154" w14:textId="77777777" w:rsidTr="00B27F43">
        <w:trPr>
          <w:trHeight w:val="317"/>
        </w:trPr>
        <w:tc>
          <w:tcPr>
            <w:tcW w:w="622" w:type="pct"/>
          </w:tcPr>
          <w:p w14:paraId="603994A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C09BFF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D1617A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396795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EB9313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1A17FB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BAE6C6C"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1911020B"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3C882142"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4D70C2D5"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79EF47C2"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6BA0CA45"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127CAF62"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5460EEE2"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36AE7D9A"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25B93B5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4E26D11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22F9686"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24C43A6A" w14:textId="77777777" w:rsidTr="00B27F43">
        <w:trPr>
          <w:trHeight w:val="345"/>
        </w:trPr>
        <w:tc>
          <w:tcPr>
            <w:tcW w:w="1483" w:type="pct"/>
          </w:tcPr>
          <w:p w14:paraId="5F155E8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1D7415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9F3B06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546E5FA" w14:textId="77777777" w:rsidTr="00B27F43">
        <w:trPr>
          <w:trHeight w:val="345"/>
        </w:trPr>
        <w:tc>
          <w:tcPr>
            <w:tcW w:w="1483" w:type="pct"/>
          </w:tcPr>
          <w:p w14:paraId="1701AEC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69BD47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33221C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87C3114" w14:textId="77777777" w:rsidTr="00B27F43">
        <w:trPr>
          <w:trHeight w:val="345"/>
        </w:trPr>
        <w:tc>
          <w:tcPr>
            <w:tcW w:w="1483" w:type="pct"/>
          </w:tcPr>
          <w:p w14:paraId="0BF1660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6E351C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9C57DE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FAAB6A6" w14:textId="77777777" w:rsidTr="00B27F43">
        <w:trPr>
          <w:trHeight w:val="345"/>
        </w:trPr>
        <w:tc>
          <w:tcPr>
            <w:tcW w:w="1483" w:type="pct"/>
          </w:tcPr>
          <w:p w14:paraId="5F73B98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5A0A9F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FA608C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00B15B5" w14:textId="77777777" w:rsidTr="00B27F43">
        <w:trPr>
          <w:trHeight w:val="345"/>
        </w:trPr>
        <w:tc>
          <w:tcPr>
            <w:tcW w:w="1483" w:type="pct"/>
          </w:tcPr>
          <w:p w14:paraId="232DAC5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A3840C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B1998E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B142B6D" w14:textId="77777777" w:rsidTr="00B27F43">
        <w:trPr>
          <w:trHeight w:val="345"/>
        </w:trPr>
        <w:tc>
          <w:tcPr>
            <w:tcW w:w="1483" w:type="pct"/>
          </w:tcPr>
          <w:p w14:paraId="344C810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5FF56F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FB9198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00C6D18" w14:textId="77777777" w:rsidTr="00B27F43">
        <w:trPr>
          <w:trHeight w:val="345"/>
        </w:trPr>
        <w:tc>
          <w:tcPr>
            <w:tcW w:w="1483" w:type="pct"/>
          </w:tcPr>
          <w:p w14:paraId="2FD2CBF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4E794A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33DAC6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BA1C874" w14:textId="77777777" w:rsidTr="00B27F43">
        <w:trPr>
          <w:trHeight w:val="345"/>
        </w:trPr>
        <w:tc>
          <w:tcPr>
            <w:tcW w:w="1483" w:type="pct"/>
          </w:tcPr>
          <w:p w14:paraId="27C224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E10C9D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51CC44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432416D" w14:textId="77777777" w:rsidTr="00B27F43">
        <w:trPr>
          <w:trHeight w:val="345"/>
        </w:trPr>
        <w:tc>
          <w:tcPr>
            <w:tcW w:w="1483" w:type="pct"/>
          </w:tcPr>
          <w:p w14:paraId="0893F7F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F9D637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3FE0C7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16F30C6" w14:textId="77777777" w:rsidTr="00B27F43">
        <w:trPr>
          <w:trHeight w:val="345"/>
        </w:trPr>
        <w:tc>
          <w:tcPr>
            <w:tcW w:w="1483" w:type="pct"/>
          </w:tcPr>
          <w:p w14:paraId="1704AB8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935CF2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0582AD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889F981" w14:textId="77777777" w:rsidTr="00B27F43">
        <w:trPr>
          <w:trHeight w:val="345"/>
        </w:trPr>
        <w:tc>
          <w:tcPr>
            <w:tcW w:w="1483" w:type="pct"/>
          </w:tcPr>
          <w:p w14:paraId="41AEF32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FB2BC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7007B6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4BF2BFE" w14:textId="77777777" w:rsidTr="00B27F43">
        <w:trPr>
          <w:trHeight w:val="345"/>
        </w:trPr>
        <w:tc>
          <w:tcPr>
            <w:tcW w:w="1483" w:type="pct"/>
          </w:tcPr>
          <w:p w14:paraId="5035855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049D67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BB4737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69B693F" w14:textId="77777777" w:rsidTr="00B27F43">
        <w:trPr>
          <w:trHeight w:val="345"/>
        </w:trPr>
        <w:tc>
          <w:tcPr>
            <w:tcW w:w="1483" w:type="pct"/>
          </w:tcPr>
          <w:p w14:paraId="6507A83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1CCD9A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AC8060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C32E1EB" w14:textId="77777777" w:rsidTr="00B27F43">
        <w:trPr>
          <w:trHeight w:val="345"/>
        </w:trPr>
        <w:tc>
          <w:tcPr>
            <w:tcW w:w="1483" w:type="pct"/>
          </w:tcPr>
          <w:p w14:paraId="53216CA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452298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F10A266"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2711DD6C"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22D4B15" w14:textId="2011A92A"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7149C0">
        <w:rPr>
          <w:rFonts w:asciiTheme="minorHAnsi" w:hAnsiTheme="minorHAnsi" w:cstheme="minorHAnsi"/>
        </w:rPr>
        <w:t>HTLN_Fish_DischargeDetail.csv</w:t>
      </w:r>
    </w:p>
    <w:p w14:paraId="1EA60BD2" w14:textId="4F5C7ABD"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7149C0">
        <w:rPr>
          <w:rFonts w:asciiTheme="minorHAnsi" w:hAnsiTheme="minorHAnsi" w:cstheme="minorHAnsi"/>
        </w:rPr>
        <w:t>HTLN Field Measures of River and Stream Discharge</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7D98EDFA"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3202AB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412AA0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3B10E32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11E7DDAA"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072F6B99"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413F7FD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3C17F182"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76060607" w14:textId="77777777" w:rsidTr="00B27F43">
        <w:trPr>
          <w:trHeight w:val="303"/>
        </w:trPr>
        <w:tc>
          <w:tcPr>
            <w:tcW w:w="622" w:type="pct"/>
          </w:tcPr>
          <w:p w14:paraId="6EEE834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F2F5DE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7329E1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BE8C30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B8E02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2146C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48178D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330CB4E" w14:textId="77777777" w:rsidTr="00B27F43">
        <w:trPr>
          <w:trHeight w:val="303"/>
        </w:trPr>
        <w:tc>
          <w:tcPr>
            <w:tcW w:w="622" w:type="pct"/>
          </w:tcPr>
          <w:p w14:paraId="60223BA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C57019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0E4866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A04C5A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41F864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86E961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58039A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A7FDDE5" w14:textId="77777777" w:rsidTr="00B27F43">
        <w:trPr>
          <w:trHeight w:val="303"/>
        </w:trPr>
        <w:tc>
          <w:tcPr>
            <w:tcW w:w="622" w:type="pct"/>
          </w:tcPr>
          <w:p w14:paraId="41F4510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4D5E77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D1CA8B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F81B6C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E4D7D2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DC830D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4068DE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ED89DC1" w14:textId="77777777" w:rsidTr="00B27F43">
        <w:trPr>
          <w:trHeight w:val="310"/>
        </w:trPr>
        <w:tc>
          <w:tcPr>
            <w:tcW w:w="622" w:type="pct"/>
          </w:tcPr>
          <w:p w14:paraId="56706C8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200B58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040321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9CE6B7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EFE205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62B1DC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F21CD9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82FFA72" w14:textId="77777777" w:rsidTr="00B27F43">
        <w:trPr>
          <w:trHeight w:val="317"/>
        </w:trPr>
        <w:tc>
          <w:tcPr>
            <w:tcW w:w="622" w:type="pct"/>
          </w:tcPr>
          <w:p w14:paraId="7728B9A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067DD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B97B5A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620AC9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E8A36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7638D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142512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E239458" w14:textId="77777777" w:rsidTr="00B27F43">
        <w:trPr>
          <w:trHeight w:val="317"/>
        </w:trPr>
        <w:tc>
          <w:tcPr>
            <w:tcW w:w="622" w:type="pct"/>
          </w:tcPr>
          <w:p w14:paraId="03A7A09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0C864A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2CAED9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E09317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1BB6EE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E99A6F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7A7743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294F5EA" w14:textId="77777777" w:rsidTr="00B27F43">
        <w:trPr>
          <w:trHeight w:val="317"/>
        </w:trPr>
        <w:tc>
          <w:tcPr>
            <w:tcW w:w="622" w:type="pct"/>
          </w:tcPr>
          <w:p w14:paraId="55FEA65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53F740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E52FB0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074DDC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E6D423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092C5F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9C0C01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5774529" w14:textId="77777777" w:rsidTr="00B27F43">
        <w:trPr>
          <w:trHeight w:val="317"/>
        </w:trPr>
        <w:tc>
          <w:tcPr>
            <w:tcW w:w="622" w:type="pct"/>
          </w:tcPr>
          <w:p w14:paraId="77AAD7A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020085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7ED75D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BCE401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27CEEA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DDB1BD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9C6AA1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24B7E4C" w14:textId="77777777" w:rsidTr="00B27F43">
        <w:trPr>
          <w:trHeight w:val="317"/>
        </w:trPr>
        <w:tc>
          <w:tcPr>
            <w:tcW w:w="622" w:type="pct"/>
          </w:tcPr>
          <w:p w14:paraId="0BA520D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8E8D37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706028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C9CD88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82A9B5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5952CB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6E174D3"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7538F390"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4E4BFDE"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76A1787E"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2B98799A"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137DDE4B"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5EC59273"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5C903040"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00F1749C"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2297E55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3846D9A8"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1118D6B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01910A20" w14:textId="77777777" w:rsidTr="00B27F43">
        <w:trPr>
          <w:trHeight w:val="345"/>
        </w:trPr>
        <w:tc>
          <w:tcPr>
            <w:tcW w:w="1483" w:type="pct"/>
          </w:tcPr>
          <w:p w14:paraId="4A13478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0AB20F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01C87C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73C34A1" w14:textId="77777777" w:rsidTr="00B27F43">
        <w:trPr>
          <w:trHeight w:val="345"/>
        </w:trPr>
        <w:tc>
          <w:tcPr>
            <w:tcW w:w="1483" w:type="pct"/>
          </w:tcPr>
          <w:p w14:paraId="343E2FA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0B65B0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ECF069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B5B1FD9" w14:textId="77777777" w:rsidTr="00B27F43">
        <w:trPr>
          <w:trHeight w:val="345"/>
        </w:trPr>
        <w:tc>
          <w:tcPr>
            <w:tcW w:w="1483" w:type="pct"/>
          </w:tcPr>
          <w:p w14:paraId="0BBBEED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3C571B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8A920C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96DF161" w14:textId="77777777" w:rsidTr="00B27F43">
        <w:trPr>
          <w:trHeight w:val="345"/>
        </w:trPr>
        <w:tc>
          <w:tcPr>
            <w:tcW w:w="1483" w:type="pct"/>
          </w:tcPr>
          <w:p w14:paraId="51E1B27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A87F83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D49206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20DD34A" w14:textId="77777777" w:rsidTr="00B27F43">
        <w:trPr>
          <w:trHeight w:val="345"/>
        </w:trPr>
        <w:tc>
          <w:tcPr>
            <w:tcW w:w="1483" w:type="pct"/>
          </w:tcPr>
          <w:p w14:paraId="39D1F2C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65B7C4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EBBB4A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D735C48" w14:textId="77777777" w:rsidTr="00B27F43">
        <w:trPr>
          <w:trHeight w:val="345"/>
        </w:trPr>
        <w:tc>
          <w:tcPr>
            <w:tcW w:w="1483" w:type="pct"/>
          </w:tcPr>
          <w:p w14:paraId="276FA45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0FF502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DB2BFC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E4F20D6" w14:textId="77777777" w:rsidTr="00B27F43">
        <w:trPr>
          <w:trHeight w:val="345"/>
        </w:trPr>
        <w:tc>
          <w:tcPr>
            <w:tcW w:w="1483" w:type="pct"/>
          </w:tcPr>
          <w:p w14:paraId="3DA7FD3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0A8FBC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DCF8C8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10F313D" w14:textId="77777777" w:rsidTr="00B27F43">
        <w:trPr>
          <w:trHeight w:val="345"/>
        </w:trPr>
        <w:tc>
          <w:tcPr>
            <w:tcW w:w="1483" w:type="pct"/>
          </w:tcPr>
          <w:p w14:paraId="7CAB8D0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C4D425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AF701D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625B414" w14:textId="77777777" w:rsidTr="00B27F43">
        <w:trPr>
          <w:trHeight w:val="345"/>
        </w:trPr>
        <w:tc>
          <w:tcPr>
            <w:tcW w:w="1483" w:type="pct"/>
          </w:tcPr>
          <w:p w14:paraId="0EE09C3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9D6E15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390D41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AD61421" w14:textId="77777777" w:rsidTr="00B27F43">
        <w:trPr>
          <w:trHeight w:val="345"/>
        </w:trPr>
        <w:tc>
          <w:tcPr>
            <w:tcW w:w="1483" w:type="pct"/>
          </w:tcPr>
          <w:p w14:paraId="6F7A137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948CE6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9227B0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159FB15" w14:textId="77777777" w:rsidTr="00B27F43">
        <w:trPr>
          <w:trHeight w:val="345"/>
        </w:trPr>
        <w:tc>
          <w:tcPr>
            <w:tcW w:w="1483" w:type="pct"/>
          </w:tcPr>
          <w:p w14:paraId="01CF215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23FAB8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FA3289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5119FBD" w14:textId="77777777" w:rsidTr="00B27F43">
        <w:trPr>
          <w:trHeight w:val="345"/>
        </w:trPr>
        <w:tc>
          <w:tcPr>
            <w:tcW w:w="1483" w:type="pct"/>
          </w:tcPr>
          <w:p w14:paraId="4401FD9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B6B579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00BF06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897E37D" w14:textId="77777777" w:rsidTr="00B27F43">
        <w:trPr>
          <w:trHeight w:val="345"/>
        </w:trPr>
        <w:tc>
          <w:tcPr>
            <w:tcW w:w="1483" w:type="pct"/>
          </w:tcPr>
          <w:p w14:paraId="702A021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69EC0B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354D5B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63973F2" w14:textId="77777777" w:rsidTr="00B27F43">
        <w:trPr>
          <w:trHeight w:val="345"/>
        </w:trPr>
        <w:tc>
          <w:tcPr>
            <w:tcW w:w="1483" w:type="pct"/>
          </w:tcPr>
          <w:p w14:paraId="05FEFE9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27A9C7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4D12306"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1521F1CB"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58317E41" w14:textId="3ED4B287"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00983D73">
        <w:rPr>
          <w:rFonts w:asciiTheme="minorHAnsi" w:hAnsiTheme="minorHAnsi" w:cstheme="minorHAnsi"/>
          <w:b/>
          <w:bCs/>
        </w:rPr>
        <w:t xml:space="preserve"> HTLN_Fish_DischargeGauge.csv</w:t>
      </w:r>
    </w:p>
    <w:p w14:paraId="7DC5688A" w14:textId="037509DB"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00983D73">
        <w:rPr>
          <w:rFonts w:asciiTheme="minorHAnsi" w:hAnsiTheme="minorHAnsi" w:cstheme="minorHAnsi"/>
        </w:rPr>
        <w:t xml:space="preserve"> USGS gauge Station Data for HTLN River and Stream Discharge</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2336C4C5"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194869A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0A0AC8E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5ACACC9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31189CC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843F7F5"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028C2E2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6D4225A"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6682EB9A" w14:textId="77777777" w:rsidTr="00B27F43">
        <w:trPr>
          <w:trHeight w:val="303"/>
        </w:trPr>
        <w:tc>
          <w:tcPr>
            <w:tcW w:w="622" w:type="pct"/>
          </w:tcPr>
          <w:p w14:paraId="07277D8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107743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602497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0C8E16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57CD6D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14B7B9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7D1CBC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F94591B" w14:textId="77777777" w:rsidTr="00B27F43">
        <w:trPr>
          <w:trHeight w:val="303"/>
        </w:trPr>
        <w:tc>
          <w:tcPr>
            <w:tcW w:w="622" w:type="pct"/>
          </w:tcPr>
          <w:p w14:paraId="4795652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955C2A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A19AA2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5A1956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2EE48C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A6B778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7D633F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B0E7DA9" w14:textId="77777777" w:rsidTr="00B27F43">
        <w:trPr>
          <w:trHeight w:val="303"/>
        </w:trPr>
        <w:tc>
          <w:tcPr>
            <w:tcW w:w="622" w:type="pct"/>
          </w:tcPr>
          <w:p w14:paraId="692B3A7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A70043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65F536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210707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BB64BA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B80629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753F5E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BD97AC5" w14:textId="77777777" w:rsidTr="00B27F43">
        <w:trPr>
          <w:trHeight w:val="310"/>
        </w:trPr>
        <w:tc>
          <w:tcPr>
            <w:tcW w:w="622" w:type="pct"/>
          </w:tcPr>
          <w:p w14:paraId="65F779D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209DE7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FA9096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2DB4DE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24940D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F490D0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085109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03CF565" w14:textId="77777777" w:rsidTr="00B27F43">
        <w:trPr>
          <w:trHeight w:val="317"/>
        </w:trPr>
        <w:tc>
          <w:tcPr>
            <w:tcW w:w="622" w:type="pct"/>
          </w:tcPr>
          <w:p w14:paraId="2147A73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4E6C6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4485E6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75A570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FCA926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960070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3F9C66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8232CA3" w14:textId="77777777" w:rsidTr="00B27F43">
        <w:trPr>
          <w:trHeight w:val="317"/>
        </w:trPr>
        <w:tc>
          <w:tcPr>
            <w:tcW w:w="622" w:type="pct"/>
          </w:tcPr>
          <w:p w14:paraId="2D9F025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82913C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AE97DA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A867C3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458DA5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FBD45E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B30546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C7D42B5" w14:textId="77777777" w:rsidTr="00B27F43">
        <w:trPr>
          <w:trHeight w:val="317"/>
        </w:trPr>
        <w:tc>
          <w:tcPr>
            <w:tcW w:w="622" w:type="pct"/>
          </w:tcPr>
          <w:p w14:paraId="78746A0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513FE9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B1A7F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2ABAE1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F41E11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D655FE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51C5F3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67C63E7" w14:textId="77777777" w:rsidTr="00B27F43">
        <w:trPr>
          <w:trHeight w:val="317"/>
        </w:trPr>
        <w:tc>
          <w:tcPr>
            <w:tcW w:w="622" w:type="pct"/>
          </w:tcPr>
          <w:p w14:paraId="0C74D40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8F7B65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21AE33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C8CD83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24F277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1A9114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E0810E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04CD63C" w14:textId="77777777" w:rsidTr="00B27F43">
        <w:trPr>
          <w:trHeight w:val="317"/>
        </w:trPr>
        <w:tc>
          <w:tcPr>
            <w:tcW w:w="622" w:type="pct"/>
          </w:tcPr>
          <w:p w14:paraId="6D11586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D7A40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61079C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11C98F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125151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6A8147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926CB29"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5EC39CAD"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115E93BC"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74564293"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2C44F2D8"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6C25229B"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67AD81DA"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065B779E"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27F62130"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7E089FB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BE34B7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9D2683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6544CCC3" w14:textId="77777777" w:rsidTr="00B27F43">
        <w:trPr>
          <w:trHeight w:val="345"/>
        </w:trPr>
        <w:tc>
          <w:tcPr>
            <w:tcW w:w="1483" w:type="pct"/>
          </w:tcPr>
          <w:p w14:paraId="2864024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FB867D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073605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E6203A6" w14:textId="77777777" w:rsidTr="00B27F43">
        <w:trPr>
          <w:trHeight w:val="345"/>
        </w:trPr>
        <w:tc>
          <w:tcPr>
            <w:tcW w:w="1483" w:type="pct"/>
          </w:tcPr>
          <w:p w14:paraId="1B70542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F58E5A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070470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7904904" w14:textId="77777777" w:rsidTr="00B27F43">
        <w:trPr>
          <w:trHeight w:val="345"/>
        </w:trPr>
        <w:tc>
          <w:tcPr>
            <w:tcW w:w="1483" w:type="pct"/>
          </w:tcPr>
          <w:p w14:paraId="1133004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C9E58C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1C0412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BEB4FCF" w14:textId="77777777" w:rsidTr="00B27F43">
        <w:trPr>
          <w:trHeight w:val="345"/>
        </w:trPr>
        <w:tc>
          <w:tcPr>
            <w:tcW w:w="1483" w:type="pct"/>
          </w:tcPr>
          <w:p w14:paraId="154DDB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6F3F83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885466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7AD28A2" w14:textId="77777777" w:rsidTr="00B27F43">
        <w:trPr>
          <w:trHeight w:val="345"/>
        </w:trPr>
        <w:tc>
          <w:tcPr>
            <w:tcW w:w="1483" w:type="pct"/>
          </w:tcPr>
          <w:p w14:paraId="3D61A95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6AA533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F47FC7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436D19F" w14:textId="77777777" w:rsidTr="00B27F43">
        <w:trPr>
          <w:trHeight w:val="345"/>
        </w:trPr>
        <w:tc>
          <w:tcPr>
            <w:tcW w:w="1483" w:type="pct"/>
          </w:tcPr>
          <w:p w14:paraId="48FCD30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63876E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F36611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9D1487B" w14:textId="77777777" w:rsidTr="00B27F43">
        <w:trPr>
          <w:trHeight w:val="345"/>
        </w:trPr>
        <w:tc>
          <w:tcPr>
            <w:tcW w:w="1483" w:type="pct"/>
          </w:tcPr>
          <w:p w14:paraId="061491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E25C70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A5068C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80D0030" w14:textId="77777777" w:rsidTr="00B27F43">
        <w:trPr>
          <w:trHeight w:val="345"/>
        </w:trPr>
        <w:tc>
          <w:tcPr>
            <w:tcW w:w="1483" w:type="pct"/>
          </w:tcPr>
          <w:p w14:paraId="5CD65F8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71B13B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4CFEEE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E5A6CDA" w14:textId="77777777" w:rsidTr="00B27F43">
        <w:trPr>
          <w:trHeight w:val="345"/>
        </w:trPr>
        <w:tc>
          <w:tcPr>
            <w:tcW w:w="1483" w:type="pct"/>
          </w:tcPr>
          <w:p w14:paraId="35CD1D5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8EB354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268824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681AD92" w14:textId="77777777" w:rsidTr="00B27F43">
        <w:trPr>
          <w:trHeight w:val="345"/>
        </w:trPr>
        <w:tc>
          <w:tcPr>
            <w:tcW w:w="1483" w:type="pct"/>
          </w:tcPr>
          <w:p w14:paraId="7E0ED49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9FE863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46EB77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39959FC" w14:textId="77777777" w:rsidTr="00B27F43">
        <w:trPr>
          <w:trHeight w:val="345"/>
        </w:trPr>
        <w:tc>
          <w:tcPr>
            <w:tcW w:w="1483" w:type="pct"/>
          </w:tcPr>
          <w:p w14:paraId="27EC833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773CD1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090F1C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A7B696B" w14:textId="77777777" w:rsidTr="00B27F43">
        <w:trPr>
          <w:trHeight w:val="345"/>
        </w:trPr>
        <w:tc>
          <w:tcPr>
            <w:tcW w:w="1483" w:type="pct"/>
          </w:tcPr>
          <w:p w14:paraId="2D1DCCA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B3FD2D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A877AB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77602A8" w14:textId="77777777" w:rsidTr="00B27F43">
        <w:trPr>
          <w:trHeight w:val="345"/>
        </w:trPr>
        <w:tc>
          <w:tcPr>
            <w:tcW w:w="1483" w:type="pct"/>
          </w:tcPr>
          <w:p w14:paraId="3B87E46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752BFB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C91264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0EF22C2" w14:textId="77777777" w:rsidTr="00B27F43">
        <w:trPr>
          <w:trHeight w:val="345"/>
        </w:trPr>
        <w:tc>
          <w:tcPr>
            <w:tcW w:w="1483" w:type="pct"/>
          </w:tcPr>
          <w:p w14:paraId="2550959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F86877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7068A2A"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11153A7B"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06C34BE" w14:textId="2260FEAF"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983D73">
        <w:rPr>
          <w:rFonts w:asciiTheme="minorHAnsi" w:hAnsiTheme="minorHAnsi" w:cstheme="minorHAnsi"/>
        </w:rPr>
        <w:t>HTLN_FishSamplingandCounts_EF.csv</w:t>
      </w:r>
    </w:p>
    <w:p w14:paraId="02306339" w14:textId="1F07CF85"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983D73">
        <w:rPr>
          <w:rFonts w:asciiTheme="minorHAnsi" w:hAnsiTheme="minorHAnsi" w:cstheme="minorHAnsi"/>
        </w:rPr>
        <w:t xml:space="preserve">HTLN Fish Sampling and Counts for Electro-fished Rivers and Streams </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47020EED"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155B417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8EB888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2EE1EED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2C94D71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650B9804"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08D3C06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3E89C973"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6724C954" w14:textId="77777777" w:rsidTr="00B27F43">
        <w:trPr>
          <w:trHeight w:val="303"/>
        </w:trPr>
        <w:tc>
          <w:tcPr>
            <w:tcW w:w="622" w:type="pct"/>
          </w:tcPr>
          <w:p w14:paraId="3503853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31B91F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3BC510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A7E5E2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CEDDBE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C18E99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2C5BE5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B84F108" w14:textId="77777777" w:rsidTr="00B27F43">
        <w:trPr>
          <w:trHeight w:val="303"/>
        </w:trPr>
        <w:tc>
          <w:tcPr>
            <w:tcW w:w="622" w:type="pct"/>
          </w:tcPr>
          <w:p w14:paraId="094C89A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849F2A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7EFF8B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C24855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01BB7F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26E41E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AE2D7F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7FC4F12" w14:textId="77777777" w:rsidTr="00B27F43">
        <w:trPr>
          <w:trHeight w:val="303"/>
        </w:trPr>
        <w:tc>
          <w:tcPr>
            <w:tcW w:w="622" w:type="pct"/>
          </w:tcPr>
          <w:p w14:paraId="661F9DF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5FAFEE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911509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84D699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CD8198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95708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AFF877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90B2271" w14:textId="77777777" w:rsidTr="00B27F43">
        <w:trPr>
          <w:trHeight w:val="310"/>
        </w:trPr>
        <w:tc>
          <w:tcPr>
            <w:tcW w:w="622" w:type="pct"/>
          </w:tcPr>
          <w:p w14:paraId="05724EE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D49432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EA18C6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6941A7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AC8394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E49F77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6A668B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306AABE" w14:textId="77777777" w:rsidTr="00B27F43">
        <w:trPr>
          <w:trHeight w:val="317"/>
        </w:trPr>
        <w:tc>
          <w:tcPr>
            <w:tcW w:w="622" w:type="pct"/>
          </w:tcPr>
          <w:p w14:paraId="3B35489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62E359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5CB14A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AE373D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2DF51D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C53D6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762C40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3C7C991" w14:textId="77777777" w:rsidTr="00B27F43">
        <w:trPr>
          <w:trHeight w:val="317"/>
        </w:trPr>
        <w:tc>
          <w:tcPr>
            <w:tcW w:w="622" w:type="pct"/>
          </w:tcPr>
          <w:p w14:paraId="31D0F3F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82C4CB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688986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14B3B3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E2AEB9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F9C03E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F4F644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67CB663" w14:textId="77777777" w:rsidTr="00B27F43">
        <w:trPr>
          <w:trHeight w:val="317"/>
        </w:trPr>
        <w:tc>
          <w:tcPr>
            <w:tcW w:w="622" w:type="pct"/>
          </w:tcPr>
          <w:p w14:paraId="028CB99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BB8774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EC492B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63D88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1BC49B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F63DCC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518763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552D21E" w14:textId="77777777" w:rsidTr="00B27F43">
        <w:trPr>
          <w:trHeight w:val="317"/>
        </w:trPr>
        <w:tc>
          <w:tcPr>
            <w:tcW w:w="622" w:type="pct"/>
          </w:tcPr>
          <w:p w14:paraId="196DBE9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235A3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ED841C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961977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FFC6E0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216969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79B8BE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56AB15F" w14:textId="77777777" w:rsidTr="00B27F43">
        <w:trPr>
          <w:trHeight w:val="317"/>
        </w:trPr>
        <w:tc>
          <w:tcPr>
            <w:tcW w:w="622" w:type="pct"/>
          </w:tcPr>
          <w:p w14:paraId="4553A16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46340A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EB46A3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A5C6DA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6E7115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991B5A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5F2F9EC"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59234CCC"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3A460C4B"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2C527F73"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73F02F53"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6054671B"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21045CA3"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3F62AD49"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505257B7"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479E9BB7"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AC89F4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6D938B4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36B6C935" w14:textId="77777777" w:rsidTr="00B27F43">
        <w:trPr>
          <w:trHeight w:val="345"/>
        </w:trPr>
        <w:tc>
          <w:tcPr>
            <w:tcW w:w="1483" w:type="pct"/>
          </w:tcPr>
          <w:p w14:paraId="01FBE15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6FFD87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020004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C043D69" w14:textId="77777777" w:rsidTr="00B27F43">
        <w:trPr>
          <w:trHeight w:val="345"/>
        </w:trPr>
        <w:tc>
          <w:tcPr>
            <w:tcW w:w="1483" w:type="pct"/>
          </w:tcPr>
          <w:p w14:paraId="1D51B8F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330C25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09CD78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77EC1EB" w14:textId="77777777" w:rsidTr="00B27F43">
        <w:trPr>
          <w:trHeight w:val="345"/>
        </w:trPr>
        <w:tc>
          <w:tcPr>
            <w:tcW w:w="1483" w:type="pct"/>
          </w:tcPr>
          <w:p w14:paraId="49B4E54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BCC794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E55AA9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1274817" w14:textId="77777777" w:rsidTr="00B27F43">
        <w:trPr>
          <w:trHeight w:val="345"/>
        </w:trPr>
        <w:tc>
          <w:tcPr>
            <w:tcW w:w="1483" w:type="pct"/>
          </w:tcPr>
          <w:p w14:paraId="44E2246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29B103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1CA839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331E115" w14:textId="77777777" w:rsidTr="00B27F43">
        <w:trPr>
          <w:trHeight w:val="345"/>
        </w:trPr>
        <w:tc>
          <w:tcPr>
            <w:tcW w:w="1483" w:type="pct"/>
          </w:tcPr>
          <w:p w14:paraId="6B058D7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F103F4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D578FB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58FBBD3" w14:textId="77777777" w:rsidTr="00B27F43">
        <w:trPr>
          <w:trHeight w:val="345"/>
        </w:trPr>
        <w:tc>
          <w:tcPr>
            <w:tcW w:w="1483" w:type="pct"/>
          </w:tcPr>
          <w:p w14:paraId="0B94CEE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6D2397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9F2E03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85CD668" w14:textId="77777777" w:rsidTr="00B27F43">
        <w:trPr>
          <w:trHeight w:val="345"/>
        </w:trPr>
        <w:tc>
          <w:tcPr>
            <w:tcW w:w="1483" w:type="pct"/>
          </w:tcPr>
          <w:p w14:paraId="5625697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44ADB1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6C395F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C764451" w14:textId="77777777" w:rsidTr="00B27F43">
        <w:trPr>
          <w:trHeight w:val="345"/>
        </w:trPr>
        <w:tc>
          <w:tcPr>
            <w:tcW w:w="1483" w:type="pct"/>
          </w:tcPr>
          <w:p w14:paraId="2C9A3E1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44D61F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7B4C1A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EA2979B" w14:textId="77777777" w:rsidTr="00B27F43">
        <w:trPr>
          <w:trHeight w:val="345"/>
        </w:trPr>
        <w:tc>
          <w:tcPr>
            <w:tcW w:w="1483" w:type="pct"/>
          </w:tcPr>
          <w:p w14:paraId="30279B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A8C749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962CEC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B3051B4" w14:textId="77777777" w:rsidTr="00B27F43">
        <w:trPr>
          <w:trHeight w:val="345"/>
        </w:trPr>
        <w:tc>
          <w:tcPr>
            <w:tcW w:w="1483" w:type="pct"/>
          </w:tcPr>
          <w:p w14:paraId="1E9EF8E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3BF05A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249257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FBC5587" w14:textId="77777777" w:rsidTr="00B27F43">
        <w:trPr>
          <w:trHeight w:val="345"/>
        </w:trPr>
        <w:tc>
          <w:tcPr>
            <w:tcW w:w="1483" w:type="pct"/>
          </w:tcPr>
          <w:p w14:paraId="77BB34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3E13D0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2EED70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E30A116" w14:textId="77777777" w:rsidTr="00B27F43">
        <w:trPr>
          <w:trHeight w:val="345"/>
        </w:trPr>
        <w:tc>
          <w:tcPr>
            <w:tcW w:w="1483" w:type="pct"/>
          </w:tcPr>
          <w:p w14:paraId="6729ED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E77800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977A63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D086205" w14:textId="77777777" w:rsidTr="00B27F43">
        <w:trPr>
          <w:trHeight w:val="345"/>
        </w:trPr>
        <w:tc>
          <w:tcPr>
            <w:tcW w:w="1483" w:type="pct"/>
          </w:tcPr>
          <w:p w14:paraId="0AA0B4A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23FB84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18D191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208A7FC" w14:textId="77777777" w:rsidTr="00B27F43">
        <w:trPr>
          <w:trHeight w:val="345"/>
        </w:trPr>
        <w:tc>
          <w:tcPr>
            <w:tcW w:w="1483" w:type="pct"/>
          </w:tcPr>
          <w:p w14:paraId="55A52B9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C8513A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8507796"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41213701"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37B61B4" w14:textId="3CEF6AE4" w:rsidR="00104532" w:rsidRPr="00E5029B" w:rsidRDefault="00E75B2A" w:rsidP="00B27F43">
      <w:pPr>
        <w:pStyle w:val="nrpsNormal"/>
        <w:rPr>
          <w:rFonts w:asciiTheme="minorHAnsi" w:hAnsiTheme="minorHAnsi" w:cstheme="minorHAnsi"/>
        </w:rPr>
      </w:pPr>
      <w:r>
        <w:br w:type="page"/>
      </w:r>
      <w:r w:rsidR="00104532" w:rsidRPr="00E5029B">
        <w:rPr>
          <w:rFonts w:asciiTheme="minorHAnsi" w:hAnsiTheme="minorHAnsi" w:cstheme="minorHAnsi"/>
          <w:b/>
          <w:bCs/>
        </w:rPr>
        <w:lastRenderedPageBreak/>
        <w:t>Table name:</w:t>
      </w:r>
      <w:r w:rsidR="00104532" w:rsidRPr="00E5029B">
        <w:rPr>
          <w:rFonts w:asciiTheme="minorHAnsi" w:hAnsiTheme="minorHAnsi" w:cstheme="minorHAnsi"/>
        </w:rPr>
        <w:t xml:space="preserve"> </w:t>
      </w:r>
      <w:r w:rsidR="00104532">
        <w:rPr>
          <w:rFonts w:asciiTheme="minorHAnsi" w:hAnsiTheme="minorHAnsi" w:cstheme="minorHAnsi"/>
        </w:rPr>
        <w:t>HTLN_FishSamplingandCounts_SE.csv</w:t>
      </w:r>
    </w:p>
    <w:p w14:paraId="4F5FF195" w14:textId="5C6495EE" w:rsidR="00104532" w:rsidRPr="00E5029B" w:rsidRDefault="00104532" w:rsidP="00104532">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Pr>
          <w:rFonts w:asciiTheme="minorHAnsi" w:hAnsiTheme="minorHAnsi" w:cstheme="minorHAnsi"/>
        </w:rPr>
        <w:t xml:space="preserve">HTLN Fish Sampling and Counts for Seined Rivers and Streams </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66428135"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34BD0EE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53F20A70"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78745F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B935E4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0F93E1CC"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3749FE17"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2CA58DED"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5D7CBFDD" w14:textId="77777777" w:rsidTr="00B27F43">
        <w:trPr>
          <w:trHeight w:val="303"/>
        </w:trPr>
        <w:tc>
          <w:tcPr>
            <w:tcW w:w="622" w:type="pct"/>
          </w:tcPr>
          <w:p w14:paraId="2063AC5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AD84B0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6C2D37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B381FA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322265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02518E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A38BB7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875E5CD" w14:textId="77777777" w:rsidTr="00B27F43">
        <w:trPr>
          <w:trHeight w:val="303"/>
        </w:trPr>
        <w:tc>
          <w:tcPr>
            <w:tcW w:w="622" w:type="pct"/>
          </w:tcPr>
          <w:p w14:paraId="15D95E4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F0266D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A31186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8822BB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4D4E95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707CBB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11E74D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63602F8" w14:textId="77777777" w:rsidTr="00B27F43">
        <w:trPr>
          <w:trHeight w:val="303"/>
        </w:trPr>
        <w:tc>
          <w:tcPr>
            <w:tcW w:w="622" w:type="pct"/>
          </w:tcPr>
          <w:p w14:paraId="1DFDC73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BD01F0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A42790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328D6B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0C1B23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1DE1D3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113231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86E3761" w14:textId="77777777" w:rsidTr="00B27F43">
        <w:trPr>
          <w:trHeight w:val="310"/>
        </w:trPr>
        <w:tc>
          <w:tcPr>
            <w:tcW w:w="622" w:type="pct"/>
          </w:tcPr>
          <w:p w14:paraId="711CC73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813C6E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9C3374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12BABA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364125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121293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036FBF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4D0077D" w14:textId="77777777" w:rsidTr="00B27F43">
        <w:trPr>
          <w:trHeight w:val="317"/>
        </w:trPr>
        <w:tc>
          <w:tcPr>
            <w:tcW w:w="622" w:type="pct"/>
          </w:tcPr>
          <w:p w14:paraId="374F8A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192C9A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74DB2D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AD22F3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C6AC31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6CA853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266978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51813E0" w14:textId="77777777" w:rsidTr="00B27F43">
        <w:trPr>
          <w:trHeight w:val="317"/>
        </w:trPr>
        <w:tc>
          <w:tcPr>
            <w:tcW w:w="622" w:type="pct"/>
          </w:tcPr>
          <w:p w14:paraId="5BBBFA0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5740AE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FD22AE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CC4157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97754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1FB85F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94F5FB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070B9D6" w14:textId="77777777" w:rsidTr="00B27F43">
        <w:trPr>
          <w:trHeight w:val="317"/>
        </w:trPr>
        <w:tc>
          <w:tcPr>
            <w:tcW w:w="622" w:type="pct"/>
          </w:tcPr>
          <w:p w14:paraId="47BF3FC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EFEB97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D1DF3F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124BCC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96B99D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FF92AF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4F1199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2827AD3" w14:textId="77777777" w:rsidTr="00B27F43">
        <w:trPr>
          <w:trHeight w:val="317"/>
        </w:trPr>
        <w:tc>
          <w:tcPr>
            <w:tcW w:w="622" w:type="pct"/>
          </w:tcPr>
          <w:p w14:paraId="4F960E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AC0A49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B76B0E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36CB64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C98A18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679574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81681E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83869E7" w14:textId="77777777" w:rsidTr="00B27F43">
        <w:trPr>
          <w:trHeight w:val="317"/>
        </w:trPr>
        <w:tc>
          <w:tcPr>
            <w:tcW w:w="622" w:type="pct"/>
          </w:tcPr>
          <w:p w14:paraId="62AEA67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13473A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445B16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0B366D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D7CA58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1E66BF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FC94A69"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77436887"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00E0A49"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65AD8D7A"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4E195E02"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3E3840A7"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0F151CEA"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3802F31B"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5EF9F9D8"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6435323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67D36468"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33BFC51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169C0D56" w14:textId="77777777" w:rsidTr="00B27F43">
        <w:trPr>
          <w:trHeight w:val="345"/>
        </w:trPr>
        <w:tc>
          <w:tcPr>
            <w:tcW w:w="1483" w:type="pct"/>
          </w:tcPr>
          <w:p w14:paraId="36F2CD8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BC389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788CFE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2283AD3" w14:textId="77777777" w:rsidTr="00B27F43">
        <w:trPr>
          <w:trHeight w:val="345"/>
        </w:trPr>
        <w:tc>
          <w:tcPr>
            <w:tcW w:w="1483" w:type="pct"/>
          </w:tcPr>
          <w:p w14:paraId="7BB855D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9C2CCE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13BE76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64C4357" w14:textId="77777777" w:rsidTr="00B27F43">
        <w:trPr>
          <w:trHeight w:val="345"/>
        </w:trPr>
        <w:tc>
          <w:tcPr>
            <w:tcW w:w="1483" w:type="pct"/>
          </w:tcPr>
          <w:p w14:paraId="7C65685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960106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562B1C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DE1EC9F" w14:textId="77777777" w:rsidTr="00B27F43">
        <w:trPr>
          <w:trHeight w:val="345"/>
        </w:trPr>
        <w:tc>
          <w:tcPr>
            <w:tcW w:w="1483" w:type="pct"/>
          </w:tcPr>
          <w:p w14:paraId="76C0451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92726B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E0556D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E08B23F" w14:textId="77777777" w:rsidTr="00B27F43">
        <w:trPr>
          <w:trHeight w:val="345"/>
        </w:trPr>
        <w:tc>
          <w:tcPr>
            <w:tcW w:w="1483" w:type="pct"/>
          </w:tcPr>
          <w:p w14:paraId="4F3F5A5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C78A50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B5EC71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242508C" w14:textId="77777777" w:rsidTr="00B27F43">
        <w:trPr>
          <w:trHeight w:val="345"/>
        </w:trPr>
        <w:tc>
          <w:tcPr>
            <w:tcW w:w="1483" w:type="pct"/>
          </w:tcPr>
          <w:p w14:paraId="7EAADC2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BCC7FA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F4A58E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51FC559" w14:textId="77777777" w:rsidTr="00B27F43">
        <w:trPr>
          <w:trHeight w:val="345"/>
        </w:trPr>
        <w:tc>
          <w:tcPr>
            <w:tcW w:w="1483" w:type="pct"/>
          </w:tcPr>
          <w:p w14:paraId="1518B34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FA14E0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A3C449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A481315" w14:textId="77777777" w:rsidTr="00B27F43">
        <w:trPr>
          <w:trHeight w:val="345"/>
        </w:trPr>
        <w:tc>
          <w:tcPr>
            <w:tcW w:w="1483" w:type="pct"/>
          </w:tcPr>
          <w:p w14:paraId="7EE2AA2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8A70E5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BDEB81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2C07D88" w14:textId="77777777" w:rsidTr="00B27F43">
        <w:trPr>
          <w:trHeight w:val="345"/>
        </w:trPr>
        <w:tc>
          <w:tcPr>
            <w:tcW w:w="1483" w:type="pct"/>
          </w:tcPr>
          <w:p w14:paraId="4A10DB3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3B72EA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5860D7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D42CAC9" w14:textId="77777777" w:rsidTr="00B27F43">
        <w:trPr>
          <w:trHeight w:val="345"/>
        </w:trPr>
        <w:tc>
          <w:tcPr>
            <w:tcW w:w="1483" w:type="pct"/>
          </w:tcPr>
          <w:p w14:paraId="4D9C8D5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9E63E2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0EA72C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C3C651C" w14:textId="77777777" w:rsidTr="00B27F43">
        <w:trPr>
          <w:trHeight w:val="345"/>
        </w:trPr>
        <w:tc>
          <w:tcPr>
            <w:tcW w:w="1483" w:type="pct"/>
          </w:tcPr>
          <w:p w14:paraId="266A503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7944D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F7F932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09A3ADA" w14:textId="77777777" w:rsidTr="00B27F43">
        <w:trPr>
          <w:trHeight w:val="345"/>
        </w:trPr>
        <w:tc>
          <w:tcPr>
            <w:tcW w:w="1483" w:type="pct"/>
          </w:tcPr>
          <w:p w14:paraId="03FF8A1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D6045B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15EE59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E086F84" w14:textId="77777777" w:rsidTr="00B27F43">
        <w:trPr>
          <w:trHeight w:val="345"/>
        </w:trPr>
        <w:tc>
          <w:tcPr>
            <w:tcW w:w="1483" w:type="pct"/>
          </w:tcPr>
          <w:p w14:paraId="17D0A02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99DB62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2623E9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E39612A" w14:textId="77777777" w:rsidTr="00B27F43">
        <w:trPr>
          <w:trHeight w:val="345"/>
        </w:trPr>
        <w:tc>
          <w:tcPr>
            <w:tcW w:w="1483" w:type="pct"/>
          </w:tcPr>
          <w:p w14:paraId="64AADF3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A4206A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2067EC0"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2A518B29"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618B9375" w14:textId="3B046B64"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E82986">
        <w:rPr>
          <w:rFonts w:asciiTheme="minorHAnsi" w:hAnsiTheme="minorHAnsi" w:cstheme="minorHAnsi"/>
        </w:rPr>
        <w:t>HTLN_ReachConditions_EF.csv</w:t>
      </w:r>
    </w:p>
    <w:p w14:paraId="42A4C718" w14:textId="3C66AFE3"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E82986">
        <w:rPr>
          <w:rFonts w:asciiTheme="minorHAnsi" w:hAnsiTheme="minorHAnsi" w:cstheme="minorHAnsi"/>
        </w:rPr>
        <w:t>HTLN Fish weather conditions for electro-fished reaches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2E44B6D6"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4676CA8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5644323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1148843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2605DA7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499B2448"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FCBAD3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23C095EF"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0FA06D49" w14:textId="77777777" w:rsidTr="00B27F43">
        <w:trPr>
          <w:trHeight w:val="303"/>
        </w:trPr>
        <w:tc>
          <w:tcPr>
            <w:tcW w:w="622" w:type="pct"/>
          </w:tcPr>
          <w:p w14:paraId="1D26EE6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993F9B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CE0ED8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C061A0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122712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15B34B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301302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CA1381F" w14:textId="77777777" w:rsidTr="00B27F43">
        <w:trPr>
          <w:trHeight w:val="303"/>
        </w:trPr>
        <w:tc>
          <w:tcPr>
            <w:tcW w:w="622" w:type="pct"/>
          </w:tcPr>
          <w:p w14:paraId="188D306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B86EA0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1CD367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8AF029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D033DC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06549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8C8DBB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11BED64" w14:textId="77777777" w:rsidTr="00B27F43">
        <w:trPr>
          <w:trHeight w:val="303"/>
        </w:trPr>
        <w:tc>
          <w:tcPr>
            <w:tcW w:w="622" w:type="pct"/>
          </w:tcPr>
          <w:p w14:paraId="5FF2CBD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083A58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57196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1AEC0B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8233B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A9CC85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BBDF2E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243E37B" w14:textId="77777777" w:rsidTr="00B27F43">
        <w:trPr>
          <w:trHeight w:val="310"/>
        </w:trPr>
        <w:tc>
          <w:tcPr>
            <w:tcW w:w="622" w:type="pct"/>
          </w:tcPr>
          <w:p w14:paraId="076F09F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9DF27F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10E297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75AA80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BED0BE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FEE845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C570AB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109DA30" w14:textId="77777777" w:rsidTr="00B27F43">
        <w:trPr>
          <w:trHeight w:val="317"/>
        </w:trPr>
        <w:tc>
          <w:tcPr>
            <w:tcW w:w="622" w:type="pct"/>
          </w:tcPr>
          <w:p w14:paraId="217AB1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B0A00C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9CBFCE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1B0F48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CA14F4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36C5DF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F5EC07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3CE985A" w14:textId="77777777" w:rsidTr="00B27F43">
        <w:trPr>
          <w:trHeight w:val="317"/>
        </w:trPr>
        <w:tc>
          <w:tcPr>
            <w:tcW w:w="622" w:type="pct"/>
          </w:tcPr>
          <w:p w14:paraId="1204382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6EC274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CAAF40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561983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C18B19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A610E2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869898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A5B4DA4" w14:textId="77777777" w:rsidTr="00B27F43">
        <w:trPr>
          <w:trHeight w:val="317"/>
        </w:trPr>
        <w:tc>
          <w:tcPr>
            <w:tcW w:w="622" w:type="pct"/>
          </w:tcPr>
          <w:p w14:paraId="47B77C0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51DEF6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875707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C67AA3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FF8FF6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E6AF7F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8B6DD7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D3B14DD" w14:textId="77777777" w:rsidTr="00B27F43">
        <w:trPr>
          <w:trHeight w:val="317"/>
        </w:trPr>
        <w:tc>
          <w:tcPr>
            <w:tcW w:w="622" w:type="pct"/>
          </w:tcPr>
          <w:p w14:paraId="0BBE488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DF0FC2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105EB8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B28D2C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82B4CD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02F126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8E17B1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1137DB0" w14:textId="77777777" w:rsidTr="00B27F43">
        <w:trPr>
          <w:trHeight w:val="317"/>
        </w:trPr>
        <w:tc>
          <w:tcPr>
            <w:tcW w:w="622" w:type="pct"/>
          </w:tcPr>
          <w:p w14:paraId="0E9C5AC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F53146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1428F4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17F8B2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50A5A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948035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AB5F20B"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43C9C625"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EC340ED"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139E8284"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4301C131"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355D5A54"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595F2713"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326AE696"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3DAE0E5B"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4A1CC46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4CA8BC27"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0046F83E"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5707E011" w14:textId="77777777" w:rsidTr="00B27F43">
        <w:trPr>
          <w:trHeight w:val="345"/>
        </w:trPr>
        <w:tc>
          <w:tcPr>
            <w:tcW w:w="1483" w:type="pct"/>
          </w:tcPr>
          <w:p w14:paraId="59699CD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3B3B06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F839C1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BA328B4" w14:textId="77777777" w:rsidTr="00B27F43">
        <w:trPr>
          <w:trHeight w:val="345"/>
        </w:trPr>
        <w:tc>
          <w:tcPr>
            <w:tcW w:w="1483" w:type="pct"/>
          </w:tcPr>
          <w:p w14:paraId="642BD17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010255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675434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3837F73" w14:textId="77777777" w:rsidTr="00B27F43">
        <w:trPr>
          <w:trHeight w:val="345"/>
        </w:trPr>
        <w:tc>
          <w:tcPr>
            <w:tcW w:w="1483" w:type="pct"/>
          </w:tcPr>
          <w:p w14:paraId="1D5D591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12F13C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617A0E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3BE6C8F" w14:textId="77777777" w:rsidTr="00B27F43">
        <w:trPr>
          <w:trHeight w:val="345"/>
        </w:trPr>
        <w:tc>
          <w:tcPr>
            <w:tcW w:w="1483" w:type="pct"/>
          </w:tcPr>
          <w:p w14:paraId="16BD42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5BE854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90C9BB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A768BE9" w14:textId="77777777" w:rsidTr="00B27F43">
        <w:trPr>
          <w:trHeight w:val="345"/>
        </w:trPr>
        <w:tc>
          <w:tcPr>
            <w:tcW w:w="1483" w:type="pct"/>
          </w:tcPr>
          <w:p w14:paraId="1B5782D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7424FB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5F9C7E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8FD8AFB" w14:textId="77777777" w:rsidTr="00B27F43">
        <w:trPr>
          <w:trHeight w:val="345"/>
        </w:trPr>
        <w:tc>
          <w:tcPr>
            <w:tcW w:w="1483" w:type="pct"/>
          </w:tcPr>
          <w:p w14:paraId="20E23CD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243E93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25744F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0DFF36C" w14:textId="77777777" w:rsidTr="00B27F43">
        <w:trPr>
          <w:trHeight w:val="345"/>
        </w:trPr>
        <w:tc>
          <w:tcPr>
            <w:tcW w:w="1483" w:type="pct"/>
          </w:tcPr>
          <w:p w14:paraId="01C96B1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71E3C2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DF5919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50BC964" w14:textId="77777777" w:rsidTr="00B27F43">
        <w:trPr>
          <w:trHeight w:val="345"/>
        </w:trPr>
        <w:tc>
          <w:tcPr>
            <w:tcW w:w="1483" w:type="pct"/>
          </w:tcPr>
          <w:p w14:paraId="0A8A69B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B05CE5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8C9E96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8107709" w14:textId="77777777" w:rsidTr="00B27F43">
        <w:trPr>
          <w:trHeight w:val="345"/>
        </w:trPr>
        <w:tc>
          <w:tcPr>
            <w:tcW w:w="1483" w:type="pct"/>
          </w:tcPr>
          <w:p w14:paraId="1039EB4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903D67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3484F2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BFBA767" w14:textId="77777777" w:rsidTr="00B27F43">
        <w:trPr>
          <w:trHeight w:val="345"/>
        </w:trPr>
        <w:tc>
          <w:tcPr>
            <w:tcW w:w="1483" w:type="pct"/>
          </w:tcPr>
          <w:p w14:paraId="3AB36A2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FFBA0B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350C0A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9640CC8" w14:textId="77777777" w:rsidTr="00B27F43">
        <w:trPr>
          <w:trHeight w:val="345"/>
        </w:trPr>
        <w:tc>
          <w:tcPr>
            <w:tcW w:w="1483" w:type="pct"/>
          </w:tcPr>
          <w:p w14:paraId="5051E10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0319AE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A0FC0C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34CFB96" w14:textId="77777777" w:rsidTr="00B27F43">
        <w:trPr>
          <w:trHeight w:val="345"/>
        </w:trPr>
        <w:tc>
          <w:tcPr>
            <w:tcW w:w="1483" w:type="pct"/>
          </w:tcPr>
          <w:p w14:paraId="5E4B10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0CE632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8BE9B0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2E71B84" w14:textId="77777777" w:rsidTr="00B27F43">
        <w:trPr>
          <w:trHeight w:val="345"/>
        </w:trPr>
        <w:tc>
          <w:tcPr>
            <w:tcW w:w="1483" w:type="pct"/>
          </w:tcPr>
          <w:p w14:paraId="0B5C6B6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390BED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2F7438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1CE4922" w14:textId="77777777" w:rsidTr="00B27F43">
        <w:trPr>
          <w:trHeight w:val="345"/>
        </w:trPr>
        <w:tc>
          <w:tcPr>
            <w:tcW w:w="1483" w:type="pct"/>
          </w:tcPr>
          <w:p w14:paraId="67175FA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6BCAB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EFA424D"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51D869ED"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DC74CA9" w14:textId="530B6A6F" w:rsidR="009C3939" w:rsidRPr="00E5029B" w:rsidRDefault="00E75B2A" w:rsidP="00B27F43">
      <w:pPr>
        <w:pStyle w:val="nrpsNormal"/>
        <w:rPr>
          <w:rFonts w:asciiTheme="minorHAnsi" w:hAnsiTheme="minorHAnsi" w:cstheme="minorHAnsi"/>
        </w:rPr>
      </w:pPr>
      <w:r>
        <w:br w:type="page"/>
      </w:r>
      <w:r w:rsidR="009C3939" w:rsidRPr="00E5029B">
        <w:rPr>
          <w:rFonts w:asciiTheme="minorHAnsi" w:hAnsiTheme="minorHAnsi" w:cstheme="minorHAnsi"/>
          <w:b/>
          <w:bCs/>
        </w:rPr>
        <w:lastRenderedPageBreak/>
        <w:t>Table name:</w:t>
      </w:r>
      <w:r w:rsidR="009C3939" w:rsidRPr="00E5029B">
        <w:rPr>
          <w:rFonts w:asciiTheme="minorHAnsi" w:hAnsiTheme="minorHAnsi" w:cstheme="minorHAnsi"/>
        </w:rPr>
        <w:t xml:space="preserve"> </w:t>
      </w:r>
      <w:r w:rsidR="009C3939">
        <w:rPr>
          <w:rFonts w:asciiTheme="minorHAnsi" w:hAnsiTheme="minorHAnsi" w:cstheme="minorHAnsi"/>
        </w:rPr>
        <w:t>HTLN_ReachConditions_SE.csv</w:t>
      </w:r>
    </w:p>
    <w:p w14:paraId="31D49BAE" w14:textId="34A4A195" w:rsidR="009C3939" w:rsidRPr="00E5029B" w:rsidRDefault="009C3939" w:rsidP="009C3939">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Pr>
          <w:rFonts w:asciiTheme="minorHAnsi" w:hAnsiTheme="minorHAnsi" w:cstheme="minorHAnsi"/>
        </w:rPr>
        <w:t>HTLN Fish weather conditions for seined reaches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0E0A2748"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B6D6C6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7FE406E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69EAA0B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923840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28D3007"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4D783F7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192726DA"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59CD723B" w14:textId="77777777" w:rsidTr="00B27F43">
        <w:trPr>
          <w:trHeight w:val="303"/>
        </w:trPr>
        <w:tc>
          <w:tcPr>
            <w:tcW w:w="622" w:type="pct"/>
          </w:tcPr>
          <w:p w14:paraId="36919D7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B52D3C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393EC5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CDF688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1BACEF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6A319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A26490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E43EFD7" w14:textId="77777777" w:rsidTr="00B27F43">
        <w:trPr>
          <w:trHeight w:val="303"/>
        </w:trPr>
        <w:tc>
          <w:tcPr>
            <w:tcW w:w="622" w:type="pct"/>
          </w:tcPr>
          <w:p w14:paraId="39A41A9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79D3F4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690EBD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0B3A22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6602A8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24C42A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2A5D0B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F54B36D" w14:textId="77777777" w:rsidTr="00B27F43">
        <w:trPr>
          <w:trHeight w:val="303"/>
        </w:trPr>
        <w:tc>
          <w:tcPr>
            <w:tcW w:w="622" w:type="pct"/>
          </w:tcPr>
          <w:p w14:paraId="3F54FE4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AAB7DF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00BA7C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A3112C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7A9413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336CEC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A7FAF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8B5D3CD" w14:textId="77777777" w:rsidTr="00B27F43">
        <w:trPr>
          <w:trHeight w:val="310"/>
        </w:trPr>
        <w:tc>
          <w:tcPr>
            <w:tcW w:w="622" w:type="pct"/>
          </w:tcPr>
          <w:p w14:paraId="3F741C3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46B259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D8F351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9F424D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6355D2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42E14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C856C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DAE340D" w14:textId="77777777" w:rsidTr="00B27F43">
        <w:trPr>
          <w:trHeight w:val="317"/>
        </w:trPr>
        <w:tc>
          <w:tcPr>
            <w:tcW w:w="622" w:type="pct"/>
          </w:tcPr>
          <w:p w14:paraId="228B529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5EB382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BD601D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C116E7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3C8CC5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954D78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6DD951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2F0EA75" w14:textId="77777777" w:rsidTr="00B27F43">
        <w:trPr>
          <w:trHeight w:val="317"/>
        </w:trPr>
        <w:tc>
          <w:tcPr>
            <w:tcW w:w="622" w:type="pct"/>
          </w:tcPr>
          <w:p w14:paraId="4F0FD19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CE8FCF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13CE7B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89257D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14065F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E95778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718869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7B5DD8E" w14:textId="77777777" w:rsidTr="00B27F43">
        <w:trPr>
          <w:trHeight w:val="317"/>
        </w:trPr>
        <w:tc>
          <w:tcPr>
            <w:tcW w:w="622" w:type="pct"/>
          </w:tcPr>
          <w:p w14:paraId="1F5F77E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C8793E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841436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AC4B63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79035D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26EB10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B8B3D2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14B62BB" w14:textId="77777777" w:rsidTr="00B27F43">
        <w:trPr>
          <w:trHeight w:val="317"/>
        </w:trPr>
        <w:tc>
          <w:tcPr>
            <w:tcW w:w="622" w:type="pct"/>
          </w:tcPr>
          <w:p w14:paraId="0701691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C28EB9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8E3236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CD2D41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F1EE80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FB8D39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09A7A1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35E2169" w14:textId="77777777" w:rsidTr="00B27F43">
        <w:trPr>
          <w:trHeight w:val="317"/>
        </w:trPr>
        <w:tc>
          <w:tcPr>
            <w:tcW w:w="622" w:type="pct"/>
          </w:tcPr>
          <w:p w14:paraId="0417829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4FAAEC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010F2A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5398DA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BFC97F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45F879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FE1C563"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3D3486B2"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320346E"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25882AAB"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73D99944"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7DD9B9EA"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24BE3BB9"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3105E979"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7A7ADD76"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4ADA827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3BCB582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0301E35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7469269B" w14:textId="77777777" w:rsidTr="00B27F43">
        <w:trPr>
          <w:trHeight w:val="345"/>
        </w:trPr>
        <w:tc>
          <w:tcPr>
            <w:tcW w:w="1483" w:type="pct"/>
          </w:tcPr>
          <w:p w14:paraId="568EF0C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4B8DFD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36FD5C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DCB9E28" w14:textId="77777777" w:rsidTr="00B27F43">
        <w:trPr>
          <w:trHeight w:val="345"/>
        </w:trPr>
        <w:tc>
          <w:tcPr>
            <w:tcW w:w="1483" w:type="pct"/>
          </w:tcPr>
          <w:p w14:paraId="00FAF70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6E4998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AE351F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28D2C22" w14:textId="77777777" w:rsidTr="00B27F43">
        <w:trPr>
          <w:trHeight w:val="345"/>
        </w:trPr>
        <w:tc>
          <w:tcPr>
            <w:tcW w:w="1483" w:type="pct"/>
          </w:tcPr>
          <w:p w14:paraId="077F5E7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C56DCE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B65918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EB5C7A6" w14:textId="77777777" w:rsidTr="00B27F43">
        <w:trPr>
          <w:trHeight w:val="345"/>
        </w:trPr>
        <w:tc>
          <w:tcPr>
            <w:tcW w:w="1483" w:type="pct"/>
          </w:tcPr>
          <w:p w14:paraId="6CE2D57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5240A2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2A63E6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F59EDCC" w14:textId="77777777" w:rsidTr="00B27F43">
        <w:trPr>
          <w:trHeight w:val="345"/>
        </w:trPr>
        <w:tc>
          <w:tcPr>
            <w:tcW w:w="1483" w:type="pct"/>
          </w:tcPr>
          <w:p w14:paraId="3EB8DBE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4DA353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239680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1CCEAA0" w14:textId="77777777" w:rsidTr="00B27F43">
        <w:trPr>
          <w:trHeight w:val="345"/>
        </w:trPr>
        <w:tc>
          <w:tcPr>
            <w:tcW w:w="1483" w:type="pct"/>
          </w:tcPr>
          <w:p w14:paraId="3804AF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6DF25C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9B9A3C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4136C4E" w14:textId="77777777" w:rsidTr="00B27F43">
        <w:trPr>
          <w:trHeight w:val="345"/>
        </w:trPr>
        <w:tc>
          <w:tcPr>
            <w:tcW w:w="1483" w:type="pct"/>
          </w:tcPr>
          <w:p w14:paraId="6D51D41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74259A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7758F9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7B00ABD" w14:textId="77777777" w:rsidTr="00B27F43">
        <w:trPr>
          <w:trHeight w:val="345"/>
        </w:trPr>
        <w:tc>
          <w:tcPr>
            <w:tcW w:w="1483" w:type="pct"/>
          </w:tcPr>
          <w:p w14:paraId="782E9FE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FB8A01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8E3012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48A694C" w14:textId="77777777" w:rsidTr="00B27F43">
        <w:trPr>
          <w:trHeight w:val="345"/>
        </w:trPr>
        <w:tc>
          <w:tcPr>
            <w:tcW w:w="1483" w:type="pct"/>
          </w:tcPr>
          <w:p w14:paraId="5798B8C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8F53BA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2FF3B1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970BA34" w14:textId="77777777" w:rsidTr="00B27F43">
        <w:trPr>
          <w:trHeight w:val="345"/>
        </w:trPr>
        <w:tc>
          <w:tcPr>
            <w:tcW w:w="1483" w:type="pct"/>
          </w:tcPr>
          <w:p w14:paraId="2CF66C3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4A156A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C8585F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4FD8DD8" w14:textId="77777777" w:rsidTr="00B27F43">
        <w:trPr>
          <w:trHeight w:val="345"/>
        </w:trPr>
        <w:tc>
          <w:tcPr>
            <w:tcW w:w="1483" w:type="pct"/>
          </w:tcPr>
          <w:p w14:paraId="24A4518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ED9874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A28A98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0B83237" w14:textId="77777777" w:rsidTr="00B27F43">
        <w:trPr>
          <w:trHeight w:val="345"/>
        </w:trPr>
        <w:tc>
          <w:tcPr>
            <w:tcW w:w="1483" w:type="pct"/>
          </w:tcPr>
          <w:p w14:paraId="1E37687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EAF84A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E8007C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5BA24F6" w14:textId="77777777" w:rsidTr="00B27F43">
        <w:trPr>
          <w:trHeight w:val="345"/>
        </w:trPr>
        <w:tc>
          <w:tcPr>
            <w:tcW w:w="1483" w:type="pct"/>
          </w:tcPr>
          <w:p w14:paraId="456B53A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175082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1C7B6B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89F2554" w14:textId="77777777" w:rsidTr="00B27F43">
        <w:trPr>
          <w:trHeight w:val="345"/>
        </w:trPr>
        <w:tc>
          <w:tcPr>
            <w:tcW w:w="1483" w:type="pct"/>
          </w:tcPr>
          <w:p w14:paraId="7128C2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3CC502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02BBA84"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0C67FD62"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98B3F4D" w14:textId="717CD51C"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05024A">
        <w:rPr>
          <w:rFonts w:asciiTheme="minorHAnsi" w:hAnsiTheme="minorHAnsi" w:cstheme="minorHAnsi"/>
        </w:rPr>
        <w:t>HTLN_Fish_Reaches_Locations</w:t>
      </w:r>
    </w:p>
    <w:p w14:paraId="7E085019" w14:textId="6982D560"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05024A">
        <w:rPr>
          <w:rFonts w:asciiTheme="minorHAnsi" w:hAnsiTheme="minorHAnsi" w:cstheme="minorHAnsi"/>
        </w:rPr>
        <w:t>HTLN Reach Lat/Long Coordinates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41C3ECAE"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1FF5DB3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35E700C8"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7A15B68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2E08F40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28874C73"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698C945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122DEA3"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2A9A9722" w14:textId="77777777" w:rsidTr="00B27F43">
        <w:trPr>
          <w:trHeight w:val="303"/>
        </w:trPr>
        <w:tc>
          <w:tcPr>
            <w:tcW w:w="622" w:type="pct"/>
          </w:tcPr>
          <w:p w14:paraId="145BA46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ABEF16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A403BD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D45444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559646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16ECD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2DE70D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1C2F530" w14:textId="77777777" w:rsidTr="00B27F43">
        <w:trPr>
          <w:trHeight w:val="303"/>
        </w:trPr>
        <w:tc>
          <w:tcPr>
            <w:tcW w:w="622" w:type="pct"/>
          </w:tcPr>
          <w:p w14:paraId="07A4B65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4F400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FD424F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89BF42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1F2216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0F8774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7040F1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78623ED" w14:textId="77777777" w:rsidTr="00B27F43">
        <w:trPr>
          <w:trHeight w:val="303"/>
        </w:trPr>
        <w:tc>
          <w:tcPr>
            <w:tcW w:w="622" w:type="pct"/>
          </w:tcPr>
          <w:p w14:paraId="0F450F8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7706BE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EE864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47469B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108128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DBBB3B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4EA31D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8EA56E5" w14:textId="77777777" w:rsidTr="00B27F43">
        <w:trPr>
          <w:trHeight w:val="310"/>
        </w:trPr>
        <w:tc>
          <w:tcPr>
            <w:tcW w:w="622" w:type="pct"/>
          </w:tcPr>
          <w:p w14:paraId="401CFE6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357D3C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B64AC3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02FD74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661BC9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E8BEC8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8FCE50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F5EFA19" w14:textId="77777777" w:rsidTr="00B27F43">
        <w:trPr>
          <w:trHeight w:val="317"/>
        </w:trPr>
        <w:tc>
          <w:tcPr>
            <w:tcW w:w="622" w:type="pct"/>
          </w:tcPr>
          <w:p w14:paraId="711448A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234617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E8B3B8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E77F0E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A61AA9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FDACA3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78D360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E56EA72" w14:textId="77777777" w:rsidTr="00B27F43">
        <w:trPr>
          <w:trHeight w:val="317"/>
        </w:trPr>
        <w:tc>
          <w:tcPr>
            <w:tcW w:w="622" w:type="pct"/>
          </w:tcPr>
          <w:p w14:paraId="19AD4A1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800AA0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C88901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E0B796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93D11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6DEC87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BBD75A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8D86A6E" w14:textId="77777777" w:rsidTr="00B27F43">
        <w:trPr>
          <w:trHeight w:val="317"/>
        </w:trPr>
        <w:tc>
          <w:tcPr>
            <w:tcW w:w="622" w:type="pct"/>
          </w:tcPr>
          <w:p w14:paraId="776CF76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A5BD1A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F87E0F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ACD6A7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57B680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A52788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E5F44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66F41D0" w14:textId="77777777" w:rsidTr="00B27F43">
        <w:trPr>
          <w:trHeight w:val="317"/>
        </w:trPr>
        <w:tc>
          <w:tcPr>
            <w:tcW w:w="622" w:type="pct"/>
          </w:tcPr>
          <w:p w14:paraId="0177F1B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181386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55D740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D380C5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A3F99B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4F7D47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29EF02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3D6DB57" w14:textId="77777777" w:rsidTr="00B27F43">
        <w:trPr>
          <w:trHeight w:val="317"/>
        </w:trPr>
        <w:tc>
          <w:tcPr>
            <w:tcW w:w="622" w:type="pct"/>
          </w:tcPr>
          <w:p w14:paraId="153C8CE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EF6373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6B0DC6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A04F1D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ABF112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F01367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C946440"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14A98E9F"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7D12089"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3CD9F924"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1137BDF6"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227F3EB7"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0695BCBD"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3976525D"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56BBF861"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0B427A0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104F1F08"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6661EE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7B03A5E7" w14:textId="77777777" w:rsidTr="00B27F43">
        <w:trPr>
          <w:trHeight w:val="345"/>
        </w:trPr>
        <w:tc>
          <w:tcPr>
            <w:tcW w:w="1483" w:type="pct"/>
          </w:tcPr>
          <w:p w14:paraId="04347C2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C8ABE2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1ACBE0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0429246" w14:textId="77777777" w:rsidTr="00B27F43">
        <w:trPr>
          <w:trHeight w:val="345"/>
        </w:trPr>
        <w:tc>
          <w:tcPr>
            <w:tcW w:w="1483" w:type="pct"/>
          </w:tcPr>
          <w:p w14:paraId="56007D1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BCAA94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8CBDF4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44FE086" w14:textId="77777777" w:rsidTr="00B27F43">
        <w:trPr>
          <w:trHeight w:val="345"/>
        </w:trPr>
        <w:tc>
          <w:tcPr>
            <w:tcW w:w="1483" w:type="pct"/>
          </w:tcPr>
          <w:p w14:paraId="34F2403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C96BEC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E21734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BE263C2" w14:textId="77777777" w:rsidTr="00B27F43">
        <w:trPr>
          <w:trHeight w:val="345"/>
        </w:trPr>
        <w:tc>
          <w:tcPr>
            <w:tcW w:w="1483" w:type="pct"/>
          </w:tcPr>
          <w:p w14:paraId="3765794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AEB6C4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4A6539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A1DBC97" w14:textId="77777777" w:rsidTr="00B27F43">
        <w:trPr>
          <w:trHeight w:val="345"/>
        </w:trPr>
        <w:tc>
          <w:tcPr>
            <w:tcW w:w="1483" w:type="pct"/>
          </w:tcPr>
          <w:p w14:paraId="7719EC6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88E3C7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3B1E15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084E7A9" w14:textId="77777777" w:rsidTr="00B27F43">
        <w:trPr>
          <w:trHeight w:val="345"/>
        </w:trPr>
        <w:tc>
          <w:tcPr>
            <w:tcW w:w="1483" w:type="pct"/>
          </w:tcPr>
          <w:p w14:paraId="01D8B05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0F2D2D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E90B53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5657162" w14:textId="77777777" w:rsidTr="00B27F43">
        <w:trPr>
          <w:trHeight w:val="345"/>
        </w:trPr>
        <w:tc>
          <w:tcPr>
            <w:tcW w:w="1483" w:type="pct"/>
          </w:tcPr>
          <w:p w14:paraId="05B7E85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B59BA1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C459B5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64109BA" w14:textId="77777777" w:rsidTr="00B27F43">
        <w:trPr>
          <w:trHeight w:val="345"/>
        </w:trPr>
        <w:tc>
          <w:tcPr>
            <w:tcW w:w="1483" w:type="pct"/>
          </w:tcPr>
          <w:p w14:paraId="2FBBA47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CA0C68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EED722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DB3B44C" w14:textId="77777777" w:rsidTr="00B27F43">
        <w:trPr>
          <w:trHeight w:val="345"/>
        </w:trPr>
        <w:tc>
          <w:tcPr>
            <w:tcW w:w="1483" w:type="pct"/>
          </w:tcPr>
          <w:p w14:paraId="081EE9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502172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C3DE62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EC62202" w14:textId="77777777" w:rsidTr="00B27F43">
        <w:trPr>
          <w:trHeight w:val="345"/>
        </w:trPr>
        <w:tc>
          <w:tcPr>
            <w:tcW w:w="1483" w:type="pct"/>
          </w:tcPr>
          <w:p w14:paraId="021895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4333EC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CFB465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C7C6932" w14:textId="77777777" w:rsidTr="00B27F43">
        <w:trPr>
          <w:trHeight w:val="345"/>
        </w:trPr>
        <w:tc>
          <w:tcPr>
            <w:tcW w:w="1483" w:type="pct"/>
          </w:tcPr>
          <w:p w14:paraId="621369E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DD3F36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72DA0B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F387986" w14:textId="77777777" w:rsidTr="00B27F43">
        <w:trPr>
          <w:trHeight w:val="345"/>
        </w:trPr>
        <w:tc>
          <w:tcPr>
            <w:tcW w:w="1483" w:type="pct"/>
          </w:tcPr>
          <w:p w14:paraId="2BDC8AA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6BF897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D0AB7C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43EAD7F" w14:textId="77777777" w:rsidTr="00B27F43">
        <w:trPr>
          <w:trHeight w:val="345"/>
        </w:trPr>
        <w:tc>
          <w:tcPr>
            <w:tcW w:w="1483" w:type="pct"/>
          </w:tcPr>
          <w:p w14:paraId="149AE0A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4A9FBE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831A97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207373D" w14:textId="77777777" w:rsidTr="00B27F43">
        <w:trPr>
          <w:trHeight w:val="345"/>
        </w:trPr>
        <w:tc>
          <w:tcPr>
            <w:tcW w:w="1483" w:type="pct"/>
          </w:tcPr>
          <w:p w14:paraId="7392994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A0E54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2D3CA5D"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29DEF6E7"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B0778F0" w14:textId="2BE1E4D1"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05024A">
        <w:rPr>
          <w:rFonts w:asciiTheme="minorHAnsi" w:hAnsiTheme="minorHAnsi" w:cstheme="minorHAnsi"/>
        </w:rPr>
        <w:t>HTLN_FISH_ReachMeasurements_EF.csv</w:t>
      </w:r>
    </w:p>
    <w:p w14:paraId="38B752EC" w14:textId="032960CC"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05024A">
        <w:rPr>
          <w:rFonts w:asciiTheme="minorHAnsi" w:hAnsiTheme="minorHAnsi" w:cstheme="minorHAnsi"/>
        </w:rPr>
        <w:t>HTLN Fish Reach Measurements including water quality for electro-fished rivers and streams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34307148"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BF5095D"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327528A0"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53A4551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260704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28C10EDE"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11642CC6"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4B165E67"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62BF80D7" w14:textId="77777777" w:rsidTr="00B27F43">
        <w:trPr>
          <w:trHeight w:val="303"/>
        </w:trPr>
        <w:tc>
          <w:tcPr>
            <w:tcW w:w="622" w:type="pct"/>
          </w:tcPr>
          <w:p w14:paraId="4176A52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FAACCB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67D6D5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4D9689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38F5B7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DB433C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53238F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89C84E1" w14:textId="77777777" w:rsidTr="00B27F43">
        <w:trPr>
          <w:trHeight w:val="303"/>
        </w:trPr>
        <w:tc>
          <w:tcPr>
            <w:tcW w:w="622" w:type="pct"/>
          </w:tcPr>
          <w:p w14:paraId="67BEABA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8CBB63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A1AAE6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CA09AE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86262D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1766E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78B5DD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3649D7C" w14:textId="77777777" w:rsidTr="00B27F43">
        <w:trPr>
          <w:trHeight w:val="303"/>
        </w:trPr>
        <w:tc>
          <w:tcPr>
            <w:tcW w:w="622" w:type="pct"/>
          </w:tcPr>
          <w:p w14:paraId="27A2ADB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6F00B3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1EA475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3BFCE1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051268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43F3C3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F6E96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54EA206" w14:textId="77777777" w:rsidTr="00B27F43">
        <w:trPr>
          <w:trHeight w:val="310"/>
        </w:trPr>
        <w:tc>
          <w:tcPr>
            <w:tcW w:w="622" w:type="pct"/>
          </w:tcPr>
          <w:p w14:paraId="25FA771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4B6729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655B84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18C78C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50342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92CC62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5BBEBB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AD4BE2B" w14:textId="77777777" w:rsidTr="00B27F43">
        <w:trPr>
          <w:trHeight w:val="317"/>
        </w:trPr>
        <w:tc>
          <w:tcPr>
            <w:tcW w:w="622" w:type="pct"/>
          </w:tcPr>
          <w:p w14:paraId="44AA922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EB5B11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B56BD4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9A8406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6BBBA1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ADFA65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0FCBC6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ED01D78" w14:textId="77777777" w:rsidTr="00B27F43">
        <w:trPr>
          <w:trHeight w:val="317"/>
        </w:trPr>
        <w:tc>
          <w:tcPr>
            <w:tcW w:w="622" w:type="pct"/>
          </w:tcPr>
          <w:p w14:paraId="3E90501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15E2FD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55F2E7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F875F4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75E256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1CD52E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CF359F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99B84D0" w14:textId="77777777" w:rsidTr="00B27F43">
        <w:trPr>
          <w:trHeight w:val="317"/>
        </w:trPr>
        <w:tc>
          <w:tcPr>
            <w:tcW w:w="622" w:type="pct"/>
          </w:tcPr>
          <w:p w14:paraId="71077E4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784430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80C70A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049D1D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B03060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E0B493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2044A1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0E8B2CF" w14:textId="77777777" w:rsidTr="00B27F43">
        <w:trPr>
          <w:trHeight w:val="317"/>
        </w:trPr>
        <w:tc>
          <w:tcPr>
            <w:tcW w:w="622" w:type="pct"/>
          </w:tcPr>
          <w:p w14:paraId="6E42F05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90AE5B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21C5D0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52A89F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BFAFB0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67D2DE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B56182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09A6A49" w14:textId="77777777" w:rsidTr="00B27F43">
        <w:trPr>
          <w:trHeight w:val="317"/>
        </w:trPr>
        <w:tc>
          <w:tcPr>
            <w:tcW w:w="622" w:type="pct"/>
          </w:tcPr>
          <w:p w14:paraId="4A207C9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B58EBC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D59DDD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BA1B72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5FB8E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EA0889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FA5A43D"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1EEC6038"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6D33F4D2"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7D440A21"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36459F48"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27FC5A69"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17252C0A"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08173076"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18080D13"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7CAAD48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40A7A7E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7AE0AADE"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5EA210B4" w14:textId="77777777" w:rsidTr="00B27F43">
        <w:trPr>
          <w:trHeight w:val="345"/>
        </w:trPr>
        <w:tc>
          <w:tcPr>
            <w:tcW w:w="1483" w:type="pct"/>
          </w:tcPr>
          <w:p w14:paraId="07EA404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0B0F4B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FA8827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4E6DE98" w14:textId="77777777" w:rsidTr="00B27F43">
        <w:trPr>
          <w:trHeight w:val="345"/>
        </w:trPr>
        <w:tc>
          <w:tcPr>
            <w:tcW w:w="1483" w:type="pct"/>
          </w:tcPr>
          <w:p w14:paraId="0A67C4C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9F5A62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FF4943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BC4238A" w14:textId="77777777" w:rsidTr="00B27F43">
        <w:trPr>
          <w:trHeight w:val="345"/>
        </w:trPr>
        <w:tc>
          <w:tcPr>
            <w:tcW w:w="1483" w:type="pct"/>
          </w:tcPr>
          <w:p w14:paraId="77F6342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B3C7CB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A892E5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CEFEFD4" w14:textId="77777777" w:rsidTr="00B27F43">
        <w:trPr>
          <w:trHeight w:val="345"/>
        </w:trPr>
        <w:tc>
          <w:tcPr>
            <w:tcW w:w="1483" w:type="pct"/>
          </w:tcPr>
          <w:p w14:paraId="4E942DB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5AB85E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03BB08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8F2D297" w14:textId="77777777" w:rsidTr="00B27F43">
        <w:trPr>
          <w:trHeight w:val="345"/>
        </w:trPr>
        <w:tc>
          <w:tcPr>
            <w:tcW w:w="1483" w:type="pct"/>
          </w:tcPr>
          <w:p w14:paraId="2BD0681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53701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A2FDB0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AE3F485" w14:textId="77777777" w:rsidTr="00B27F43">
        <w:trPr>
          <w:trHeight w:val="345"/>
        </w:trPr>
        <w:tc>
          <w:tcPr>
            <w:tcW w:w="1483" w:type="pct"/>
          </w:tcPr>
          <w:p w14:paraId="1685E16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924A0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D3F927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B85C412" w14:textId="77777777" w:rsidTr="00B27F43">
        <w:trPr>
          <w:trHeight w:val="345"/>
        </w:trPr>
        <w:tc>
          <w:tcPr>
            <w:tcW w:w="1483" w:type="pct"/>
          </w:tcPr>
          <w:p w14:paraId="662858D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4E46D9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A4C487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AD51E88" w14:textId="77777777" w:rsidTr="00B27F43">
        <w:trPr>
          <w:trHeight w:val="345"/>
        </w:trPr>
        <w:tc>
          <w:tcPr>
            <w:tcW w:w="1483" w:type="pct"/>
          </w:tcPr>
          <w:p w14:paraId="75BFA62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456082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384704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91A7947" w14:textId="77777777" w:rsidTr="00B27F43">
        <w:trPr>
          <w:trHeight w:val="345"/>
        </w:trPr>
        <w:tc>
          <w:tcPr>
            <w:tcW w:w="1483" w:type="pct"/>
          </w:tcPr>
          <w:p w14:paraId="2D00F1B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846D18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FE1EBA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C90B7BB" w14:textId="77777777" w:rsidTr="00B27F43">
        <w:trPr>
          <w:trHeight w:val="345"/>
        </w:trPr>
        <w:tc>
          <w:tcPr>
            <w:tcW w:w="1483" w:type="pct"/>
          </w:tcPr>
          <w:p w14:paraId="17AB6C5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6680D6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0D6694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D511E93" w14:textId="77777777" w:rsidTr="00B27F43">
        <w:trPr>
          <w:trHeight w:val="345"/>
        </w:trPr>
        <w:tc>
          <w:tcPr>
            <w:tcW w:w="1483" w:type="pct"/>
          </w:tcPr>
          <w:p w14:paraId="16E567F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9D2244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DC7994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236025B" w14:textId="77777777" w:rsidTr="00B27F43">
        <w:trPr>
          <w:trHeight w:val="345"/>
        </w:trPr>
        <w:tc>
          <w:tcPr>
            <w:tcW w:w="1483" w:type="pct"/>
          </w:tcPr>
          <w:p w14:paraId="6C0ED40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FE9F11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CD27DE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F872BFE" w14:textId="77777777" w:rsidTr="00B27F43">
        <w:trPr>
          <w:trHeight w:val="345"/>
        </w:trPr>
        <w:tc>
          <w:tcPr>
            <w:tcW w:w="1483" w:type="pct"/>
          </w:tcPr>
          <w:p w14:paraId="7D05304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B1AF29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3DA0F3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3B7BCDA" w14:textId="77777777" w:rsidTr="00B27F43">
        <w:trPr>
          <w:trHeight w:val="345"/>
        </w:trPr>
        <w:tc>
          <w:tcPr>
            <w:tcW w:w="1483" w:type="pct"/>
          </w:tcPr>
          <w:p w14:paraId="3FAF75C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946509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98DE5DB"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7AD4DD2B"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63F4D13F" w14:textId="59363B86" w:rsidR="0005024A" w:rsidRPr="00E5029B" w:rsidRDefault="00E75B2A" w:rsidP="00B27F43">
      <w:pPr>
        <w:pStyle w:val="nrpsNormal"/>
        <w:rPr>
          <w:rFonts w:asciiTheme="minorHAnsi" w:hAnsiTheme="minorHAnsi" w:cstheme="minorHAnsi"/>
        </w:rPr>
      </w:pPr>
      <w:r>
        <w:br w:type="page"/>
      </w:r>
      <w:r w:rsidR="0005024A" w:rsidRPr="00E5029B">
        <w:rPr>
          <w:rFonts w:asciiTheme="minorHAnsi" w:hAnsiTheme="minorHAnsi" w:cstheme="minorHAnsi"/>
          <w:b/>
          <w:bCs/>
        </w:rPr>
        <w:lastRenderedPageBreak/>
        <w:t>Table name:</w:t>
      </w:r>
      <w:r w:rsidR="0005024A" w:rsidRPr="00E5029B">
        <w:rPr>
          <w:rFonts w:asciiTheme="minorHAnsi" w:hAnsiTheme="minorHAnsi" w:cstheme="minorHAnsi"/>
        </w:rPr>
        <w:t xml:space="preserve"> </w:t>
      </w:r>
      <w:r w:rsidR="0005024A">
        <w:rPr>
          <w:rFonts w:asciiTheme="minorHAnsi" w:hAnsiTheme="minorHAnsi" w:cstheme="minorHAnsi"/>
        </w:rPr>
        <w:t>HTLN_FISH_ReachMeasurements_SE.csv</w:t>
      </w:r>
    </w:p>
    <w:p w14:paraId="420C3853" w14:textId="491AF616" w:rsidR="0005024A" w:rsidRPr="00E5029B" w:rsidRDefault="0005024A" w:rsidP="0005024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Pr>
          <w:rFonts w:asciiTheme="minorHAnsi" w:hAnsiTheme="minorHAnsi" w:cstheme="minorHAnsi"/>
        </w:rPr>
        <w:t>HTLN Fish Reach Measurements including water quality for seined streams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71281A1F"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3795DFD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0BB86D2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3D415B26"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F5287B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6C2C3E55"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7860231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1B2EE587"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1F278DCF" w14:textId="77777777" w:rsidTr="00B27F43">
        <w:trPr>
          <w:trHeight w:val="303"/>
        </w:trPr>
        <w:tc>
          <w:tcPr>
            <w:tcW w:w="622" w:type="pct"/>
          </w:tcPr>
          <w:p w14:paraId="2A7F0C4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707B55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DC3F25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134CE7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1E29E4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DDECFD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7D8B1B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2D7D148" w14:textId="77777777" w:rsidTr="00B27F43">
        <w:trPr>
          <w:trHeight w:val="303"/>
        </w:trPr>
        <w:tc>
          <w:tcPr>
            <w:tcW w:w="622" w:type="pct"/>
          </w:tcPr>
          <w:p w14:paraId="4B77F22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3908AB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B27820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5B4FD3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B62444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3E30F5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8D0870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1EFCE7C" w14:textId="77777777" w:rsidTr="00B27F43">
        <w:trPr>
          <w:trHeight w:val="303"/>
        </w:trPr>
        <w:tc>
          <w:tcPr>
            <w:tcW w:w="622" w:type="pct"/>
          </w:tcPr>
          <w:p w14:paraId="0C849F8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6E8FF3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393E6E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C0D0F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C287D7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86228E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C8FF1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8213D14" w14:textId="77777777" w:rsidTr="00B27F43">
        <w:trPr>
          <w:trHeight w:val="310"/>
        </w:trPr>
        <w:tc>
          <w:tcPr>
            <w:tcW w:w="622" w:type="pct"/>
          </w:tcPr>
          <w:p w14:paraId="67D1217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CFCE74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D42AAD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1A0346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A07F01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D91BE6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B42436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E514E36" w14:textId="77777777" w:rsidTr="00B27F43">
        <w:trPr>
          <w:trHeight w:val="317"/>
        </w:trPr>
        <w:tc>
          <w:tcPr>
            <w:tcW w:w="622" w:type="pct"/>
          </w:tcPr>
          <w:p w14:paraId="5E3126F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EB0D7D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155A54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DB281E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42DCD4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C295D6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9F2451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E33DD3D" w14:textId="77777777" w:rsidTr="00B27F43">
        <w:trPr>
          <w:trHeight w:val="317"/>
        </w:trPr>
        <w:tc>
          <w:tcPr>
            <w:tcW w:w="622" w:type="pct"/>
          </w:tcPr>
          <w:p w14:paraId="503232B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0CFE90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32A750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ED840B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937AF0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841A36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925E7A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108A74B" w14:textId="77777777" w:rsidTr="00B27F43">
        <w:trPr>
          <w:trHeight w:val="317"/>
        </w:trPr>
        <w:tc>
          <w:tcPr>
            <w:tcW w:w="622" w:type="pct"/>
          </w:tcPr>
          <w:p w14:paraId="76BB272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4D9F3A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864806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29F584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60B23C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467ECF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1FAE3F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184F49C" w14:textId="77777777" w:rsidTr="00B27F43">
        <w:trPr>
          <w:trHeight w:val="317"/>
        </w:trPr>
        <w:tc>
          <w:tcPr>
            <w:tcW w:w="622" w:type="pct"/>
          </w:tcPr>
          <w:p w14:paraId="1406A7F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E657BC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64B4A9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179DBB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AEE2F4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E989B0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F80F6B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460F01C" w14:textId="77777777" w:rsidTr="00B27F43">
        <w:trPr>
          <w:trHeight w:val="317"/>
        </w:trPr>
        <w:tc>
          <w:tcPr>
            <w:tcW w:w="622" w:type="pct"/>
          </w:tcPr>
          <w:p w14:paraId="14A8FEB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24121B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7B7B59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DBE0D3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F0EBD8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389616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6B386F"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45E850B1"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C6C6D24"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66A3EBEC"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399EA1AA"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15ACC3F0"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1FE5851D"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4330627B"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3DF9DD16"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323EE45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31C9FD40"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2D054376"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2378528E" w14:textId="77777777" w:rsidTr="00B27F43">
        <w:trPr>
          <w:trHeight w:val="345"/>
        </w:trPr>
        <w:tc>
          <w:tcPr>
            <w:tcW w:w="1483" w:type="pct"/>
          </w:tcPr>
          <w:p w14:paraId="35A358F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69858D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D940B0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92AC256" w14:textId="77777777" w:rsidTr="00B27F43">
        <w:trPr>
          <w:trHeight w:val="345"/>
        </w:trPr>
        <w:tc>
          <w:tcPr>
            <w:tcW w:w="1483" w:type="pct"/>
          </w:tcPr>
          <w:p w14:paraId="5A03D5D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02FAB8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FD3BDF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BC6967F" w14:textId="77777777" w:rsidTr="00B27F43">
        <w:trPr>
          <w:trHeight w:val="345"/>
        </w:trPr>
        <w:tc>
          <w:tcPr>
            <w:tcW w:w="1483" w:type="pct"/>
          </w:tcPr>
          <w:p w14:paraId="186E136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1EBAFD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9C6696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45A6579" w14:textId="77777777" w:rsidTr="00B27F43">
        <w:trPr>
          <w:trHeight w:val="345"/>
        </w:trPr>
        <w:tc>
          <w:tcPr>
            <w:tcW w:w="1483" w:type="pct"/>
          </w:tcPr>
          <w:p w14:paraId="7C88463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2F9F7F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AAB2FE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17A5B2D" w14:textId="77777777" w:rsidTr="00B27F43">
        <w:trPr>
          <w:trHeight w:val="345"/>
        </w:trPr>
        <w:tc>
          <w:tcPr>
            <w:tcW w:w="1483" w:type="pct"/>
          </w:tcPr>
          <w:p w14:paraId="0AF3ACA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13320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161014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E20F44B" w14:textId="77777777" w:rsidTr="00B27F43">
        <w:trPr>
          <w:trHeight w:val="345"/>
        </w:trPr>
        <w:tc>
          <w:tcPr>
            <w:tcW w:w="1483" w:type="pct"/>
          </w:tcPr>
          <w:p w14:paraId="2E08C68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1B4380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9D727D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21C838F" w14:textId="77777777" w:rsidTr="00B27F43">
        <w:trPr>
          <w:trHeight w:val="345"/>
        </w:trPr>
        <w:tc>
          <w:tcPr>
            <w:tcW w:w="1483" w:type="pct"/>
          </w:tcPr>
          <w:p w14:paraId="0148C52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FBF3B6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656FC5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3130B42" w14:textId="77777777" w:rsidTr="00B27F43">
        <w:trPr>
          <w:trHeight w:val="345"/>
        </w:trPr>
        <w:tc>
          <w:tcPr>
            <w:tcW w:w="1483" w:type="pct"/>
          </w:tcPr>
          <w:p w14:paraId="6AEFBD8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A46767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C3BF42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5FA65EE" w14:textId="77777777" w:rsidTr="00B27F43">
        <w:trPr>
          <w:trHeight w:val="345"/>
        </w:trPr>
        <w:tc>
          <w:tcPr>
            <w:tcW w:w="1483" w:type="pct"/>
          </w:tcPr>
          <w:p w14:paraId="7CA3C38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19223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E7A542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FA5F4A1" w14:textId="77777777" w:rsidTr="00B27F43">
        <w:trPr>
          <w:trHeight w:val="345"/>
        </w:trPr>
        <w:tc>
          <w:tcPr>
            <w:tcW w:w="1483" w:type="pct"/>
          </w:tcPr>
          <w:p w14:paraId="3225438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A9CC41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B1AD68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392A71D" w14:textId="77777777" w:rsidTr="00B27F43">
        <w:trPr>
          <w:trHeight w:val="345"/>
        </w:trPr>
        <w:tc>
          <w:tcPr>
            <w:tcW w:w="1483" w:type="pct"/>
          </w:tcPr>
          <w:p w14:paraId="7CA6A5A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02E818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32B6A1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87748C2" w14:textId="77777777" w:rsidTr="00B27F43">
        <w:trPr>
          <w:trHeight w:val="345"/>
        </w:trPr>
        <w:tc>
          <w:tcPr>
            <w:tcW w:w="1483" w:type="pct"/>
          </w:tcPr>
          <w:p w14:paraId="4C21CF7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81FD59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8524D9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2A452A9" w14:textId="77777777" w:rsidTr="00B27F43">
        <w:trPr>
          <w:trHeight w:val="345"/>
        </w:trPr>
        <w:tc>
          <w:tcPr>
            <w:tcW w:w="1483" w:type="pct"/>
          </w:tcPr>
          <w:p w14:paraId="732F2F7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43BCA4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4CC09E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05D3496" w14:textId="77777777" w:rsidTr="00B27F43">
        <w:trPr>
          <w:trHeight w:val="345"/>
        </w:trPr>
        <w:tc>
          <w:tcPr>
            <w:tcW w:w="1483" w:type="pct"/>
          </w:tcPr>
          <w:p w14:paraId="4503E74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1CC460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4A6DC45"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32B71916"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BFF0C34" w14:textId="6A3E1A7F"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05024A">
        <w:rPr>
          <w:rFonts w:asciiTheme="minorHAnsi" w:hAnsiTheme="minorHAnsi" w:cstheme="minorHAnsi"/>
        </w:rPr>
        <w:t>HTLN_Fish_RiparianCorridor.csv</w:t>
      </w:r>
    </w:p>
    <w:p w14:paraId="028418B6" w14:textId="46B3780A"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05024A">
        <w:rPr>
          <w:rFonts w:asciiTheme="minorHAnsi" w:hAnsiTheme="minorHAnsi" w:cstheme="minorHAnsi"/>
        </w:rPr>
        <w:t>HTLN Fish Riparian cover for seined streams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5ECD7ABD"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20B4AE4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4E8F6B95"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6F1F1907"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171022F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61196C10"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27538CF6"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4B538977"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67BDD7C0" w14:textId="77777777" w:rsidTr="00B27F43">
        <w:trPr>
          <w:trHeight w:val="303"/>
        </w:trPr>
        <w:tc>
          <w:tcPr>
            <w:tcW w:w="622" w:type="pct"/>
          </w:tcPr>
          <w:p w14:paraId="0BEA7CB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DBEC94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B3C71F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8EE2F3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496E45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BC2CBC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B0F5F0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D797D12" w14:textId="77777777" w:rsidTr="00B27F43">
        <w:trPr>
          <w:trHeight w:val="303"/>
        </w:trPr>
        <w:tc>
          <w:tcPr>
            <w:tcW w:w="622" w:type="pct"/>
          </w:tcPr>
          <w:p w14:paraId="790AC7C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D9EEDC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514555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81ABBF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4AA49B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3DA36B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572BAE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6F1E9AA" w14:textId="77777777" w:rsidTr="00B27F43">
        <w:trPr>
          <w:trHeight w:val="303"/>
        </w:trPr>
        <w:tc>
          <w:tcPr>
            <w:tcW w:w="622" w:type="pct"/>
          </w:tcPr>
          <w:p w14:paraId="78C0021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91E05E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FD6247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541110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C378E7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A6233C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469B92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BE217B5" w14:textId="77777777" w:rsidTr="00B27F43">
        <w:trPr>
          <w:trHeight w:val="310"/>
        </w:trPr>
        <w:tc>
          <w:tcPr>
            <w:tcW w:w="622" w:type="pct"/>
          </w:tcPr>
          <w:p w14:paraId="599DCB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58325E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6351347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D57234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2F2524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54A8F8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871414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488AC71" w14:textId="77777777" w:rsidTr="00B27F43">
        <w:trPr>
          <w:trHeight w:val="317"/>
        </w:trPr>
        <w:tc>
          <w:tcPr>
            <w:tcW w:w="622" w:type="pct"/>
          </w:tcPr>
          <w:p w14:paraId="2BB46F9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428EE6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14EF8B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DA8D57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111B3E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F2FB35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4008F5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4D4C3A1" w14:textId="77777777" w:rsidTr="00B27F43">
        <w:trPr>
          <w:trHeight w:val="317"/>
        </w:trPr>
        <w:tc>
          <w:tcPr>
            <w:tcW w:w="622" w:type="pct"/>
          </w:tcPr>
          <w:p w14:paraId="7A4C33B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8696E1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FB23F0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427D57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7360B3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F59A2B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CC3F68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7CDA13F" w14:textId="77777777" w:rsidTr="00B27F43">
        <w:trPr>
          <w:trHeight w:val="317"/>
        </w:trPr>
        <w:tc>
          <w:tcPr>
            <w:tcW w:w="622" w:type="pct"/>
          </w:tcPr>
          <w:p w14:paraId="7161A84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A811C0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61E3FE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18602D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D28CDD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16DD77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DEF138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91412F4" w14:textId="77777777" w:rsidTr="00B27F43">
        <w:trPr>
          <w:trHeight w:val="317"/>
        </w:trPr>
        <w:tc>
          <w:tcPr>
            <w:tcW w:w="622" w:type="pct"/>
          </w:tcPr>
          <w:p w14:paraId="06AFE18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46ACFC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0B0FA4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07F37F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B939A7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9A5C0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4C8DEB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044C6C6" w14:textId="77777777" w:rsidTr="00B27F43">
        <w:trPr>
          <w:trHeight w:val="317"/>
        </w:trPr>
        <w:tc>
          <w:tcPr>
            <w:tcW w:w="622" w:type="pct"/>
          </w:tcPr>
          <w:p w14:paraId="0227EEA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0FAAE7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C030CF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C15C13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9A13DA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9C6389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4767A75"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498A85D3"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623CDF12"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54469333"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3289E751"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6F7BD575"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7CB8CAD5"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584A4BC8"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738CB7C3"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354A21F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78066A5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292B0C8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33062026" w14:textId="77777777" w:rsidTr="00B27F43">
        <w:trPr>
          <w:trHeight w:val="345"/>
        </w:trPr>
        <w:tc>
          <w:tcPr>
            <w:tcW w:w="1483" w:type="pct"/>
          </w:tcPr>
          <w:p w14:paraId="7872A56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14154E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2625FE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4DDE237" w14:textId="77777777" w:rsidTr="00B27F43">
        <w:trPr>
          <w:trHeight w:val="345"/>
        </w:trPr>
        <w:tc>
          <w:tcPr>
            <w:tcW w:w="1483" w:type="pct"/>
          </w:tcPr>
          <w:p w14:paraId="0D0C159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3A610A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4D9069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8E7158D" w14:textId="77777777" w:rsidTr="00B27F43">
        <w:trPr>
          <w:trHeight w:val="345"/>
        </w:trPr>
        <w:tc>
          <w:tcPr>
            <w:tcW w:w="1483" w:type="pct"/>
          </w:tcPr>
          <w:p w14:paraId="4F3BFC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B62B24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45DADF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7052DFE" w14:textId="77777777" w:rsidTr="00B27F43">
        <w:trPr>
          <w:trHeight w:val="345"/>
        </w:trPr>
        <w:tc>
          <w:tcPr>
            <w:tcW w:w="1483" w:type="pct"/>
          </w:tcPr>
          <w:p w14:paraId="143286A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163C87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C0E98B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FEA65DD" w14:textId="77777777" w:rsidTr="00B27F43">
        <w:trPr>
          <w:trHeight w:val="345"/>
        </w:trPr>
        <w:tc>
          <w:tcPr>
            <w:tcW w:w="1483" w:type="pct"/>
          </w:tcPr>
          <w:p w14:paraId="1CC26C1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9B9DA9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A04A99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4BD9F08" w14:textId="77777777" w:rsidTr="00B27F43">
        <w:trPr>
          <w:trHeight w:val="345"/>
        </w:trPr>
        <w:tc>
          <w:tcPr>
            <w:tcW w:w="1483" w:type="pct"/>
          </w:tcPr>
          <w:p w14:paraId="1E52939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0F6076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987406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2561019" w14:textId="77777777" w:rsidTr="00B27F43">
        <w:trPr>
          <w:trHeight w:val="345"/>
        </w:trPr>
        <w:tc>
          <w:tcPr>
            <w:tcW w:w="1483" w:type="pct"/>
          </w:tcPr>
          <w:p w14:paraId="698ACE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D31057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CAC200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542BAEC" w14:textId="77777777" w:rsidTr="00B27F43">
        <w:trPr>
          <w:trHeight w:val="345"/>
        </w:trPr>
        <w:tc>
          <w:tcPr>
            <w:tcW w:w="1483" w:type="pct"/>
          </w:tcPr>
          <w:p w14:paraId="1AB4819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9DBACD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B83403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042D877" w14:textId="77777777" w:rsidTr="00B27F43">
        <w:trPr>
          <w:trHeight w:val="345"/>
        </w:trPr>
        <w:tc>
          <w:tcPr>
            <w:tcW w:w="1483" w:type="pct"/>
          </w:tcPr>
          <w:p w14:paraId="3C09B3C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B4263B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CF7FA1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DA082D7" w14:textId="77777777" w:rsidTr="00B27F43">
        <w:trPr>
          <w:trHeight w:val="345"/>
        </w:trPr>
        <w:tc>
          <w:tcPr>
            <w:tcW w:w="1483" w:type="pct"/>
          </w:tcPr>
          <w:p w14:paraId="4F77345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B1F785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157BAA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7E7CF79" w14:textId="77777777" w:rsidTr="00B27F43">
        <w:trPr>
          <w:trHeight w:val="345"/>
        </w:trPr>
        <w:tc>
          <w:tcPr>
            <w:tcW w:w="1483" w:type="pct"/>
          </w:tcPr>
          <w:p w14:paraId="21C85AC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E4F7AF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A2DBE3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6343EED" w14:textId="77777777" w:rsidTr="00B27F43">
        <w:trPr>
          <w:trHeight w:val="345"/>
        </w:trPr>
        <w:tc>
          <w:tcPr>
            <w:tcW w:w="1483" w:type="pct"/>
          </w:tcPr>
          <w:p w14:paraId="130F405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B23BB9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4E0915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308C84D" w14:textId="77777777" w:rsidTr="00B27F43">
        <w:trPr>
          <w:trHeight w:val="345"/>
        </w:trPr>
        <w:tc>
          <w:tcPr>
            <w:tcW w:w="1483" w:type="pct"/>
          </w:tcPr>
          <w:p w14:paraId="3D5EC3C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78A175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7AE413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9CB2815" w14:textId="77777777" w:rsidTr="00B27F43">
        <w:trPr>
          <w:trHeight w:val="345"/>
        </w:trPr>
        <w:tc>
          <w:tcPr>
            <w:tcW w:w="1483" w:type="pct"/>
          </w:tcPr>
          <w:p w14:paraId="42F90C5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75B1B5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D34486C"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11CD8719"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505F70A3" w14:textId="345FDE82"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2D37B3">
        <w:rPr>
          <w:rFonts w:asciiTheme="minorHAnsi" w:hAnsiTheme="minorHAnsi" w:cstheme="minorHAnsi"/>
        </w:rPr>
        <w:t>HTLN_Fish_SamplingEvents.csv</w:t>
      </w:r>
    </w:p>
    <w:p w14:paraId="78710FED" w14:textId="2D9747CD"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2D37B3">
        <w:rPr>
          <w:rFonts w:asciiTheme="minorHAnsi" w:hAnsiTheme="minorHAnsi" w:cstheme="minorHAnsi"/>
        </w:rPr>
        <w:t>HTLN Fish sampling event codes and dates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41456792"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247CFAD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9AF30B7"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0ECC1F0"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15D8C56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381A5A50"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66077621"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474BC806"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4A46B385" w14:textId="77777777" w:rsidTr="00B27F43">
        <w:trPr>
          <w:trHeight w:val="303"/>
        </w:trPr>
        <w:tc>
          <w:tcPr>
            <w:tcW w:w="622" w:type="pct"/>
          </w:tcPr>
          <w:p w14:paraId="1EA31A4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2336E7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A214A7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A3331B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9071BF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0C7939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375D3A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8932BF7" w14:textId="77777777" w:rsidTr="00B27F43">
        <w:trPr>
          <w:trHeight w:val="303"/>
        </w:trPr>
        <w:tc>
          <w:tcPr>
            <w:tcW w:w="622" w:type="pct"/>
          </w:tcPr>
          <w:p w14:paraId="1561D21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4C51E2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922DD0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985BF4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B0855D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9D12E4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8E8731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75A55B7" w14:textId="77777777" w:rsidTr="00B27F43">
        <w:trPr>
          <w:trHeight w:val="303"/>
        </w:trPr>
        <w:tc>
          <w:tcPr>
            <w:tcW w:w="622" w:type="pct"/>
          </w:tcPr>
          <w:p w14:paraId="010A85F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BC10E8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857D9D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D4CEF4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B85252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DEFA9B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E4DBD0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77C707F" w14:textId="77777777" w:rsidTr="00B27F43">
        <w:trPr>
          <w:trHeight w:val="310"/>
        </w:trPr>
        <w:tc>
          <w:tcPr>
            <w:tcW w:w="622" w:type="pct"/>
          </w:tcPr>
          <w:p w14:paraId="5F973DF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8305F7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2CBC11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DBC175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3D7C84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82B700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575E91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F6ABF75" w14:textId="77777777" w:rsidTr="00B27F43">
        <w:trPr>
          <w:trHeight w:val="317"/>
        </w:trPr>
        <w:tc>
          <w:tcPr>
            <w:tcW w:w="622" w:type="pct"/>
          </w:tcPr>
          <w:p w14:paraId="2BF4A11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2D59B5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37B64A1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744AE7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0E5025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C977C8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A9208D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3817FA1" w14:textId="77777777" w:rsidTr="00B27F43">
        <w:trPr>
          <w:trHeight w:val="317"/>
        </w:trPr>
        <w:tc>
          <w:tcPr>
            <w:tcW w:w="622" w:type="pct"/>
          </w:tcPr>
          <w:p w14:paraId="2D3FB5A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0029CDA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EC403D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0D35BF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77B0DC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6CD8F3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6FB589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88D1E37" w14:textId="77777777" w:rsidTr="00B27F43">
        <w:trPr>
          <w:trHeight w:val="317"/>
        </w:trPr>
        <w:tc>
          <w:tcPr>
            <w:tcW w:w="622" w:type="pct"/>
          </w:tcPr>
          <w:p w14:paraId="0A0A0BD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E762F5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702374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B106F0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07F074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447E69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565417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1AF7220" w14:textId="77777777" w:rsidTr="00B27F43">
        <w:trPr>
          <w:trHeight w:val="317"/>
        </w:trPr>
        <w:tc>
          <w:tcPr>
            <w:tcW w:w="622" w:type="pct"/>
          </w:tcPr>
          <w:p w14:paraId="78CCEF5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9076B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CC40BE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80AA97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C1310D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27907A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8286B7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1F7CDC1" w14:textId="77777777" w:rsidTr="00B27F43">
        <w:trPr>
          <w:trHeight w:val="317"/>
        </w:trPr>
        <w:tc>
          <w:tcPr>
            <w:tcW w:w="622" w:type="pct"/>
          </w:tcPr>
          <w:p w14:paraId="02BA018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4D971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4F59CA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D87523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B69CD8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4FE0A0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0D2CC64"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0A9D2C26"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AB37446"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6180880B"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1AEFF1A7"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02165D7A"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2F0CC193"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176AFD59"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26B2E737"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7E85FAB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74F1732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6DDBDCC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3DC5BACF" w14:textId="77777777" w:rsidTr="00B27F43">
        <w:trPr>
          <w:trHeight w:val="345"/>
        </w:trPr>
        <w:tc>
          <w:tcPr>
            <w:tcW w:w="1483" w:type="pct"/>
          </w:tcPr>
          <w:p w14:paraId="385CDFC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E00C07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DE538E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FC8169E" w14:textId="77777777" w:rsidTr="00B27F43">
        <w:trPr>
          <w:trHeight w:val="345"/>
        </w:trPr>
        <w:tc>
          <w:tcPr>
            <w:tcW w:w="1483" w:type="pct"/>
          </w:tcPr>
          <w:p w14:paraId="659C617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B53793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C5DA67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731731D" w14:textId="77777777" w:rsidTr="00B27F43">
        <w:trPr>
          <w:trHeight w:val="345"/>
        </w:trPr>
        <w:tc>
          <w:tcPr>
            <w:tcW w:w="1483" w:type="pct"/>
          </w:tcPr>
          <w:p w14:paraId="3A18A11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DE996C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54AF1F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06CF61C" w14:textId="77777777" w:rsidTr="00B27F43">
        <w:trPr>
          <w:trHeight w:val="345"/>
        </w:trPr>
        <w:tc>
          <w:tcPr>
            <w:tcW w:w="1483" w:type="pct"/>
          </w:tcPr>
          <w:p w14:paraId="0F19E5F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F982B0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BB8179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76BFDEF" w14:textId="77777777" w:rsidTr="00B27F43">
        <w:trPr>
          <w:trHeight w:val="345"/>
        </w:trPr>
        <w:tc>
          <w:tcPr>
            <w:tcW w:w="1483" w:type="pct"/>
          </w:tcPr>
          <w:p w14:paraId="0F2A613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7E175E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F749B0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D77C4A6" w14:textId="77777777" w:rsidTr="00B27F43">
        <w:trPr>
          <w:trHeight w:val="345"/>
        </w:trPr>
        <w:tc>
          <w:tcPr>
            <w:tcW w:w="1483" w:type="pct"/>
          </w:tcPr>
          <w:p w14:paraId="14F9A1F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7C7B9B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42D007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6ACC4AA" w14:textId="77777777" w:rsidTr="00B27F43">
        <w:trPr>
          <w:trHeight w:val="345"/>
        </w:trPr>
        <w:tc>
          <w:tcPr>
            <w:tcW w:w="1483" w:type="pct"/>
          </w:tcPr>
          <w:p w14:paraId="56BFF1F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CB26C8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3F9F15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5CB9485" w14:textId="77777777" w:rsidTr="00B27F43">
        <w:trPr>
          <w:trHeight w:val="345"/>
        </w:trPr>
        <w:tc>
          <w:tcPr>
            <w:tcW w:w="1483" w:type="pct"/>
          </w:tcPr>
          <w:p w14:paraId="4D0185B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E73ED7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06AA1B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CE0A0E2" w14:textId="77777777" w:rsidTr="00B27F43">
        <w:trPr>
          <w:trHeight w:val="345"/>
        </w:trPr>
        <w:tc>
          <w:tcPr>
            <w:tcW w:w="1483" w:type="pct"/>
          </w:tcPr>
          <w:p w14:paraId="0E0D896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85C50F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89BD25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20BE667" w14:textId="77777777" w:rsidTr="00B27F43">
        <w:trPr>
          <w:trHeight w:val="345"/>
        </w:trPr>
        <w:tc>
          <w:tcPr>
            <w:tcW w:w="1483" w:type="pct"/>
          </w:tcPr>
          <w:p w14:paraId="7088B2B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73C6A7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3CE728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044CF5F" w14:textId="77777777" w:rsidTr="00B27F43">
        <w:trPr>
          <w:trHeight w:val="345"/>
        </w:trPr>
        <w:tc>
          <w:tcPr>
            <w:tcW w:w="1483" w:type="pct"/>
          </w:tcPr>
          <w:p w14:paraId="2D92DCF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63346D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830B96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9B16158" w14:textId="77777777" w:rsidTr="00B27F43">
        <w:trPr>
          <w:trHeight w:val="345"/>
        </w:trPr>
        <w:tc>
          <w:tcPr>
            <w:tcW w:w="1483" w:type="pct"/>
          </w:tcPr>
          <w:p w14:paraId="1AD4697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1DFFBE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8CF09A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041BFCC" w14:textId="77777777" w:rsidTr="00B27F43">
        <w:trPr>
          <w:trHeight w:val="345"/>
        </w:trPr>
        <w:tc>
          <w:tcPr>
            <w:tcW w:w="1483" w:type="pct"/>
          </w:tcPr>
          <w:p w14:paraId="54F0507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24C143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5BAF544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8E60077" w14:textId="77777777" w:rsidTr="00B27F43">
        <w:trPr>
          <w:trHeight w:val="345"/>
        </w:trPr>
        <w:tc>
          <w:tcPr>
            <w:tcW w:w="1483" w:type="pct"/>
          </w:tcPr>
          <w:p w14:paraId="2567ED4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F073D9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3D1F662"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0AACC09B"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975166B" w14:textId="3629FA4A"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Pr="00E5029B">
        <w:rPr>
          <w:rFonts w:asciiTheme="minorHAnsi" w:hAnsiTheme="minorHAnsi" w:cstheme="minorHAnsi"/>
        </w:rPr>
        <w:t xml:space="preserve"> </w:t>
      </w:r>
      <w:r w:rsidR="002D37B3">
        <w:rPr>
          <w:rFonts w:asciiTheme="minorHAnsi" w:hAnsiTheme="minorHAnsi" w:cstheme="minorHAnsi"/>
        </w:rPr>
        <w:t>HTLN_Fish_SamplingPeriods.csv</w:t>
      </w:r>
    </w:p>
    <w:p w14:paraId="1BEA0667" w14:textId="6B979C96"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2D37B3">
        <w:rPr>
          <w:rFonts w:asciiTheme="minorHAnsi" w:hAnsiTheme="minorHAnsi" w:cstheme="minorHAnsi"/>
        </w:rPr>
        <w:t>HTLN sampling season start and end dates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00740ADB"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7C0456E2"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4D86288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2ECD3914"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1213880A"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2569DF5"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1FF68DEE"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0AFB9B4"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01B0640D" w14:textId="77777777" w:rsidTr="00B27F43">
        <w:trPr>
          <w:trHeight w:val="303"/>
        </w:trPr>
        <w:tc>
          <w:tcPr>
            <w:tcW w:w="622" w:type="pct"/>
          </w:tcPr>
          <w:p w14:paraId="7ED12C9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39A80C6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EEF7F6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4F6E1D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E43C08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83D4AA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265426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2CFA010" w14:textId="77777777" w:rsidTr="00B27F43">
        <w:trPr>
          <w:trHeight w:val="303"/>
        </w:trPr>
        <w:tc>
          <w:tcPr>
            <w:tcW w:w="622" w:type="pct"/>
          </w:tcPr>
          <w:p w14:paraId="66FAEDE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385F46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4FE1A2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33DA12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E5D543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D74175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9B07D9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6B285DA" w14:textId="77777777" w:rsidTr="00B27F43">
        <w:trPr>
          <w:trHeight w:val="303"/>
        </w:trPr>
        <w:tc>
          <w:tcPr>
            <w:tcW w:w="622" w:type="pct"/>
          </w:tcPr>
          <w:p w14:paraId="523C703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3A99EC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4D3C5BD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F9BCED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75A435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CD5BCB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EB5921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AACCB62" w14:textId="77777777" w:rsidTr="00B27F43">
        <w:trPr>
          <w:trHeight w:val="310"/>
        </w:trPr>
        <w:tc>
          <w:tcPr>
            <w:tcW w:w="622" w:type="pct"/>
          </w:tcPr>
          <w:p w14:paraId="29C5BB9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1BA369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FCD3B8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F71DA3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4DCCB1D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0D0554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365925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EBA647C" w14:textId="77777777" w:rsidTr="00B27F43">
        <w:trPr>
          <w:trHeight w:val="317"/>
        </w:trPr>
        <w:tc>
          <w:tcPr>
            <w:tcW w:w="622" w:type="pct"/>
          </w:tcPr>
          <w:p w14:paraId="1203410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1E2558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2F7E76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B75E9B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594A06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1DB38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224F43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874184D" w14:textId="77777777" w:rsidTr="00B27F43">
        <w:trPr>
          <w:trHeight w:val="317"/>
        </w:trPr>
        <w:tc>
          <w:tcPr>
            <w:tcW w:w="622" w:type="pct"/>
          </w:tcPr>
          <w:p w14:paraId="5FADB5D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62626A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0A52F2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C0DDEC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B275CD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0209B8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DFAC569"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A77F889" w14:textId="77777777" w:rsidTr="00B27F43">
        <w:trPr>
          <w:trHeight w:val="317"/>
        </w:trPr>
        <w:tc>
          <w:tcPr>
            <w:tcW w:w="622" w:type="pct"/>
          </w:tcPr>
          <w:p w14:paraId="68D4FC9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DEA222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2A2D76C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2D32A21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0A81E2A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3E0789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57EBF2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A62DFB5" w14:textId="77777777" w:rsidTr="00B27F43">
        <w:trPr>
          <w:trHeight w:val="317"/>
        </w:trPr>
        <w:tc>
          <w:tcPr>
            <w:tcW w:w="622" w:type="pct"/>
          </w:tcPr>
          <w:p w14:paraId="5786708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5B9856F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E4E279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751931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2F858F7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1DE5A9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A473FA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11CF016" w14:textId="77777777" w:rsidTr="00B27F43">
        <w:trPr>
          <w:trHeight w:val="317"/>
        </w:trPr>
        <w:tc>
          <w:tcPr>
            <w:tcW w:w="622" w:type="pct"/>
          </w:tcPr>
          <w:p w14:paraId="1E2D195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332F33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4A9EE3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5625386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CF2BC7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735C9C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58B6E8D"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7E33662A"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14E341F0"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6D653E38"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6010E6B9"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03703521"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02B2F860"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26EF35FF"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7006283E"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41F7372E"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440CAB6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3517E057"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7A0943B6" w14:textId="77777777" w:rsidTr="00B27F43">
        <w:trPr>
          <w:trHeight w:val="345"/>
        </w:trPr>
        <w:tc>
          <w:tcPr>
            <w:tcW w:w="1483" w:type="pct"/>
          </w:tcPr>
          <w:p w14:paraId="3742CD0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8C0852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CC0C31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AE046A9" w14:textId="77777777" w:rsidTr="00B27F43">
        <w:trPr>
          <w:trHeight w:val="345"/>
        </w:trPr>
        <w:tc>
          <w:tcPr>
            <w:tcW w:w="1483" w:type="pct"/>
          </w:tcPr>
          <w:p w14:paraId="50778EB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5AA9DA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D6FF39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B5BAB20" w14:textId="77777777" w:rsidTr="00B27F43">
        <w:trPr>
          <w:trHeight w:val="345"/>
        </w:trPr>
        <w:tc>
          <w:tcPr>
            <w:tcW w:w="1483" w:type="pct"/>
          </w:tcPr>
          <w:p w14:paraId="6903AFB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D77DB2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0A1FA72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9DAD555" w14:textId="77777777" w:rsidTr="00B27F43">
        <w:trPr>
          <w:trHeight w:val="345"/>
        </w:trPr>
        <w:tc>
          <w:tcPr>
            <w:tcW w:w="1483" w:type="pct"/>
          </w:tcPr>
          <w:p w14:paraId="06C0DA6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F88150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29ADB4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7D1EEA4" w14:textId="77777777" w:rsidTr="00B27F43">
        <w:trPr>
          <w:trHeight w:val="345"/>
        </w:trPr>
        <w:tc>
          <w:tcPr>
            <w:tcW w:w="1483" w:type="pct"/>
          </w:tcPr>
          <w:p w14:paraId="3B3713F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B05CEC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8D9D520"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9FCCF62" w14:textId="77777777" w:rsidTr="00B27F43">
        <w:trPr>
          <w:trHeight w:val="345"/>
        </w:trPr>
        <w:tc>
          <w:tcPr>
            <w:tcW w:w="1483" w:type="pct"/>
          </w:tcPr>
          <w:p w14:paraId="6BBCBE0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2D2F21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19DB38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BF50C89" w14:textId="77777777" w:rsidTr="00B27F43">
        <w:trPr>
          <w:trHeight w:val="345"/>
        </w:trPr>
        <w:tc>
          <w:tcPr>
            <w:tcW w:w="1483" w:type="pct"/>
          </w:tcPr>
          <w:p w14:paraId="42ACA2D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3EEF8F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1D177FE"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1725558" w14:textId="77777777" w:rsidTr="00B27F43">
        <w:trPr>
          <w:trHeight w:val="345"/>
        </w:trPr>
        <w:tc>
          <w:tcPr>
            <w:tcW w:w="1483" w:type="pct"/>
          </w:tcPr>
          <w:p w14:paraId="12EEC5A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D206D8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015DAA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D9625FA" w14:textId="77777777" w:rsidTr="00B27F43">
        <w:trPr>
          <w:trHeight w:val="345"/>
        </w:trPr>
        <w:tc>
          <w:tcPr>
            <w:tcW w:w="1483" w:type="pct"/>
          </w:tcPr>
          <w:p w14:paraId="0A40E38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666056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2EA9D0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748CBD8" w14:textId="77777777" w:rsidTr="00B27F43">
        <w:trPr>
          <w:trHeight w:val="345"/>
        </w:trPr>
        <w:tc>
          <w:tcPr>
            <w:tcW w:w="1483" w:type="pct"/>
          </w:tcPr>
          <w:p w14:paraId="443BAFE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0D800B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9A0577B"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B97207E" w14:textId="77777777" w:rsidTr="00B27F43">
        <w:trPr>
          <w:trHeight w:val="345"/>
        </w:trPr>
        <w:tc>
          <w:tcPr>
            <w:tcW w:w="1483" w:type="pct"/>
          </w:tcPr>
          <w:p w14:paraId="1EC1063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6E1869A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9995D2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3C82388" w14:textId="77777777" w:rsidTr="00B27F43">
        <w:trPr>
          <w:trHeight w:val="345"/>
        </w:trPr>
        <w:tc>
          <w:tcPr>
            <w:tcW w:w="1483" w:type="pct"/>
          </w:tcPr>
          <w:p w14:paraId="7FC6699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9CEEF8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2C7BDC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2759CD2" w14:textId="77777777" w:rsidTr="00B27F43">
        <w:trPr>
          <w:trHeight w:val="345"/>
        </w:trPr>
        <w:tc>
          <w:tcPr>
            <w:tcW w:w="1483" w:type="pct"/>
          </w:tcPr>
          <w:p w14:paraId="0007E0A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941AAF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7480F0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71A2E01" w14:textId="77777777" w:rsidTr="00B27F43">
        <w:trPr>
          <w:trHeight w:val="345"/>
        </w:trPr>
        <w:tc>
          <w:tcPr>
            <w:tcW w:w="1483" w:type="pct"/>
          </w:tcPr>
          <w:p w14:paraId="150DE1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0A23A4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AA2EAE4"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2263BBE6"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5566F65" w14:textId="1F5A18C4" w:rsidR="00E75B2A" w:rsidRPr="00E5029B" w:rsidRDefault="00E75B2A" w:rsidP="00E75B2A">
      <w:pPr>
        <w:pStyle w:val="nrpsNormal"/>
        <w:rPr>
          <w:rFonts w:asciiTheme="minorHAnsi" w:hAnsiTheme="minorHAnsi" w:cstheme="minorHAnsi"/>
        </w:rPr>
      </w:pPr>
      <w:r>
        <w:br w:type="page"/>
      </w:r>
      <w:r w:rsidRPr="00E5029B">
        <w:rPr>
          <w:rFonts w:asciiTheme="minorHAnsi" w:hAnsiTheme="minorHAnsi" w:cstheme="minorHAnsi"/>
          <w:b/>
          <w:bCs/>
        </w:rPr>
        <w:lastRenderedPageBreak/>
        <w:t>Table name:</w:t>
      </w:r>
      <w:r w:rsidR="004271F5">
        <w:rPr>
          <w:rFonts w:asciiTheme="minorHAnsi" w:hAnsiTheme="minorHAnsi" w:cstheme="minorHAnsi"/>
        </w:rPr>
        <w:t xml:space="preserve"> HTLN_Fish_</w:t>
      </w:r>
      <w:r w:rsidR="009254EE">
        <w:rPr>
          <w:rFonts w:asciiTheme="minorHAnsi" w:hAnsiTheme="minorHAnsi" w:cstheme="minorHAnsi"/>
        </w:rPr>
        <w:t>TransectInterval.csv</w:t>
      </w:r>
    </w:p>
    <w:p w14:paraId="7FFC3A06" w14:textId="7025C432"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4271F5">
        <w:rPr>
          <w:rFonts w:asciiTheme="minorHAnsi" w:hAnsiTheme="minorHAnsi" w:cstheme="minorHAnsi"/>
        </w:rPr>
        <w:t xml:space="preserve">HTLN </w:t>
      </w:r>
      <w:r w:rsidR="009254EE">
        <w:rPr>
          <w:rFonts w:asciiTheme="minorHAnsi" w:hAnsiTheme="minorHAnsi" w:cstheme="minorHAnsi"/>
        </w:rPr>
        <w:t>Fish sampling transect details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E75B2A" w:rsidRPr="00E5029B" w14:paraId="254C57E0" w14:textId="77777777" w:rsidTr="00B27F43">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A4AEB33"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772DB01B"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2EC9FEE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1645EBDF"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37683B6"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44A78B59"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6A99B1F1" w14:textId="77777777" w:rsidR="00E75B2A" w:rsidRPr="00E5029B" w:rsidRDefault="00E75B2A" w:rsidP="00B27F43">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E75B2A" w:rsidRPr="00E5029B" w14:paraId="2639CDA9" w14:textId="77777777" w:rsidTr="00B27F43">
        <w:trPr>
          <w:trHeight w:val="303"/>
        </w:trPr>
        <w:tc>
          <w:tcPr>
            <w:tcW w:w="622" w:type="pct"/>
          </w:tcPr>
          <w:p w14:paraId="7CD3E05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7539EF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0E06265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CF9FC2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3D4B132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42A6E6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AD91CF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7681E2A" w14:textId="77777777" w:rsidTr="00B27F43">
        <w:trPr>
          <w:trHeight w:val="303"/>
        </w:trPr>
        <w:tc>
          <w:tcPr>
            <w:tcW w:w="622" w:type="pct"/>
          </w:tcPr>
          <w:p w14:paraId="1293854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406C565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73A5E1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538818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3CEFF5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4725EBB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4D0C02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402E8748" w14:textId="77777777" w:rsidTr="00B27F43">
        <w:trPr>
          <w:trHeight w:val="303"/>
        </w:trPr>
        <w:tc>
          <w:tcPr>
            <w:tcW w:w="622" w:type="pct"/>
          </w:tcPr>
          <w:p w14:paraId="6059F91D"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6B6AEC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95C72B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AAACA8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527646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344477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0D7798D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3CEED79" w14:textId="77777777" w:rsidTr="00B27F43">
        <w:trPr>
          <w:trHeight w:val="310"/>
        </w:trPr>
        <w:tc>
          <w:tcPr>
            <w:tcW w:w="622" w:type="pct"/>
          </w:tcPr>
          <w:p w14:paraId="5408AA9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B84A5F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ADECE8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30A662C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A27E2D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6736A36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3626A68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CD6075B" w14:textId="77777777" w:rsidTr="00B27F43">
        <w:trPr>
          <w:trHeight w:val="317"/>
        </w:trPr>
        <w:tc>
          <w:tcPr>
            <w:tcW w:w="622" w:type="pct"/>
          </w:tcPr>
          <w:p w14:paraId="3478F46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F45DFA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6A1CC4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1826ABF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EA0EDD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1ED11E4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7838D71"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4109C5D" w14:textId="77777777" w:rsidTr="00B27F43">
        <w:trPr>
          <w:trHeight w:val="317"/>
        </w:trPr>
        <w:tc>
          <w:tcPr>
            <w:tcW w:w="622" w:type="pct"/>
          </w:tcPr>
          <w:p w14:paraId="69E5300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18718EF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578723B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767269A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1E4C897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9421A2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77F2436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0DFFD1C" w14:textId="77777777" w:rsidTr="00B27F43">
        <w:trPr>
          <w:trHeight w:val="317"/>
        </w:trPr>
        <w:tc>
          <w:tcPr>
            <w:tcW w:w="622" w:type="pct"/>
          </w:tcPr>
          <w:p w14:paraId="2C4B5C7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6226784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8E00C3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4642439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77280A5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621899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FA7511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B7EE487" w14:textId="77777777" w:rsidTr="00B27F43">
        <w:trPr>
          <w:trHeight w:val="317"/>
        </w:trPr>
        <w:tc>
          <w:tcPr>
            <w:tcW w:w="622" w:type="pct"/>
          </w:tcPr>
          <w:p w14:paraId="1BFDF5C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78CA047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791A462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00017EC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5468D4C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54B7E39C"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DA3AF0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6FD6DF3" w14:textId="77777777" w:rsidTr="00B27F43">
        <w:trPr>
          <w:trHeight w:val="317"/>
        </w:trPr>
        <w:tc>
          <w:tcPr>
            <w:tcW w:w="622" w:type="pct"/>
          </w:tcPr>
          <w:p w14:paraId="4E11FD5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246" w:type="pct"/>
          </w:tcPr>
          <w:p w14:paraId="2330B478"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97" w:type="pct"/>
          </w:tcPr>
          <w:p w14:paraId="1E882C7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769" w:type="pct"/>
          </w:tcPr>
          <w:p w14:paraId="691EDF5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8" w:type="pct"/>
          </w:tcPr>
          <w:p w14:paraId="606C08F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B9FDFB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589" w:type="pct"/>
          </w:tcPr>
          <w:p w14:paraId="2F55507C"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736FF95D"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9BE48D1" w14:textId="77777777" w:rsidR="00E75B2A" w:rsidRPr="00E5029B" w:rsidRDefault="00E75B2A" w:rsidP="00E75B2A">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Variables</w:t>
      </w:r>
      <w:r>
        <w:rPr>
          <w:rFonts w:asciiTheme="minorHAnsi" w:hAnsiTheme="minorHAnsi" w:cstheme="minorHAnsi"/>
          <w:sz w:val="36"/>
          <w:szCs w:val="20"/>
        </w:rPr>
        <w:t xml:space="preserve"> (Catvars)</w:t>
      </w:r>
    </w:p>
    <w:p w14:paraId="03FC404A"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7F3AF97F"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14827A32" w14:textId="77777777" w:rsidR="00E75B2A" w:rsidRPr="00E5029B" w:rsidRDefault="00E75B2A" w:rsidP="00E75B2A">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6C9689C8" w14:textId="77777777" w:rsidR="00E75B2A" w:rsidRDefault="00E75B2A" w:rsidP="00E75B2A">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6630B1A5" w14:textId="77777777" w:rsidR="00E75B2A" w:rsidRPr="00E5029B" w:rsidRDefault="00E75B2A" w:rsidP="00E75B2A">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E75B2A" w:rsidRPr="00E5029B" w14:paraId="3B9F71E7" w14:textId="77777777" w:rsidTr="00B27F43">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751BE7AC"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4A939E6E"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1C31C000" w14:textId="77777777" w:rsidR="00E75B2A" w:rsidRPr="00E5029B" w:rsidRDefault="00E75B2A" w:rsidP="00B27F4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E75B2A" w:rsidRPr="00E5029B" w14:paraId="0606008E" w14:textId="77777777" w:rsidTr="00B27F43">
        <w:trPr>
          <w:trHeight w:val="345"/>
        </w:trPr>
        <w:tc>
          <w:tcPr>
            <w:tcW w:w="1483" w:type="pct"/>
          </w:tcPr>
          <w:p w14:paraId="6EE183B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5C8699F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2CD38BA"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628C7A65" w14:textId="77777777" w:rsidTr="00B27F43">
        <w:trPr>
          <w:trHeight w:val="345"/>
        </w:trPr>
        <w:tc>
          <w:tcPr>
            <w:tcW w:w="1483" w:type="pct"/>
          </w:tcPr>
          <w:p w14:paraId="2F4FF7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9E6ABE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115E1D08"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16756F3" w14:textId="77777777" w:rsidTr="00B27F43">
        <w:trPr>
          <w:trHeight w:val="345"/>
        </w:trPr>
        <w:tc>
          <w:tcPr>
            <w:tcW w:w="1483" w:type="pct"/>
          </w:tcPr>
          <w:p w14:paraId="42406143"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AE028B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4880652"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AC17556" w14:textId="77777777" w:rsidTr="00B27F43">
        <w:trPr>
          <w:trHeight w:val="345"/>
        </w:trPr>
        <w:tc>
          <w:tcPr>
            <w:tcW w:w="1483" w:type="pct"/>
          </w:tcPr>
          <w:p w14:paraId="647F75F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08DDDF86"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2D4DA2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CE81837" w14:textId="77777777" w:rsidTr="00B27F43">
        <w:trPr>
          <w:trHeight w:val="345"/>
        </w:trPr>
        <w:tc>
          <w:tcPr>
            <w:tcW w:w="1483" w:type="pct"/>
          </w:tcPr>
          <w:p w14:paraId="6ABF5169"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8A31C0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4766406"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829C672" w14:textId="77777777" w:rsidTr="00B27F43">
        <w:trPr>
          <w:trHeight w:val="345"/>
        </w:trPr>
        <w:tc>
          <w:tcPr>
            <w:tcW w:w="1483" w:type="pct"/>
          </w:tcPr>
          <w:p w14:paraId="2EF5CE3F"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6F61FA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4B2A130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71F2D83F" w14:textId="77777777" w:rsidTr="00B27F43">
        <w:trPr>
          <w:trHeight w:val="345"/>
        </w:trPr>
        <w:tc>
          <w:tcPr>
            <w:tcW w:w="1483" w:type="pct"/>
          </w:tcPr>
          <w:p w14:paraId="65AECC6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7DE4156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2153083"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14D53AD3" w14:textId="77777777" w:rsidTr="00B27F43">
        <w:trPr>
          <w:trHeight w:val="345"/>
        </w:trPr>
        <w:tc>
          <w:tcPr>
            <w:tcW w:w="1483" w:type="pct"/>
          </w:tcPr>
          <w:p w14:paraId="0C5ECDBE"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2C07B86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3F395095"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52F758AB" w14:textId="77777777" w:rsidTr="00B27F43">
        <w:trPr>
          <w:trHeight w:val="345"/>
        </w:trPr>
        <w:tc>
          <w:tcPr>
            <w:tcW w:w="1483" w:type="pct"/>
          </w:tcPr>
          <w:p w14:paraId="533E6A32"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C7CED30"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FA408ED"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BB69A17" w14:textId="77777777" w:rsidTr="00B27F43">
        <w:trPr>
          <w:trHeight w:val="345"/>
        </w:trPr>
        <w:tc>
          <w:tcPr>
            <w:tcW w:w="1483" w:type="pct"/>
          </w:tcPr>
          <w:p w14:paraId="7611799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772EED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F41D5DF"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34C856BE" w14:textId="77777777" w:rsidTr="00B27F43">
        <w:trPr>
          <w:trHeight w:val="345"/>
        </w:trPr>
        <w:tc>
          <w:tcPr>
            <w:tcW w:w="1483" w:type="pct"/>
          </w:tcPr>
          <w:p w14:paraId="7742222B"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3F25C634"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27319907"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5AA1445" w14:textId="77777777" w:rsidTr="00B27F43">
        <w:trPr>
          <w:trHeight w:val="345"/>
        </w:trPr>
        <w:tc>
          <w:tcPr>
            <w:tcW w:w="1483" w:type="pct"/>
          </w:tcPr>
          <w:p w14:paraId="04B48F85"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1DF2824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7B7D015C"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0872BA54" w14:textId="77777777" w:rsidTr="00B27F43">
        <w:trPr>
          <w:trHeight w:val="345"/>
        </w:trPr>
        <w:tc>
          <w:tcPr>
            <w:tcW w:w="1483" w:type="pct"/>
          </w:tcPr>
          <w:p w14:paraId="68D859A1"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EF3690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B110ED4" w14:textId="77777777" w:rsidR="00E75B2A" w:rsidRPr="00E5029B" w:rsidRDefault="00E75B2A" w:rsidP="00B27F43">
            <w:pPr>
              <w:pStyle w:val="nrpsTableheader"/>
              <w:rPr>
                <w:rFonts w:asciiTheme="minorHAnsi" w:hAnsiTheme="minorHAnsi" w:cstheme="minorHAnsi"/>
                <w:b w:val="0"/>
                <w:bCs/>
                <w:color w:val="auto"/>
                <w:sz w:val="22"/>
                <w:szCs w:val="24"/>
              </w:rPr>
            </w:pPr>
          </w:p>
        </w:tc>
      </w:tr>
      <w:tr w:rsidR="00E75B2A" w:rsidRPr="00E5029B" w14:paraId="217B7C6E" w14:textId="77777777" w:rsidTr="00B27F43">
        <w:trPr>
          <w:trHeight w:val="345"/>
        </w:trPr>
        <w:tc>
          <w:tcPr>
            <w:tcW w:w="1483" w:type="pct"/>
          </w:tcPr>
          <w:p w14:paraId="3462DDCA"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27" w:type="pct"/>
          </w:tcPr>
          <w:p w14:paraId="4FE36DD7" w14:textId="77777777" w:rsidR="00E75B2A" w:rsidRPr="00E5029B" w:rsidRDefault="00E75B2A" w:rsidP="00B27F43">
            <w:pPr>
              <w:pStyle w:val="nrpsTableheader"/>
              <w:rPr>
                <w:rFonts w:asciiTheme="minorHAnsi" w:hAnsiTheme="minorHAnsi" w:cstheme="minorHAnsi"/>
                <w:b w:val="0"/>
                <w:bCs/>
                <w:color w:val="auto"/>
                <w:sz w:val="22"/>
                <w:szCs w:val="24"/>
              </w:rPr>
            </w:pPr>
          </w:p>
        </w:tc>
        <w:tc>
          <w:tcPr>
            <w:tcW w:w="1790" w:type="pct"/>
          </w:tcPr>
          <w:p w14:paraId="62F9BAAD" w14:textId="77777777" w:rsidR="00E75B2A" w:rsidRPr="00E5029B" w:rsidRDefault="00E75B2A" w:rsidP="00B27F43">
            <w:pPr>
              <w:pStyle w:val="nrpsTableheader"/>
              <w:rPr>
                <w:rFonts w:asciiTheme="minorHAnsi" w:hAnsiTheme="minorHAnsi" w:cstheme="minorHAnsi"/>
                <w:b w:val="0"/>
                <w:bCs/>
                <w:color w:val="auto"/>
                <w:sz w:val="22"/>
                <w:szCs w:val="24"/>
              </w:rPr>
            </w:pPr>
          </w:p>
        </w:tc>
      </w:tr>
    </w:tbl>
    <w:p w14:paraId="19614BEC" w14:textId="77777777" w:rsidR="00E75B2A" w:rsidRPr="00E5029B" w:rsidRDefault="00E75B2A" w:rsidP="00E75B2A">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BC3D4A1" w14:textId="7C1941ED" w:rsidR="006D6F9E" w:rsidRDefault="00E75B2A" w:rsidP="00E75B2A">
      <w:pPr>
        <w:spacing w:after="0" w:line="240" w:lineRule="auto"/>
        <w:rPr>
          <w:rFonts w:ascii="Arial" w:eastAsia="Times New Roman" w:hAnsi="Arial" w:cs="Times New Roman"/>
          <w:b/>
          <w:sz w:val="32"/>
          <w:szCs w:val="18"/>
        </w:rPr>
      </w:pPr>
      <w:r>
        <w:br w:type="page"/>
      </w:r>
    </w:p>
    <w:p w14:paraId="4B7F9E64" w14:textId="4365933F" w:rsidR="3B0B1926" w:rsidRDefault="3B0B1926" w:rsidP="7A0FED79">
      <w:pPr>
        <w:spacing w:after="0" w:line="240" w:lineRule="auto"/>
        <w:rPr>
          <w:rFonts w:ascii="Arial" w:eastAsia="Times New Roman" w:hAnsi="Arial" w:cs="Times New Roman"/>
          <w:b/>
          <w:bCs/>
          <w:sz w:val="32"/>
          <w:szCs w:val="32"/>
        </w:rPr>
      </w:pPr>
    </w:p>
    <w:p w14:paraId="1AF94915" w14:textId="37AF6D6F" w:rsidR="7A0FED79" w:rsidRDefault="7A0FED79" w:rsidP="7A0FED79">
      <w:pPr>
        <w:spacing w:after="0" w:line="240" w:lineRule="auto"/>
      </w:pPr>
    </w:p>
    <w:p w14:paraId="703E10A9" w14:textId="68B7405C" w:rsidR="00C50DD5" w:rsidRPr="00E5029B" w:rsidRDefault="00A0793A" w:rsidP="007B7652">
      <w:pPr>
        <w:pStyle w:val="nrpsHeading1"/>
      </w:pPr>
      <w:r>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is an existing reference for it on Data</w:t>
      </w:r>
      <w:r w:rsidR="1EDF37E9" w:rsidRPr="2CEB3AFB">
        <w:rPr>
          <w:rFonts w:asciiTheme="minorHAnsi" w:hAnsiTheme="minorHAnsi" w:cstheme="minorBidi"/>
        </w:rPr>
        <w:t>St</w:t>
      </w:r>
      <w:r w:rsidR="3AE08C3C" w:rsidRPr="2CEB3AFB">
        <w:rPr>
          <w:rFonts w:asciiTheme="minorHAnsi" w:hAnsiTheme="minorHAnsi" w:cstheme="minorBidi"/>
        </w:rPr>
        <w:t>ore,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Reference Number (from 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21"/>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9:00Z" w:initials="BL">
    <w:p w14:paraId="372E0B1D" w14:textId="28438C86" w:rsidR="2834ABF6" w:rsidRDefault="2834ABF6">
      <w:pPr>
        <w:pStyle w:val="CommentText"/>
      </w:pPr>
      <w:r>
        <w:t>I'm planning on adding in the actual CUI codes soon, ideally this week. Might be worth capturing those.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372E0B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EA4D15" w16cex:dateUtc="2024-02-12T16:22:00Z"/>
  <w16cex:commentExtensible w16cex:durableId="19FDE93D" w16cex:dateUtc="2024-02-12T16: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372E0B1D" w16cid:durableId="19FDE9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CBAD4" w14:textId="77777777" w:rsidR="00C145AA" w:rsidRDefault="00C145AA">
      <w:r>
        <w:separator/>
      </w:r>
    </w:p>
  </w:endnote>
  <w:endnote w:type="continuationSeparator" w:id="0">
    <w:p w14:paraId="1B65B90D" w14:textId="77777777" w:rsidR="00C145AA" w:rsidRDefault="00C145AA">
      <w:r>
        <w:continuationSeparator/>
      </w:r>
    </w:p>
  </w:endnote>
  <w:endnote w:type="continuationNotice" w:id="1">
    <w:p w14:paraId="44382EC1" w14:textId="77777777" w:rsidR="00C145AA" w:rsidRDefault="00C145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7C8DB2CB-98E1-4EF1-9BDD-726E856CA810}"/>
    <w:embedBold r:id="rId2" w:fontKey="{97EC7A45-6B9F-4A75-9758-C8ED09D3F0F9}"/>
    <w:embedItalic r:id="rId3" w:fontKey="{8002A2D1-A041-4B35-983F-4B0F08837274}"/>
    <w:embedBoldItalic r:id="rId4" w:fontKey="{89B336EF-4960-4FD6-B556-E54C3D9FAD1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embedRegular r:id="rId5" w:fontKey="{E7AF59E1-7D2D-4369-9B51-03F4AAAF9056}"/>
    <w:embedBold r:id="rId6" w:fontKey="{E125246C-95C0-4D29-8A32-4D3B957D04E0}"/>
    <w:embedItalic r:id="rId7" w:fontKey="{9C30AED5-E267-4A1D-BDCE-A848DB3CA6D2}"/>
  </w:font>
  <w:font w:name="Arial">
    <w:panose1 w:val="020B0604020202020204"/>
    <w:charset w:val="00"/>
    <w:family w:val="swiss"/>
    <w:pitch w:val="variable"/>
    <w:sig w:usb0="E0002EFF" w:usb1="C000785B" w:usb2="00000009" w:usb3="00000000" w:csb0="000001FF" w:csb1="00000000"/>
    <w:embedBold r:id="rId8" w:subsetted="1" w:fontKey="{7D9E1379-221E-43DC-9751-8417E3B0B1B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8D769A50-4974-4FEE-A2AD-5FA66A08F8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350A5" w14:textId="77777777" w:rsidR="00C145AA" w:rsidRDefault="00C145AA">
      <w:r>
        <w:separator/>
      </w:r>
    </w:p>
  </w:footnote>
  <w:footnote w:type="continuationSeparator" w:id="0">
    <w:p w14:paraId="405461B7" w14:textId="77777777" w:rsidR="00C145AA" w:rsidRDefault="00C145AA">
      <w:r>
        <w:continuationSeparator/>
      </w:r>
    </w:p>
  </w:footnote>
  <w:footnote w:type="continuationNotice" w:id="1">
    <w:p w14:paraId="21C4BDE6" w14:textId="77777777" w:rsidR="00C145AA" w:rsidRDefault="00C145A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sDRFq9IYBeNEZ8" int2:id="jvuUVds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780A03"/>
    <w:multiLevelType w:val="hybridMultilevel"/>
    <w:tmpl w:val="A8D22F10"/>
    <w:lvl w:ilvl="0" w:tplc="FF12DEF2">
      <w:start w:val="1"/>
      <w:numFmt w:val="bullet"/>
      <w:lvlText w:val=""/>
      <w:lvlJc w:val="left"/>
      <w:pPr>
        <w:ind w:left="720" w:hanging="360"/>
      </w:pPr>
      <w:rPr>
        <w:rFonts w:ascii="Symbol" w:hAnsi="Symbol" w:hint="default"/>
      </w:rPr>
    </w:lvl>
    <w:lvl w:ilvl="1" w:tplc="9EBC2654">
      <w:start w:val="1"/>
      <w:numFmt w:val="bullet"/>
      <w:lvlText w:val="o"/>
      <w:lvlJc w:val="left"/>
      <w:pPr>
        <w:ind w:left="1440" w:hanging="360"/>
      </w:pPr>
      <w:rPr>
        <w:rFonts w:ascii="Courier New" w:hAnsi="Courier New" w:hint="default"/>
      </w:rPr>
    </w:lvl>
    <w:lvl w:ilvl="2" w:tplc="EF764304">
      <w:start w:val="1"/>
      <w:numFmt w:val="bullet"/>
      <w:lvlText w:val=""/>
      <w:lvlJc w:val="left"/>
      <w:pPr>
        <w:ind w:left="2160" w:hanging="360"/>
      </w:pPr>
      <w:rPr>
        <w:rFonts w:ascii="Wingdings" w:hAnsi="Wingdings" w:hint="default"/>
      </w:rPr>
    </w:lvl>
    <w:lvl w:ilvl="3" w:tplc="50CE69D4">
      <w:start w:val="1"/>
      <w:numFmt w:val="bullet"/>
      <w:lvlText w:val=""/>
      <w:lvlJc w:val="left"/>
      <w:pPr>
        <w:ind w:left="2880" w:hanging="360"/>
      </w:pPr>
      <w:rPr>
        <w:rFonts w:ascii="Symbol" w:hAnsi="Symbol" w:hint="default"/>
      </w:rPr>
    </w:lvl>
    <w:lvl w:ilvl="4" w:tplc="63A89E8A">
      <w:start w:val="1"/>
      <w:numFmt w:val="bullet"/>
      <w:lvlText w:val="o"/>
      <w:lvlJc w:val="left"/>
      <w:pPr>
        <w:ind w:left="3600" w:hanging="360"/>
      </w:pPr>
      <w:rPr>
        <w:rFonts w:ascii="Courier New" w:hAnsi="Courier New" w:hint="default"/>
      </w:rPr>
    </w:lvl>
    <w:lvl w:ilvl="5" w:tplc="C48CD1FE">
      <w:start w:val="1"/>
      <w:numFmt w:val="bullet"/>
      <w:lvlText w:val=""/>
      <w:lvlJc w:val="left"/>
      <w:pPr>
        <w:ind w:left="4320" w:hanging="360"/>
      </w:pPr>
      <w:rPr>
        <w:rFonts w:ascii="Wingdings" w:hAnsi="Wingdings" w:hint="default"/>
      </w:rPr>
    </w:lvl>
    <w:lvl w:ilvl="6" w:tplc="A4B66C18">
      <w:start w:val="1"/>
      <w:numFmt w:val="bullet"/>
      <w:lvlText w:val=""/>
      <w:lvlJc w:val="left"/>
      <w:pPr>
        <w:ind w:left="5040" w:hanging="360"/>
      </w:pPr>
      <w:rPr>
        <w:rFonts w:ascii="Symbol" w:hAnsi="Symbol" w:hint="default"/>
      </w:rPr>
    </w:lvl>
    <w:lvl w:ilvl="7" w:tplc="46D0F0E8">
      <w:start w:val="1"/>
      <w:numFmt w:val="bullet"/>
      <w:lvlText w:val="o"/>
      <w:lvlJc w:val="left"/>
      <w:pPr>
        <w:ind w:left="5760" w:hanging="360"/>
      </w:pPr>
      <w:rPr>
        <w:rFonts w:ascii="Courier New" w:hAnsi="Courier New" w:hint="default"/>
      </w:rPr>
    </w:lvl>
    <w:lvl w:ilvl="8" w:tplc="730855DE">
      <w:start w:val="1"/>
      <w:numFmt w:val="bullet"/>
      <w:lvlText w:val=""/>
      <w:lvlJc w:val="left"/>
      <w:pPr>
        <w:ind w:left="6480" w:hanging="360"/>
      </w:pPr>
      <w:rPr>
        <w:rFonts w:ascii="Wingdings" w:hAnsi="Wingdings" w:hint="default"/>
      </w:rPr>
    </w:lvl>
  </w:abstractNum>
  <w:abstractNum w:abstractNumId="11"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0EC60"/>
    <w:multiLevelType w:val="hybridMultilevel"/>
    <w:tmpl w:val="A66063AE"/>
    <w:lvl w:ilvl="0" w:tplc="6A6ABD64">
      <w:start w:val="1"/>
      <w:numFmt w:val="bullet"/>
      <w:lvlText w:val=""/>
      <w:lvlJc w:val="left"/>
      <w:pPr>
        <w:ind w:left="720" w:hanging="360"/>
      </w:pPr>
      <w:rPr>
        <w:rFonts w:ascii="Symbol" w:hAnsi="Symbol" w:hint="default"/>
      </w:rPr>
    </w:lvl>
    <w:lvl w:ilvl="1" w:tplc="5D34EB8A">
      <w:start w:val="1"/>
      <w:numFmt w:val="bullet"/>
      <w:lvlText w:val="o"/>
      <w:lvlJc w:val="left"/>
      <w:pPr>
        <w:ind w:left="1440" w:hanging="360"/>
      </w:pPr>
      <w:rPr>
        <w:rFonts w:ascii="Courier New" w:hAnsi="Courier New" w:hint="default"/>
      </w:rPr>
    </w:lvl>
    <w:lvl w:ilvl="2" w:tplc="AACAAF5C">
      <w:start w:val="1"/>
      <w:numFmt w:val="bullet"/>
      <w:lvlText w:val=""/>
      <w:lvlJc w:val="left"/>
      <w:pPr>
        <w:ind w:left="2160" w:hanging="360"/>
      </w:pPr>
      <w:rPr>
        <w:rFonts w:ascii="Wingdings" w:hAnsi="Wingdings" w:hint="default"/>
      </w:rPr>
    </w:lvl>
    <w:lvl w:ilvl="3" w:tplc="CACA4FBC">
      <w:start w:val="1"/>
      <w:numFmt w:val="bullet"/>
      <w:lvlText w:val=""/>
      <w:lvlJc w:val="left"/>
      <w:pPr>
        <w:ind w:left="2880" w:hanging="360"/>
      </w:pPr>
      <w:rPr>
        <w:rFonts w:ascii="Symbol" w:hAnsi="Symbol" w:hint="default"/>
      </w:rPr>
    </w:lvl>
    <w:lvl w:ilvl="4" w:tplc="791496EA">
      <w:start w:val="1"/>
      <w:numFmt w:val="bullet"/>
      <w:lvlText w:val="o"/>
      <w:lvlJc w:val="left"/>
      <w:pPr>
        <w:ind w:left="3600" w:hanging="360"/>
      </w:pPr>
      <w:rPr>
        <w:rFonts w:ascii="Courier New" w:hAnsi="Courier New" w:hint="default"/>
      </w:rPr>
    </w:lvl>
    <w:lvl w:ilvl="5" w:tplc="0426A5FE">
      <w:start w:val="1"/>
      <w:numFmt w:val="bullet"/>
      <w:lvlText w:val=""/>
      <w:lvlJc w:val="left"/>
      <w:pPr>
        <w:ind w:left="4320" w:hanging="360"/>
      </w:pPr>
      <w:rPr>
        <w:rFonts w:ascii="Wingdings" w:hAnsi="Wingdings" w:hint="default"/>
      </w:rPr>
    </w:lvl>
    <w:lvl w:ilvl="6" w:tplc="986AB596">
      <w:start w:val="1"/>
      <w:numFmt w:val="bullet"/>
      <w:lvlText w:val=""/>
      <w:lvlJc w:val="left"/>
      <w:pPr>
        <w:ind w:left="5040" w:hanging="360"/>
      </w:pPr>
      <w:rPr>
        <w:rFonts w:ascii="Symbol" w:hAnsi="Symbol" w:hint="default"/>
      </w:rPr>
    </w:lvl>
    <w:lvl w:ilvl="7" w:tplc="BBE01C4E">
      <w:start w:val="1"/>
      <w:numFmt w:val="bullet"/>
      <w:lvlText w:val="o"/>
      <w:lvlJc w:val="left"/>
      <w:pPr>
        <w:ind w:left="5760" w:hanging="360"/>
      </w:pPr>
      <w:rPr>
        <w:rFonts w:ascii="Courier New" w:hAnsi="Courier New" w:hint="default"/>
      </w:rPr>
    </w:lvl>
    <w:lvl w:ilvl="8" w:tplc="3D4CF4A0">
      <w:start w:val="1"/>
      <w:numFmt w:val="bullet"/>
      <w:lvlText w:val=""/>
      <w:lvlJc w:val="left"/>
      <w:pPr>
        <w:ind w:left="6480" w:hanging="360"/>
      </w:pPr>
      <w:rPr>
        <w:rFonts w:ascii="Wingdings" w:hAnsi="Wingdings" w:hint="default"/>
      </w:rPr>
    </w:lvl>
  </w:abstractNum>
  <w:abstractNum w:abstractNumId="15"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ADE09E5"/>
    <w:multiLevelType w:val="hybridMultilevel"/>
    <w:tmpl w:val="76C6EEE6"/>
    <w:numStyleLink w:val="ImportedStyle1"/>
  </w:abstractNum>
  <w:abstractNum w:abstractNumId="21" w15:restartNumberingAfterBreak="0">
    <w:nsid w:val="4447D0B8"/>
    <w:multiLevelType w:val="hybridMultilevel"/>
    <w:tmpl w:val="EEEED8AE"/>
    <w:lvl w:ilvl="0" w:tplc="1FEACFBE">
      <w:start w:val="1"/>
      <w:numFmt w:val="bullet"/>
      <w:lvlText w:val=""/>
      <w:lvlJc w:val="left"/>
      <w:pPr>
        <w:ind w:left="720" w:hanging="360"/>
      </w:pPr>
      <w:rPr>
        <w:rFonts w:ascii="Symbol" w:hAnsi="Symbol" w:hint="default"/>
      </w:rPr>
    </w:lvl>
    <w:lvl w:ilvl="1" w:tplc="2C7E4540">
      <w:start w:val="1"/>
      <w:numFmt w:val="bullet"/>
      <w:lvlText w:val="o"/>
      <w:lvlJc w:val="left"/>
      <w:pPr>
        <w:ind w:left="1440" w:hanging="360"/>
      </w:pPr>
      <w:rPr>
        <w:rFonts w:ascii="Courier New" w:hAnsi="Courier New" w:hint="default"/>
      </w:rPr>
    </w:lvl>
    <w:lvl w:ilvl="2" w:tplc="21AE9776">
      <w:start w:val="1"/>
      <w:numFmt w:val="bullet"/>
      <w:lvlText w:val=""/>
      <w:lvlJc w:val="left"/>
      <w:pPr>
        <w:ind w:left="2160" w:hanging="360"/>
      </w:pPr>
      <w:rPr>
        <w:rFonts w:ascii="Wingdings" w:hAnsi="Wingdings" w:hint="default"/>
      </w:rPr>
    </w:lvl>
    <w:lvl w:ilvl="3" w:tplc="0F581F2E">
      <w:start w:val="1"/>
      <w:numFmt w:val="bullet"/>
      <w:lvlText w:val=""/>
      <w:lvlJc w:val="left"/>
      <w:pPr>
        <w:ind w:left="2880" w:hanging="360"/>
      </w:pPr>
      <w:rPr>
        <w:rFonts w:ascii="Symbol" w:hAnsi="Symbol" w:hint="default"/>
      </w:rPr>
    </w:lvl>
    <w:lvl w:ilvl="4" w:tplc="87DEEC24">
      <w:start w:val="1"/>
      <w:numFmt w:val="bullet"/>
      <w:lvlText w:val="o"/>
      <w:lvlJc w:val="left"/>
      <w:pPr>
        <w:ind w:left="3600" w:hanging="360"/>
      </w:pPr>
      <w:rPr>
        <w:rFonts w:ascii="Courier New" w:hAnsi="Courier New" w:hint="default"/>
      </w:rPr>
    </w:lvl>
    <w:lvl w:ilvl="5" w:tplc="D5E2DE24">
      <w:start w:val="1"/>
      <w:numFmt w:val="bullet"/>
      <w:lvlText w:val=""/>
      <w:lvlJc w:val="left"/>
      <w:pPr>
        <w:ind w:left="4320" w:hanging="360"/>
      </w:pPr>
      <w:rPr>
        <w:rFonts w:ascii="Wingdings" w:hAnsi="Wingdings" w:hint="default"/>
      </w:rPr>
    </w:lvl>
    <w:lvl w:ilvl="6" w:tplc="9C2493BA">
      <w:start w:val="1"/>
      <w:numFmt w:val="bullet"/>
      <w:lvlText w:val=""/>
      <w:lvlJc w:val="left"/>
      <w:pPr>
        <w:ind w:left="5040" w:hanging="360"/>
      </w:pPr>
      <w:rPr>
        <w:rFonts w:ascii="Symbol" w:hAnsi="Symbol" w:hint="default"/>
      </w:rPr>
    </w:lvl>
    <w:lvl w:ilvl="7" w:tplc="ACD28890">
      <w:start w:val="1"/>
      <w:numFmt w:val="bullet"/>
      <w:lvlText w:val="o"/>
      <w:lvlJc w:val="left"/>
      <w:pPr>
        <w:ind w:left="5760" w:hanging="360"/>
      </w:pPr>
      <w:rPr>
        <w:rFonts w:ascii="Courier New" w:hAnsi="Courier New" w:hint="default"/>
      </w:rPr>
    </w:lvl>
    <w:lvl w:ilvl="8" w:tplc="709205D2">
      <w:start w:val="1"/>
      <w:numFmt w:val="bullet"/>
      <w:lvlText w:val=""/>
      <w:lvlJc w:val="left"/>
      <w:pPr>
        <w:ind w:left="6480" w:hanging="360"/>
      </w:pPr>
      <w:rPr>
        <w:rFonts w:ascii="Wingdings" w:hAnsi="Wingdings" w:hint="default"/>
      </w:rPr>
    </w:lvl>
  </w:abstractNum>
  <w:abstractNum w:abstractNumId="22" w15:restartNumberingAfterBreak="0">
    <w:nsid w:val="44FA42CB"/>
    <w:multiLevelType w:val="hybridMultilevel"/>
    <w:tmpl w:val="E7F06444"/>
    <w:lvl w:ilvl="0" w:tplc="E89C6730">
      <w:start w:val="1"/>
      <w:numFmt w:val="bullet"/>
      <w:lvlText w:val=""/>
      <w:lvlJc w:val="left"/>
      <w:pPr>
        <w:ind w:left="720" w:hanging="360"/>
      </w:pPr>
      <w:rPr>
        <w:rFonts w:ascii="Symbol" w:hAnsi="Symbol" w:hint="default"/>
      </w:rPr>
    </w:lvl>
    <w:lvl w:ilvl="1" w:tplc="21D4395E">
      <w:start w:val="1"/>
      <w:numFmt w:val="bullet"/>
      <w:lvlText w:val="o"/>
      <w:lvlJc w:val="left"/>
      <w:pPr>
        <w:ind w:left="1440" w:hanging="360"/>
      </w:pPr>
      <w:rPr>
        <w:rFonts w:ascii="Courier New" w:hAnsi="Courier New" w:hint="default"/>
      </w:rPr>
    </w:lvl>
    <w:lvl w:ilvl="2" w:tplc="29086754">
      <w:start w:val="1"/>
      <w:numFmt w:val="bullet"/>
      <w:lvlText w:val=""/>
      <w:lvlJc w:val="left"/>
      <w:pPr>
        <w:ind w:left="2160" w:hanging="360"/>
      </w:pPr>
      <w:rPr>
        <w:rFonts w:ascii="Wingdings" w:hAnsi="Wingdings" w:hint="default"/>
      </w:rPr>
    </w:lvl>
    <w:lvl w:ilvl="3" w:tplc="5FE6610C">
      <w:start w:val="1"/>
      <w:numFmt w:val="bullet"/>
      <w:lvlText w:val=""/>
      <w:lvlJc w:val="left"/>
      <w:pPr>
        <w:ind w:left="2880" w:hanging="360"/>
      </w:pPr>
      <w:rPr>
        <w:rFonts w:ascii="Symbol" w:hAnsi="Symbol" w:hint="default"/>
      </w:rPr>
    </w:lvl>
    <w:lvl w:ilvl="4" w:tplc="A29A7F88">
      <w:start w:val="1"/>
      <w:numFmt w:val="bullet"/>
      <w:lvlText w:val="o"/>
      <w:lvlJc w:val="left"/>
      <w:pPr>
        <w:ind w:left="3600" w:hanging="360"/>
      </w:pPr>
      <w:rPr>
        <w:rFonts w:ascii="Courier New" w:hAnsi="Courier New" w:hint="default"/>
      </w:rPr>
    </w:lvl>
    <w:lvl w:ilvl="5" w:tplc="27C4169A">
      <w:start w:val="1"/>
      <w:numFmt w:val="bullet"/>
      <w:lvlText w:val=""/>
      <w:lvlJc w:val="left"/>
      <w:pPr>
        <w:ind w:left="4320" w:hanging="360"/>
      </w:pPr>
      <w:rPr>
        <w:rFonts w:ascii="Wingdings" w:hAnsi="Wingdings" w:hint="default"/>
      </w:rPr>
    </w:lvl>
    <w:lvl w:ilvl="6" w:tplc="51CA4294">
      <w:start w:val="1"/>
      <w:numFmt w:val="bullet"/>
      <w:lvlText w:val=""/>
      <w:lvlJc w:val="left"/>
      <w:pPr>
        <w:ind w:left="5040" w:hanging="360"/>
      </w:pPr>
      <w:rPr>
        <w:rFonts w:ascii="Symbol" w:hAnsi="Symbol" w:hint="default"/>
      </w:rPr>
    </w:lvl>
    <w:lvl w:ilvl="7" w:tplc="85C0B938">
      <w:start w:val="1"/>
      <w:numFmt w:val="bullet"/>
      <w:lvlText w:val="o"/>
      <w:lvlJc w:val="left"/>
      <w:pPr>
        <w:ind w:left="5760" w:hanging="360"/>
      </w:pPr>
      <w:rPr>
        <w:rFonts w:ascii="Courier New" w:hAnsi="Courier New" w:hint="default"/>
      </w:rPr>
    </w:lvl>
    <w:lvl w:ilvl="8" w:tplc="19C85996">
      <w:start w:val="1"/>
      <w:numFmt w:val="bullet"/>
      <w:lvlText w:val=""/>
      <w:lvlJc w:val="left"/>
      <w:pPr>
        <w:ind w:left="6480" w:hanging="360"/>
      </w:pPr>
      <w:rPr>
        <w:rFonts w:ascii="Wingdings" w:hAnsi="Wingdings" w:hint="default"/>
      </w:rPr>
    </w:lvl>
  </w:abstractNum>
  <w:abstractNum w:abstractNumId="23"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B4F17D8"/>
    <w:multiLevelType w:val="hybridMultilevel"/>
    <w:tmpl w:val="95F8BB6E"/>
    <w:lvl w:ilvl="0" w:tplc="13E6A4CC">
      <w:start w:val="1"/>
      <w:numFmt w:val="bullet"/>
      <w:lvlText w:val=""/>
      <w:lvlJc w:val="left"/>
      <w:pPr>
        <w:ind w:left="720" w:hanging="360"/>
      </w:pPr>
      <w:rPr>
        <w:rFonts w:ascii="Symbol" w:hAnsi="Symbol" w:hint="default"/>
      </w:rPr>
    </w:lvl>
    <w:lvl w:ilvl="1" w:tplc="B9C41ED6">
      <w:start w:val="1"/>
      <w:numFmt w:val="bullet"/>
      <w:lvlText w:val="o"/>
      <w:lvlJc w:val="left"/>
      <w:pPr>
        <w:ind w:left="1440" w:hanging="360"/>
      </w:pPr>
      <w:rPr>
        <w:rFonts w:ascii="Courier New" w:hAnsi="Courier New" w:hint="default"/>
      </w:rPr>
    </w:lvl>
    <w:lvl w:ilvl="2" w:tplc="7DCEBAE6">
      <w:start w:val="1"/>
      <w:numFmt w:val="bullet"/>
      <w:lvlText w:val=""/>
      <w:lvlJc w:val="left"/>
      <w:pPr>
        <w:ind w:left="2160" w:hanging="360"/>
      </w:pPr>
      <w:rPr>
        <w:rFonts w:ascii="Wingdings" w:hAnsi="Wingdings" w:hint="default"/>
      </w:rPr>
    </w:lvl>
    <w:lvl w:ilvl="3" w:tplc="B6E61786">
      <w:start w:val="1"/>
      <w:numFmt w:val="bullet"/>
      <w:lvlText w:val=""/>
      <w:lvlJc w:val="left"/>
      <w:pPr>
        <w:ind w:left="2880" w:hanging="360"/>
      </w:pPr>
      <w:rPr>
        <w:rFonts w:ascii="Symbol" w:hAnsi="Symbol" w:hint="default"/>
      </w:rPr>
    </w:lvl>
    <w:lvl w:ilvl="4" w:tplc="D8C45FCC">
      <w:start w:val="1"/>
      <w:numFmt w:val="bullet"/>
      <w:lvlText w:val="o"/>
      <w:lvlJc w:val="left"/>
      <w:pPr>
        <w:ind w:left="3600" w:hanging="360"/>
      </w:pPr>
      <w:rPr>
        <w:rFonts w:ascii="Courier New" w:hAnsi="Courier New" w:hint="default"/>
      </w:rPr>
    </w:lvl>
    <w:lvl w:ilvl="5" w:tplc="ADEA7520">
      <w:start w:val="1"/>
      <w:numFmt w:val="bullet"/>
      <w:lvlText w:val=""/>
      <w:lvlJc w:val="left"/>
      <w:pPr>
        <w:ind w:left="4320" w:hanging="360"/>
      </w:pPr>
      <w:rPr>
        <w:rFonts w:ascii="Wingdings" w:hAnsi="Wingdings" w:hint="default"/>
      </w:rPr>
    </w:lvl>
    <w:lvl w:ilvl="6" w:tplc="A7340328">
      <w:start w:val="1"/>
      <w:numFmt w:val="bullet"/>
      <w:lvlText w:val=""/>
      <w:lvlJc w:val="left"/>
      <w:pPr>
        <w:ind w:left="5040" w:hanging="360"/>
      </w:pPr>
      <w:rPr>
        <w:rFonts w:ascii="Symbol" w:hAnsi="Symbol" w:hint="default"/>
      </w:rPr>
    </w:lvl>
    <w:lvl w:ilvl="7" w:tplc="83A0047C">
      <w:start w:val="1"/>
      <w:numFmt w:val="bullet"/>
      <w:lvlText w:val="o"/>
      <w:lvlJc w:val="left"/>
      <w:pPr>
        <w:ind w:left="5760" w:hanging="360"/>
      </w:pPr>
      <w:rPr>
        <w:rFonts w:ascii="Courier New" w:hAnsi="Courier New" w:hint="default"/>
      </w:rPr>
    </w:lvl>
    <w:lvl w:ilvl="8" w:tplc="67861CF8">
      <w:start w:val="1"/>
      <w:numFmt w:val="bullet"/>
      <w:lvlText w:val=""/>
      <w:lvlJc w:val="left"/>
      <w:pPr>
        <w:ind w:left="6480" w:hanging="360"/>
      </w:pPr>
      <w:rPr>
        <w:rFonts w:ascii="Wingdings" w:hAnsi="Wingdings" w:hint="default"/>
      </w:rPr>
    </w:lvl>
  </w:abstractNum>
  <w:abstractNum w:abstractNumId="26"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D905D59"/>
    <w:multiLevelType w:val="hybridMultilevel"/>
    <w:tmpl w:val="C8C85444"/>
    <w:lvl w:ilvl="0" w:tplc="1A58028C">
      <w:start w:val="1"/>
      <w:numFmt w:val="bullet"/>
      <w:lvlText w:val=""/>
      <w:lvlJc w:val="left"/>
      <w:pPr>
        <w:ind w:left="720" w:hanging="360"/>
      </w:pPr>
      <w:rPr>
        <w:rFonts w:ascii="Symbol" w:hAnsi="Symbol" w:hint="default"/>
      </w:rPr>
    </w:lvl>
    <w:lvl w:ilvl="1" w:tplc="FC46CE5A">
      <w:start w:val="1"/>
      <w:numFmt w:val="bullet"/>
      <w:lvlText w:val="o"/>
      <w:lvlJc w:val="left"/>
      <w:pPr>
        <w:ind w:left="1440" w:hanging="360"/>
      </w:pPr>
      <w:rPr>
        <w:rFonts w:ascii="Courier New" w:hAnsi="Courier New" w:hint="default"/>
      </w:rPr>
    </w:lvl>
    <w:lvl w:ilvl="2" w:tplc="031CAE26">
      <w:start w:val="1"/>
      <w:numFmt w:val="bullet"/>
      <w:lvlText w:val=""/>
      <w:lvlJc w:val="left"/>
      <w:pPr>
        <w:ind w:left="2160" w:hanging="360"/>
      </w:pPr>
      <w:rPr>
        <w:rFonts w:ascii="Wingdings" w:hAnsi="Wingdings" w:hint="default"/>
      </w:rPr>
    </w:lvl>
    <w:lvl w:ilvl="3" w:tplc="6114D2A0">
      <w:start w:val="1"/>
      <w:numFmt w:val="bullet"/>
      <w:lvlText w:val=""/>
      <w:lvlJc w:val="left"/>
      <w:pPr>
        <w:ind w:left="2880" w:hanging="360"/>
      </w:pPr>
      <w:rPr>
        <w:rFonts w:ascii="Symbol" w:hAnsi="Symbol" w:hint="default"/>
      </w:rPr>
    </w:lvl>
    <w:lvl w:ilvl="4" w:tplc="F79CC8FC">
      <w:start w:val="1"/>
      <w:numFmt w:val="bullet"/>
      <w:lvlText w:val="o"/>
      <w:lvlJc w:val="left"/>
      <w:pPr>
        <w:ind w:left="3600" w:hanging="360"/>
      </w:pPr>
      <w:rPr>
        <w:rFonts w:ascii="Courier New" w:hAnsi="Courier New" w:hint="default"/>
      </w:rPr>
    </w:lvl>
    <w:lvl w:ilvl="5" w:tplc="DF92A0F8">
      <w:start w:val="1"/>
      <w:numFmt w:val="bullet"/>
      <w:lvlText w:val=""/>
      <w:lvlJc w:val="left"/>
      <w:pPr>
        <w:ind w:left="4320" w:hanging="360"/>
      </w:pPr>
      <w:rPr>
        <w:rFonts w:ascii="Wingdings" w:hAnsi="Wingdings" w:hint="default"/>
      </w:rPr>
    </w:lvl>
    <w:lvl w:ilvl="6" w:tplc="E70EBC64">
      <w:start w:val="1"/>
      <w:numFmt w:val="bullet"/>
      <w:lvlText w:val=""/>
      <w:lvlJc w:val="left"/>
      <w:pPr>
        <w:ind w:left="5040" w:hanging="360"/>
      </w:pPr>
      <w:rPr>
        <w:rFonts w:ascii="Symbol" w:hAnsi="Symbol" w:hint="default"/>
      </w:rPr>
    </w:lvl>
    <w:lvl w:ilvl="7" w:tplc="031C977E">
      <w:start w:val="1"/>
      <w:numFmt w:val="bullet"/>
      <w:lvlText w:val="o"/>
      <w:lvlJc w:val="left"/>
      <w:pPr>
        <w:ind w:left="5760" w:hanging="360"/>
      </w:pPr>
      <w:rPr>
        <w:rFonts w:ascii="Courier New" w:hAnsi="Courier New" w:hint="default"/>
      </w:rPr>
    </w:lvl>
    <w:lvl w:ilvl="8" w:tplc="65249F2C">
      <w:start w:val="1"/>
      <w:numFmt w:val="bullet"/>
      <w:lvlText w:val=""/>
      <w:lvlJc w:val="left"/>
      <w:pPr>
        <w:ind w:left="6480" w:hanging="360"/>
      </w:pPr>
      <w:rPr>
        <w:rFonts w:ascii="Wingdings" w:hAnsi="Wingdings" w:hint="default"/>
      </w:rPr>
    </w:lvl>
  </w:abstractNum>
  <w:abstractNum w:abstractNumId="29"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DE13AA8"/>
    <w:multiLevelType w:val="hybridMultilevel"/>
    <w:tmpl w:val="825EDD5E"/>
    <w:numStyleLink w:val="ImportedStyle2"/>
  </w:abstractNum>
  <w:abstractNum w:abstractNumId="31" w15:restartNumberingAfterBreak="0">
    <w:nsid w:val="61291EDC"/>
    <w:multiLevelType w:val="hybridMultilevel"/>
    <w:tmpl w:val="962ECEC2"/>
    <w:numStyleLink w:val="ImportedStyle3"/>
  </w:abstractNum>
  <w:abstractNum w:abstractNumId="32"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5146A6"/>
    <w:multiLevelType w:val="hybridMultilevel"/>
    <w:tmpl w:val="7F788B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7A2017AA"/>
    <w:multiLevelType w:val="hybridMultilevel"/>
    <w:tmpl w:val="972841D2"/>
    <w:lvl w:ilvl="0" w:tplc="A8823402">
      <w:start w:val="1"/>
      <w:numFmt w:val="bullet"/>
      <w:lvlText w:val=""/>
      <w:lvlJc w:val="left"/>
      <w:pPr>
        <w:ind w:left="720" w:hanging="360"/>
      </w:pPr>
      <w:rPr>
        <w:rFonts w:ascii="Symbol" w:hAnsi="Symbol" w:hint="default"/>
      </w:rPr>
    </w:lvl>
    <w:lvl w:ilvl="1" w:tplc="9DAC3B42">
      <w:start w:val="1"/>
      <w:numFmt w:val="bullet"/>
      <w:lvlText w:val="o"/>
      <w:lvlJc w:val="left"/>
      <w:pPr>
        <w:ind w:left="1440" w:hanging="360"/>
      </w:pPr>
      <w:rPr>
        <w:rFonts w:ascii="Courier New" w:hAnsi="Courier New" w:hint="default"/>
      </w:rPr>
    </w:lvl>
    <w:lvl w:ilvl="2" w:tplc="BC5811B6">
      <w:start w:val="1"/>
      <w:numFmt w:val="bullet"/>
      <w:lvlText w:val=""/>
      <w:lvlJc w:val="left"/>
      <w:pPr>
        <w:ind w:left="2160" w:hanging="360"/>
      </w:pPr>
      <w:rPr>
        <w:rFonts w:ascii="Wingdings" w:hAnsi="Wingdings" w:hint="default"/>
      </w:rPr>
    </w:lvl>
    <w:lvl w:ilvl="3" w:tplc="F4668F78">
      <w:start w:val="1"/>
      <w:numFmt w:val="bullet"/>
      <w:lvlText w:val=""/>
      <w:lvlJc w:val="left"/>
      <w:pPr>
        <w:ind w:left="2880" w:hanging="360"/>
      </w:pPr>
      <w:rPr>
        <w:rFonts w:ascii="Symbol" w:hAnsi="Symbol" w:hint="default"/>
      </w:rPr>
    </w:lvl>
    <w:lvl w:ilvl="4" w:tplc="7EB45674">
      <w:start w:val="1"/>
      <w:numFmt w:val="bullet"/>
      <w:lvlText w:val="o"/>
      <w:lvlJc w:val="left"/>
      <w:pPr>
        <w:ind w:left="3600" w:hanging="360"/>
      </w:pPr>
      <w:rPr>
        <w:rFonts w:ascii="Courier New" w:hAnsi="Courier New" w:hint="default"/>
      </w:rPr>
    </w:lvl>
    <w:lvl w:ilvl="5" w:tplc="35569578">
      <w:start w:val="1"/>
      <w:numFmt w:val="bullet"/>
      <w:lvlText w:val=""/>
      <w:lvlJc w:val="left"/>
      <w:pPr>
        <w:ind w:left="4320" w:hanging="360"/>
      </w:pPr>
      <w:rPr>
        <w:rFonts w:ascii="Wingdings" w:hAnsi="Wingdings" w:hint="default"/>
      </w:rPr>
    </w:lvl>
    <w:lvl w:ilvl="6" w:tplc="B01CCF78">
      <w:start w:val="1"/>
      <w:numFmt w:val="bullet"/>
      <w:lvlText w:val=""/>
      <w:lvlJc w:val="left"/>
      <w:pPr>
        <w:ind w:left="5040" w:hanging="360"/>
      </w:pPr>
      <w:rPr>
        <w:rFonts w:ascii="Symbol" w:hAnsi="Symbol" w:hint="default"/>
      </w:rPr>
    </w:lvl>
    <w:lvl w:ilvl="7" w:tplc="E786984C">
      <w:start w:val="1"/>
      <w:numFmt w:val="bullet"/>
      <w:lvlText w:val="o"/>
      <w:lvlJc w:val="left"/>
      <w:pPr>
        <w:ind w:left="5760" w:hanging="360"/>
      </w:pPr>
      <w:rPr>
        <w:rFonts w:ascii="Courier New" w:hAnsi="Courier New" w:hint="default"/>
      </w:rPr>
    </w:lvl>
    <w:lvl w:ilvl="8" w:tplc="28548D42">
      <w:start w:val="1"/>
      <w:numFmt w:val="bullet"/>
      <w:lvlText w:val=""/>
      <w:lvlJc w:val="left"/>
      <w:pPr>
        <w:ind w:left="6480" w:hanging="360"/>
      </w:pPr>
      <w:rPr>
        <w:rFonts w:ascii="Wingdings" w:hAnsi="Wingdings" w:hint="default"/>
      </w:rPr>
    </w:lvl>
  </w:abstractNum>
  <w:num w:numId="1" w16cid:durableId="2085644845">
    <w:abstractNumId w:val="25"/>
  </w:num>
  <w:num w:numId="2" w16cid:durableId="1356804884">
    <w:abstractNumId w:val="21"/>
  </w:num>
  <w:num w:numId="3" w16cid:durableId="125197823">
    <w:abstractNumId w:val="10"/>
  </w:num>
  <w:num w:numId="4" w16cid:durableId="1106733219">
    <w:abstractNumId w:val="22"/>
  </w:num>
  <w:num w:numId="5" w16cid:durableId="211624653">
    <w:abstractNumId w:val="35"/>
  </w:num>
  <w:num w:numId="6" w16cid:durableId="1932424724">
    <w:abstractNumId w:val="28"/>
  </w:num>
  <w:num w:numId="7" w16cid:durableId="976179489">
    <w:abstractNumId w:val="14"/>
  </w:num>
  <w:num w:numId="8" w16cid:durableId="1002659773">
    <w:abstractNumId w:val="16"/>
  </w:num>
  <w:num w:numId="9" w16cid:durableId="150105470">
    <w:abstractNumId w:val="27"/>
  </w:num>
  <w:num w:numId="10" w16cid:durableId="2128038331">
    <w:abstractNumId w:val="18"/>
  </w:num>
  <w:num w:numId="11" w16cid:durableId="436406812">
    <w:abstractNumId w:val="26"/>
  </w:num>
  <w:num w:numId="12" w16cid:durableId="1035152265">
    <w:abstractNumId w:val="9"/>
  </w:num>
  <w:num w:numId="13" w16cid:durableId="1357272956">
    <w:abstractNumId w:val="7"/>
  </w:num>
  <w:num w:numId="14" w16cid:durableId="844831945">
    <w:abstractNumId w:val="6"/>
  </w:num>
  <w:num w:numId="15" w16cid:durableId="1671060636">
    <w:abstractNumId w:val="5"/>
  </w:num>
  <w:num w:numId="16" w16cid:durableId="822431209">
    <w:abstractNumId w:val="4"/>
  </w:num>
  <w:num w:numId="17" w16cid:durableId="1995912252">
    <w:abstractNumId w:val="8"/>
  </w:num>
  <w:num w:numId="18" w16cid:durableId="379474063">
    <w:abstractNumId w:val="3"/>
  </w:num>
  <w:num w:numId="19" w16cid:durableId="1153570894">
    <w:abstractNumId w:val="2"/>
  </w:num>
  <w:num w:numId="20" w16cid:durableId="1409767880">
    <w:abstractNumId w:val="1"/>
  </w:num>
  <w:num w:numId="21" w16cid:durableId="2142502973">
    <w:abstractNumId w:val="0"/>
  </w:num>
  <w:num w:numId="22" w16cid:durableId="22948752">
    <w:abstractNumId w:val="23"/>
  </w:num>
  <w:num w:numId="23" w16cid:durableId="782380145">
    <w:abstractNumId w:val="24"/>
  </w:num>
  <w:num w:numId="24" w16cid:durableId="1928996902">
    <w:abstractNumId w:val="34"/>
  </w:num>
  <w:num w:numId="25" w16cid:durableId="2111469223">
    <w:abstractNumId w:val="20"/>
  </w:num>
  <w:num w:numId="26" w16cid:durableId="1172523246">
    <w:abstractNumId w:val="29"/>
  </w:num>
  <w:num w:numId="27" w16cid:durableId="308170179">
    <w:abstractNumId w:val="30"/>
  </w:num>
  <w:num w:numId="28" w16cid:durableId="1699816102">
    <w:abstractNumId w:val="19"/>
  </w:num>
  <w:num w:numId="29" w16cid:durableId="2099211720">
    <w:abstractNumId w:val="31"/>
  </w:num>
  <w:num w:numId="30" w16cid:durableId="213082108">
    <w:abstractNumId w:val="12"/>
  </w:num>
  <w:num w:numId="31" w16cid:durableId="842546909">
    <w:abstractNumId w:val="32"/>
  </w:num>
  <w:num w:numId="32" w16cid:durableId="2065835301">
    <w:abstractNumId w:val="17"/>
  </w:num>
  <w:num w:numId="33" w16cid:durableId="1852573618">
    <w:abstractNumId w:val="11"/>
  </w:num>
  <w:num w:numId="34" w16cid:durableId="1795635748">
    <w:abstractNumId w:val="15"/>
  </w:num>
  <w:num w:numId="35" w16cid:durableId="734350612">
    <w:abstractNumId w:val="13"/>
  </w:num>
  <w:num w:numId="36" w16cid:durableId="438836503">
    <w:abstractNumId w:val="3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0A8"/>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27BB"/>
    <w:rsid w:val="00023115"/>
    <w:rsid w:val="000246F3"/>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595"/>
    <w:rsid w:val="000436F7"/>
    <w:rsid w:val="00044B08"/>
    <w:rsid w:val="00045262"/>
    <w:rsid w:val="00045586"/>
    <w:rsid w:val="00045AFA"/>
    <w:rsid w:val="000474EF"/>
    <w:rsid w:val="00047994"/>
    <w:rsid w:val="00047A2A"/>
    <w:rsid w:val="0005024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48C"/>
    <w:rsid w:val="00075619"/>
    <w:rsid w:val="0007619C"/>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598"/>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100"/>
    <w:rsid w:val="000E5325"/>
    <w:rsid w:val="000E5AB2"/>
    <w:rsid w:val="000E5C37"/>
    <w:rsid w:val="000E5CFA"/>
    <w:rsid w:val="000E6A1C"/>
    <w:rsid w:val="000E7A4E"/>
    <w:rsid w:val="000E7BC8"/>
    <w:rsid w:val="000F0930"/>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532"/>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6D9"/>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88"/>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2D4"/>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0D"/>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E7207"/>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0EDE"/>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0ED0"/>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8EF"/>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7B3"/>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58A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3AB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143B"/>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422"/>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271F5"/>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473DC"/>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069"/>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8B2"/>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0F9"/>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1FE3"/>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4E81"/>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6F9E"/>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9C0"/>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590B"/>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6E9"/>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3FEA"/>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199A"/>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118"/>
    <w:rsid w:val="00834AE8"/>
    <w:rsid w:val="00834DA3"/>
    <w:rsid w:val="0083533C"/>
    <w:rsid w:val="00835793"/>
    <w:rsid w:val="008363CB"/>
    <w:rsid w:val="0083F1EF"/>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57"/>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4EE"/>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3D73"/>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A86A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CE2"/>
    <w:rsid w:val="009C2F87"/>
    <w:rsid w:val="009C3939"/>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2E"/>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6C39"/>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1A58"/>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ACFD7"/>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CEBA0"/>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32C4"/>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25E5"/>
    <w:rsid w:val="00C13DB7"/>
    <w:rsid w:val="00C1431D"/>
    <w:rsid w:val="00C143C2"/>
    <w:rsid w:val="00C145AA"/>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8D9"/>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A7D"/>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3A3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5B72"/>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23B"/>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5FAF"/>
    <w:rsid w:val="00D660A8"/>
    <w:rsid w:val="00D66127"/>
    <w:rsid w:val="00D6625A"/>
    <w:rsid w:val="00D666D6"/>
    <w:rsid w:val="00D6684E"/>
    <w:rsid w:val="00D6765A"/>
    <w:rsid w:val="00D6771E"/>
    <w:rsid w:val="00D7128E"/>
    <w:rsid w:val="00D71BED"/>
    <w:rsid w:val="00D71CB8"/>
    <w:rsid w:val="00D71DF4"/>
    <w:rsid w:val="00D7206E"/>
    <w:rsid w:val="00D73D11"/>
    <w:rsid w:val="00D748D6"/>
    <w:rsid w:val="00D7491A"/>
    <w:rsid w:val="00D74EFC"/>
    <w:rsid w:val="00D75113"/>
    <w:rsid w:val="00D75385"/>
    <w:rsid w:val="00D75742"/>
    <w:rsid w:val="00D7719E"/>
    <w:rsid w:val="00D77423"/>
    <w:rsid w:val="00D81970"/>
    <w:rsid w:val="00D81AA2"/>
    <w:rsid w:val="00D82CCE"/>
    <w:rsid w:val="00D84CCB"/>
    <w:rsid w:val="00D85369"/>
    <w:rsid w:val="00D86DF1"/>
    <w:rsid w:val="00D8721D"/>
    <w:rsid w:val="00D87894"/>
    <w:rsid w:val="00D9091A"/>
    <w:rsid w:val="00D90BE4"/>
    <w:rsid w:val="00D90CA1"/>
    <w:rsid w:val="00D91D52"/>
    <w:rsid w:val="00D929FC"/>
    <w:rsid w:val="00D92DFE"/>
    <w:rsid w:val="00D93641"/>
    <w:rsid w:val="00D944DB"/>
    <w:rsid w:val="00D963E4"/>
    <w:rsid w:val="00D96CC9"/>
    <w:rsid w:val="00D96D63"/>
    <w:rsid w:val="00D97AFC"/>
    <w:rsid w:val="00DA0308"/>
    <w:rsid w:val="00DA0982"/>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9F8"/>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5B2A"/>
    <w:rsid w:val="00E76DFF"/>
    <w:rsid w:val="00E80232"/>
    <w:rsid w:val="00E803F2"/>
    <w:rsid w:val="00E8063A"/>
    <w:rsid w:val="00E806FA"/>
    <w:rsid w:val="00E808CA"/>
    <w:rsid w:val="00E8207B"/>
    <w:rsid w:val="00E823E4"/>
    <w:rsid w:val="00E82986"/>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BA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1FC4"/>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3AAE"/>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1F9D"/>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236CCC"/>
    <w:rsid w:val="014FCD44"/>
    <w:rsid w:val="01885F10"/>
    <w:rsid w:val="01CE30E7"/>
    <w:rsid w:val="01DE778B"/>
    <w:rsid w:val="01E1D4CE"/>
    <w:rsid w:val="021FC250"/>
    <w:rsid w:val="022F7845"/>
    <w:rsid w:val="0244A076"/>
    <w:rsid w:val="0272DA95"/>
    <w:rsid w:val="027626E8"/>
    <w:rsid w:val="027A6D7C"/>
    <w:rsid w:val="0289A9B0"/>
    <w:rsid w:val="02A0D488"/>
    <w:rsid w:val="02BE357B"/>
    <w:rsid w:val="02E5A683"/>
    <w:rsid w:val="02F78CB3"/>
    <w:rsid w:val="031B79CA"/>
    <w:rsid w:val="03310A47"/>
    <w:rsid w:val="03543EE5"/>
    <w:rsid w:val="0372DBFA"/>
    <w:rsid w:val="0379DB87"/>
    <w:rsid w:val="0384B6C3"/>
    <w:rsid w:val="038A1A58"/>
    <w:rsid w:val="0396136A"/>
    <w:rsid w:val="03969E2F"/>
    <w:rsid w:val="03E27EC9"/>
    <w:rsid w:val="03E758B9"/>
    <w:rsid w:val="04559B2B"/>
    <w:rsid w:val="04A0F987"/>
    <w:rsid w:val="04F63A75"/>
    <w:rsid w:val="05030DB3"/>
    <w:rsid w:val="05062D97"/>
    <w:rsid w:val="05190F01"/>
    <w:rsid w:val="0525EAB9"/>
    <w:rsid w:val="054180DE"/>
    <w:rsid w:val="05AD4254"/>
    <w:rsid w:val="05C1A035"/>
    <w:rsid w:val="05D40E85"/>
    <w:rsid w:val="05D5DF2E"/>
    <w:rsid w:val="05E78FC3"/>
    <w:rsid w:val="05FAE8B3"/>
    <w:rsid w:val="0611A462"/>
    <w:rsid w:val="069D96F7"/>
    <w:rsid w:val="06AFA1DC"/>
    <w:rsid w:val="06BFC2DC"/>
    <w:rsid w:val="06C7B884"/>
    <w:rsid w:val="06CC383D"/>
    <w:rsid w:val="06FE8043"/>
    <w:rsid w:val="072B5181"/>
    <w:rsid w:val="072CAB0F"/>
    <w:rsid w:val="0732020A"/>
    <w:rsid w:val="0732D48C"/>
    <w:rsid w:val="073339B8"/>
    <w:rsid w:val="073C78D3"/>
    <w:rsid w:val="0774F9B4"/>
    <w:rsid w:val="0784A9C4"/>
    <w:rsid w:val="079B7E71"/>
    <w:rsid w:val="07BEC5C9"/>
    <w:rsid w:val="07CF6C78"/>
    <w:rsid w:val="07ED43B0"/>
    <w:rsid w:val="08047B6A"/>
    <w:rsid w:val="08739D72"/>
    <w:rsid w:val="0884EF63"/>
    <w:rsid w:val="08B51575"/>
    <w:rsid w:val="08B5E1BC"/>
    <w:rsid w:val="08CE5A44"/>
    <w:rsid w:val="08FD2545"/>
    <w:rsid w:val="0965DCB0"/>
    <w:rsid w:val="099060F5"/>
    <w:rsid w:val="099B341F"/>
    <w:rsid w:val="09A04BCB"/>
    <w:rsid w:val="09A5E2A2"/>
    <w:rsid w:val="09B85664"/>
    <w:rsid w:val="09BEAF58"/>
    <w:rsid w:val="09C4D3CE"/>
    <w:rsid w:val="09FDA0CE"/>
    <w:rsid w:val="0A0E7F24"/>
    <w:rsid w:val="0A103D21"/>
    <w:rsid w:val="0A14DD9E"/>
    <w:rsid w:val="0A18ADE6"/>
    <w:rsid w:val="0A1ABABE"/>
    <w:rsid w:val="0A312816"/>
    <w:rsid w:val="0A5DC665"/>
    <w:rsid w:val="0A647877"/>
    <w:rsid w:val="0A835BFB"/>
    <w:rsid w:val="0AD3D5A6"/>
    <w:rsid w:val="0B2F6949"/>
    <w:rsid w:val="0B957CD1"/>
    <w:rsid w:val="0BA3934E"/>
    <w:rsid w:val="0BD3C93D"/>
    <w:rsid w:val="0C73865B"/>
    <w:rsid w:val="0C746A88"/>
    <w:rsid w:val="0CC4B4C1"/>
    <w:rsid w:val="0CD19ACA"/>
    <w:rsid w:val="0CEA996F"/>
    <w:rsid w:val="0CFBCDDB"/>
    <w:rsid w:val="0D031F37"/>
    <w:rsid w:val="0D1325C7"/>
    <w:rsid w:val="0DDEDD88"/>
    <w:rsid w:val="0DECE647"/>
    <w:rsid w:val="0DEEC8A7"/>
    <w:rsid w:val="0DF89BCF"/>
    <w:rsid w:val="0DFBC54E"/>
    <w:rsid w:val="0E0FA27E"/>
    <w:rsid w:val="0E14A3F1"/>
    <w:rsid w:val="0E6ECB3B"/>
    <w:rsid w:val="0EB0E316"/>
    <w:rsid w:val="0ECCCCFF"/>
    <w:rsid w:val="0F09FB21"/>
    <w:rsid w:val="0F4F76C1"/>
    <w:rsid w:val="0FAC4A7A"/>
    <w:rsid w:val="10093B8C"/>
    <w:rsid w:val="101D5A86"/>
    <w:rsid w:val="102633A7"/>
    <w:rsid w:val="1042CB97"/>
    <w:rsid w:val="104669ED"/>
    <w:rsid w:val="104D3B97"/>
    <w:rsid w:val="10522111"/>
    <w:rsid w:val="10689D60"/>
    <w:rsid w:val="108EFED0"/>
    <w:rsid w:val="1166D863"/>
    <w:rsid w:val="11705DB1"/>
    <w:rsid w:val="118DA02C"/>
    <w:rsid w:val="11927959"/>
    <w:rsid w:val="11998215"/>
    <w:rsid w:val="11A50BED"/>
    <w:rsid w:val="11BBAA54"/>
    <w:rsid w:val="11BD892C"/>
    <w:rsid w:val="1209EF8F"/>
    <w:rsid w:val="1254F8C4"/>
    <w:rsid w:val="126ADA09"/>
    <w:rsid w:val="126C3602"/>
    <w:rsid w:val="1293F09B"/>
    <w:rsid w:val="12EC9EA9"/>
    <w:rsid w:val="12F78810"/>
    <w:rsid w:val="12F78B64"/>
    <w:rsid w:val="13264BD0"/>
    <w:rsid w:val="133D5079"/>
    <w:rsid w:val="13C3D5AB"/>
    <w:rsid w:val="13EAC2CC"/>
    <w:rsid w:val="142C71E3"/>
    <w:rsid w:val="14555FEF"/>
    <w:rsid w:val="14571B6A"/>
    <w:rsid w:val="147C1D82"/>
    <w:rsid w:val="14BD72C2"/>
    <w:rsid w:val="14E49FF5"/>
    <w:rsid w:val="1503FFC5"/>
    <w:rsid w:val="15736DEF"/>
    <w:rsid w:val="15937AC5"/>
    <w:rsid w:val="159464C4"/>
    <w:rsid w:val="1599BE32"/>
    <w:rsid w:val="159F4418"/>
    <w:rsid w:val="15C0B4BC"/>
    <w:rsid w:val="15D2C23A"/>
    <w:rsid w:val="1611636D"/>
    <w:rsid w:val="1616A919"/>
    <w:rsid w:val="161F96C5"/>
    <w:rsid w:val="1629CBFD"/>
    <w:rsid w:val="162FD176"/>
    <w:rsid w:val="16372253"/>
    <w:rsid w:val="16482172"/>
    <w:rsid w:val="164F56AB"/>
    <w:rsid w:val="1661D095"/>
    <w:rsid w:val="1665FE83"/>
    <w:rsid w:val="1673215D"/>
    <w:rsid w:val="169C2C46"/>
    <w:rsid w:val="16B3DFA1"/>
    <w:rsid w:val="16D80704"/>
    <w:rsid w:val="177A5D52"/>
    <w:rsid w:val="178C8D8F"/>
    <w:rsid w:val="1798C177"/>
    <w:rsid w:val="17D19880"/>
    <w:rsid w:val="17E8568B"/>
    <w:rsid w:val="180ACFBB"/>
    <w:rsid w:val="1836FBB5"/>
    <w:rsid w:val="183877DA"/>
    <w:rsid w:val="186E3EF7"/>
    <w:rsid w:val="190E4B9A"/>
    <w:rsid w:val="191F836F"/>
    <w:rsid w:val="1944E163"/>
    <w:rsid w:val="1950F09E"/>
    <w:rsid w:val="1979BF59"/>
    <w:rsid w:val="198444A2"/>
    <w:rsid w:val="198F504E"/>
    <w:rsid w:val="19AC91FD"/>
    <w:rsid w:val="19D6A65B"/>
    <w:rsid w:val="19E000A0"/>
    <w:rsid w:val="1A0F7FA6"/>
    <w:rsid w:val="1A324396"/>
    <w:rsid w:val="1A6178D6"/>
    <w:rsid w:val="1A72D7A6"/>
    <w:rsid w:val="1AD17C88"/>
    <w:rsid w:val="1AD4BEBC"/>
    <w:rsid w:val="1ADBC943"/>
    <w:rsid w:val="1AEE5F2E"/>
    <w:rsid w:val="1B044C59"/>
    <w:rsid w:val="1B088E42"/>
    <w:rsid w:val="1B1A0196"/>
    <w:rsid w:val="1B1E0182"/>
    <w:rsid w:val="1B34806D"/>
    <w:rsid w:val="1B58DCCE"/>
    <w:rsid w:val="1B617FD5"/>
    <w:rsid w:val="1B809F24"/>
    <w:rsid w:val="1B82E5F3"/>
    <w:rsid w:val="1BBC56DA"/>
    <w:rsid w:val="1BD01F5F"/>
    <w:rsid w:val="1C0B598C"/>
    <w:rsid w:val="1C1DF319"/>
    <w:rsid w:val="1C34E684"/>
    <w:rsid w:val="1C4C9FC1"/>
    <w:rsid w:val="1C64353D"/>
    <w:rsid w:val="1CE432BF"/>
    <w:rsid w:val="1D0BE8A5"/>
    <w:rsid w:val="1D472068"/>
    <w:rsid w:val="1D56DDD3"/>
    <w:rsid w:val="1D5CE4CB"/>
    <w:rsid w:val="1DAE57EF"/>
    <w:rsid w:val="1DB3FCC2"/>
    <w:rsid w:val="1DC80C17"/>
    <w:rsid w:val="1DC937CD"/>
    <w:rsid w:val="1DE3A258"/>
    <w:rsid w:val="1E0736C6"/>
    <w:rsid w:val="1E23C842"/>
    <w:rsid w:val="1E28D145"/>
    <w:rsid w:val="1E838BED"/>
    <w:rsid w:val="1E8FCB84"/>
    <w:rsid w:val="1ED61586"/>
    <w:rsid w:val="1EDF37E9"/>
    <w:rsid w:val="1EF2AE34"/>
    <w:rsid w:val="1F00A101"/>
    <w:rsid w:val="1F23A444"/>
    <w:rsid w:val="1F3ED60E"/>
    <w:rsid w:val="1F6A80C7"/>
    <w:rsid w:val="1F8FCE8D"/>
    <w:rsid w:val="1F957915"/>
    <w:rsid w:val="1FB40BDB"/>
    <w:rsid w:val="1FCCBB5C"/>
    <w:rsid w:val="2003A448"/>
    <w:rsid w:val="2027E29C"/>
    <w:rsid w:val="20513E1C"/>
    <w:rsid w:val="205C618C"/>
    <w:rsid w:val="207E7B3A"/>
    <w:rsid w:val="207E99EC"/>
    <w:rsid w:val="20907612"/>
    <w:rsid w:val="20B14A24"/>
    <w:rsid w:val="210E7846"/>
    <w:rsid w:val="2111E0DF"/>
    <w:rsid w:val="213D5C8E"/>
    <w:rsid w:val="214B0AC7"/>
    <w:rsid w:val="215E3335"/>
    <w:rsid w:val="21751175"/>
    <w:rsid w:val="2182CD6D"/>
    <w:rsid w:val="219D3ACC"/>
    <w:rsid w:val="21A43A06"/>
    <w:rsid w:val="21AE7501"/>
    <w:rsid w:val="21CD5778"/>
    <w:rsid w:val="21D705D3"/>
    <w:rsid w:val="21D9BBA4"/>
    <w:rsid w:val="21FF07CB"/>
    <w:rsid w:val="22033DAA"/>
    <w:rsid w:val="221DB7D7"/>
    <w:rsid w:val="222B7DE6"/>
    <w:rsid w:val="223907EF"/>
    <w:rsid w:val="223F040F"/>
    <w:rsid w:val="22428BF2"/>
    <w:rsid w:val="2259D074"/>
    <w:rsid w:val="2279FBE0"/>
    <w:rsid w:val="22803F6E"/>
    <w:rsid w:val="228A50F2"/>
    <w:rsid w:val="229EB965"/>
    <w:rsid w:val="22B62597"/>
    <w:rsid w:val="22C76FE9"/>
    <w:rsid w:val="22ED473B"/>
    <w:rsid w:val="231CDDAD"/>
    <w:rsid w:val="23283C2E"/>
    <w:rsid w:val="23325A43"/>
    <w:rsid w:val="23384B7C"/>
    <w:rsid w:val="233F0970"/>
    <w:rsid w:val="234001F6"/>
    <w:rsid w:val="23552E14"/>
    <w:rsid w:val="23615F16"/>
    <w:rsid w:val="23724EEA"/>
    <w:rsid w:val="23A7E671"/>
    <w:rsid w:val="23B0587D"/>
    <w:rsid w:val="23B51E42"/>
    <w:rsid w:val="23C654EA"/>
    <w:rsid w:val="23CA735A"/>
    <w:rsid w:val="23CC115B"/>
    <w:rsid w:val="23D3863F"/>
    <w:rsid w:val="23D56733"/>
    <w:rsid w:val="23E2E99B"/>
    <w:rsid w:val="23FAC14A"/>
    <w:rsid w:val="24096F3E"/>
    <w:rsid w:val="24140EEE"/>
    <w:rsid w:val="241846B9"/>
    <w:rsid w:val="244E228A"/>
    <w:rsid w:val="246F3670"/>
    <w:rsid w:val="2498E288"/>
    <w:rsid w:val="24B23A40"/>
    <w:rsid w:val="24C6B6B2"/>
    <w:rsid w:val="24D19FFA"/>
    <w:rsid w:val="24EB8030"/>
    <w:rsid w:val="24EE1F7E"/>
    <w:rsid w:val="256B2142"/>
    <w:rsid w:val="257F9476"/>
    <w:rsid w:val="25D3BCD2"/>
    <w:rsid w:val="2626EAF4"/>
    <w:rsid w:val="2671ECA8"/>
    <w:rsid w:val="26897756"/>
    <w:rsid w:val="26B375FB"/>
    <w:rsid w:val="26CBDEE1"/>
    <w:rsid w:val="26D135CC"/>
    <w:rsid w:val="26DF5774"/>
    <w:rsid w:val="26F948F1"/>
    <w:rsid w:val="271993EF"/>
    <w:rsid w:val="2754A27D"/>
    <w:rsid w:val="277C9DD3"/>
    <w:rsid w:val="27A59989"/>
    <w:rsid w:val="27D8731F"/>
    <w:rsid w:val="2802BAFB"/>
    <w:rsid w:val="280AB890"/>
    <w:rsid w:val="280CD7F5"/>
    <w:rsid w:val="281D856D"/>
    <w:rsid w:val="2834ABF6"/>
    <w:rsid w:val="283F7550"/>
    <w:rsid w:val="28518508"/>
    <w:rsid w:val="285CAE4F"/>
    <w:rsid w:val="286BA8CE"/>
    <w:rsid w:val="287C6C29"/>
    <w:rsid w:val="288374E5"/>
    <w:rsid w:val="28B65ABE"/>
    <w:rsid w:val="28B73538"/>
    <w:rsid w:val="28B7C87A"/>
    <w:rsid w:val="28C7F54C"/>
    <w:rsid w:val="28D06806"/>
    <w:rsid w:val="28EA16D6"/>
    <w:rsid w:val="28FF52AE"/>
    <w:rsid w:val="2913027F"/>
    <w:rsid w:val="291666CE"/>
    <w:rsid w:val="291D8910"/>
    <w:rsid w:val="292B7CD8"/>
    <w:rsid w:val="292DCB5E"/>
    <w:rsid w:val="292FE826"/>
    <w:rsid w:val="294F04D0"/>
    <w:rsid w:val="294F8A3A"/>
    <w:rsid w:val="2966FAFD"/>
    <w:rsid w:val="298D536D"/>
    <w:rsid w:val="29F1DE58"/>
    <w:rsid w:val="2A37DA69"/>
    <w:rsid w:val="2A73F221"/>
    <w:rsid w:val="2B0A0BB5"/>
    <w:rsid w:val="2B120DF7"/>
    <w:rsid w:val="2B5C8912"/>
    <w:rsid w:val="2B67758D"/>
    <w:rsid w:val="2B79FA91"/>
    <w:rsid w:val="2B98EE2E"/>
    <w:rsid w:val="2B9FB123"/>
    <w:rsid w:val="2BB225F4"/>
    <w:rsid w:val="2BB84E5B"/>
    <w:rsid w:val="2BD729B9"/>
    <w:rsid w:val="2C247DB3"/>
    <w:rsid w:val="2C352F47"/>
    <w:rsid w:val="2C483B31"/>
    <w:rsid w:val="2C7E86B5"/>
    <w:rsid w:val="2C9869E2"/>
    <w:rsid w:val="2CB09CA9"/>
    <w:rsid w:val="2CE1D4A0"/>
    <w:rsid w:val="2CEB3AFB"/>
    <w:rsid w:val="2CEBEF5E"/>
    <w:rsid w:val="2D12DF2F"/>
    <w:rsid w:val="2D3EBC56"/>
    <w:rsid w:val="2D541EBC"/>
    <w:rsid w:val="2D95F828"/>
    <w:rsid w:val="2DA6E3D8"/>
    <w:rsid w:val="2DB16376"/>
    <w:rsid w:val="2DB451EE"/>
    <w:rsid w:val="2DD9DD04"/>
    <w:rsid w:val="2DE7B5C2"/>
    <w:rsid w:val="2DFA1C42"/>
    <w:rsid w:val="2E1CBE2D"/>
    <w:rsid w:val="2E343A43"/>
    <w:rsid w:val="2E5150A7"/>
    <w:rsid w:val="2E7297C2"/>
    <w:rsid w:val="2E79B429"/>
    <w:rsid w:val="2E7D8ED4"/>
    <w:rsid w:val="2E83944D"/>
    <w:rsid w:val="2EA8580B"/>
    <w:rsid w:val="2EAD8136"/>
    <w:rsid w:val="2EB25C3E"/>
    <w:rsid w:val="2EB2C776"/>
    <w:rsid w:val="2ED06A72"/>
    <w:rsid w:val="2EEFEF1D"/>
    <w:rsid w:val="2F3F331C"/>
    <w:rsid w:val="2F6583CF"/>
    <w:rsid w:val="2F6FD6C6"/>
    <w:rsid w:val="2F7D6DAB"/>
    <w:rsid w:val="2F830BE7"/>
    <w:rsid w:val="2F89D123"/>
    <w:rsid w:val="2F8CCA94"/>
    <w:rsid w:val="2FADBD17"/>
    <w:rsid w:val="2FB572F8"/>
    <w:rsid w:val="2FBB8A00"/>
    <w:rsid w:val="2FDB9CAF"/>
    <w:rsid w:val="2FDF5BAA"/>
    <w:rsid w:val="2FE43F9B"/>
    <w:rsid w:val="2FFAE613"/>
    <w:rsid w:val="3003C58B"/>
    <w:rsid w:val="301171AF"/>
    <w:rsid w:val="3041090D"/>
    <w:rsid w:val="305A937E"/>
    <w:rsid w:val="307F892A"/>
    <w:rsid w:val="30810D28"/>
    <w:rsid w:val="30EFFEF4"/>
    <w:rsid w:val="313A6D44"/>
    <w:rsid w:val="315A9C1F"/>
    <w:rsid w:val="31603C9A"/>
    <w:rsid w:val="31776A33"/>
    <w:rsid w:val="317F3CF5"/>
    <w:rsid w:val="31821EEF"/>
    <w:rsid w:val="319FF052"/>
    <w:rsid w:val="31B9CF28"/>
    <w:rsid w:val="31BA8FBF"/>
    <w:rsid w:val="31D43FCB"/>
    <w:rsid w:val="3211AE74"/>
    <w:rsid w:val="3222E492"/>
    <w:rsid w:val="3222EC51"/>
    <w:rsid w:val="32274A63"/>
    <w:rsid w:val="3243298D"/>
    <w:rsid w:val="324414A7"/>
    <w:rsid w:val="327DC7E2"/>
    <w:rsid w:val="32A420B7"/>
    <w:rsid w:val="32BF9867"/>
    <w:rsid w:val="32C46645"/>
    <w:rsid w:val="33376BE7"/>
    <w:rsid w:val="334DD196"/>
    <w:rsid w:val="34482EB2"/>
    <w:rsid w:val="3477ECA8"/>
    <w:rsid w:val="347E67BC"/>
    <w:rsid w:val="34A7204C"/>
    <w:rsid w:val="34AC458E"/>
    <w:rsid w:val="34E04A8D"/>
    <w:rsid w:val="34E5BCA0"/>
    <w:rsid w:val="34FC4580"/>
    <w:rsid w:val="35360164"/>
    <w:rsid w:val="3564629E"/>
    <w:rsid w:val="358DB383"/>
    <w:rsid w:val="35AF74F0"/>
    <w:rsid w:val="35F6F6F2"/>
    <w:rsid w:val="36034DDD"/>
    <w:rsid w:val="361B4323"/>
    <w:rsid w:val="362B3558"/>
    <w:rsid w:val="3676E967"/>
    <w:rsid w:val="367B3F26"/>
    <w:rsid w:val="369CB0BF"/>
    <w:rsid w:val="36B6DF56"/>
    <w:rsid w:val="36B99EA9"/>
    <w:rsid w:val="36D8B1DC"/>
    <w:rsid w:val="36EA9378"/>
    <w:rsid w:val="36EB78ED"/>
    <w:rsid w:val="36F86D6F"/>
    <w:rsid w:val="36FCC766"/>
    <w:rsid w:val="37616D08"/>
    <w:rsid w:val="376600FA"/>
    <w:rsid w:val="377B9C6C"/>
    <w:rsid w:val="37943B5B"/>
    <w:rsid w:val="37EBDA17"/>
    <w:rsid w:val="37F073D3"/>
    <w:rsid w:val="37F42A5C"/>
    <w:rsid w:val="3832016E"/>
    <w:rsid w:val="384DE61B"/>
    <w:rsid w:val="386B2A8A"/>
    <w:rsid w:val="38BDA096"/>
    <w:rsid w:val="38EF160D"/>
    <w:rsid w:val="3913623B"/>
    <w:rsid w:val="3917A3C6"/>
    <w:rsid w:val="396A9B47"/>
    <w:rsid w:val="399961E2"/>
    <w:rsid w:val="39E733A3"/>
    <w:rsid w:val="39E9B67C"/>
    <w:rsid w:val="39EE250A"/>
    <w:rsid w:val="3A05EE4F"/>
    <w:rsid w:val="3A4DE603"/>
    <w:rsid w:val="3A676F7B"/>
    <w:rsid w:val="3A734ECF"/>
    <w:rsid w:val="3AB88C62"/>
    <w:rsid w:val="3AC9E910"/>
    <w:rsid w:val="3ADF84EF"/>
    <w:rsid w:val="3AE08C3C"/>
    <w:rsid w:val="3AE66200"/>
    <w:rsid w:val="3AE93D10"/>
    <w:rsid w:val="3B0B1926"/>
    <w:rsid w:val="3B1A728A"/>
    <w:rsid w:val="3B5C11DC"/>
    <w:rsid w:val="3B73377F"/>
    <w:rsid w:val="3B7613D1"/>
    <w:rsid w:val="3B7AB569"/>
    <w:rsid w:val="3B9BF969"/>
    <w:rsid w:val="3B9FC6ED"/>
    <w:rsid w:val="3BD19222"/>
    <w:rsid w:val="3BE2AB6D"/>
    <w:rsid w:val="3BF34D50"/>
    <w:rsid w:val="3BF4522F"/>
    <w:rsid w:val="3C116CF9"/>
    <w:rsid w:val="3C123A24"/>
    <w:rsid w:val="3C236C6E"/>
    <w:rsid w:val="3C52F0FA"/>
    <w:rsid w:val="3C813A38"/>
    <w:rsid w:val="3C8CB1E2"/>
    <w:rsid w:val="3C95654F"/>
    <w:rsid w:val="3C96C9EC"/>
    <w:rsid w:val="3CA83F46"/>
    <w:rsid w:val="3CC1EF9C"/>
    <w:rsid w:val="3CDF4854"/>
    <w:rsid w:val="3D00A1CC"/>
    <w:rsid w:val="3D47F360"/>
    <w:rsid w:val="3D6880BE"/>
    <w:rsid w:val="3D932267"/>
    <w:rsid w:val="3DAB96A3"/>
    <w:rsid w:val="3DAD3D5A"/>
    <w:rsid w:val="3DADC9CC"/>
    <w:rsid w:val="3DBF7809"/>
    <w:rsid w:val="3DC70DFB"/>
    <w:rsid w:val="3DD4D037"/>
    <w:rsid w:val="3DD74968"/>
    <w:rsid w:val="3DD76BB4"/>
    <w:rsid w:val="3E08E372"/>
    <w:rsid w:val="3E1F318B"/>
    <w:rsid w:val="3E23AF96"/>
    <w:rsid w:val="3E7A8A41"/>
    <w:rsid w:val="3E890166"/>
    <w:rsid w:val="3E9A045B"/>
    <w:rsid w:val="3ED77A9D"/>
    <w:rsid w:val="3EEB9286"/>
    <w:rsid w:val="3F0390AB"/>
    <w:rsid w:val="3F44880C"/>
    <w:rsid w:val="3F5BAD35"/>
    <w:rsid w:val="3FCF5175"/>
    <w:rsid w:val="3FF44DD1"/>
    <w:rsid w:val="3FF65F95"/>
    <w:rsid w:val="40237662"/>
    <w:rsid w:val="403FCFA3"/>
    <w:rsid w:val="406D206E"/>
    <w:rsid w:val="40826D3F"/>
    <w:rsid w:val="40CF853A"/>
    <w:rsid w:val="40CFC4D7"/>
    <w:rsid w:val="40F1BD47"/>
    <w:rsid w:val="40F755A2"/>
    <w:rsid w:val="40FA6CFE"/>
    <w:rsid w:val="4101056E"/>
    <w:rsid w:val="4108A618"/>
    <w:rsid w:val="413E8FDA"/>
    <w:rsid w:val="4168D672"/>
    <w:rsid w:val="41735F13"/>
    <w:rsid w:val="41744CB9"/>
    <w:rsid w:val="4178AD6F"/>
    <w:rsid w:val="41929CBF"/>
    <w:rsid w:val="419BF1E8"/>
    <w:rsid w:val="41B3BEFE"/>
    <w:rsid w:val="41CB5360"/>
    <w:rsid w:val="41CC2DDA"/>
    <w:rsid w:val="420627A9"/>
    <w:rsid w:val="42286310"/>
    <w:rsid w:val="423231CF"/>
    <w:rsid w:val="42455BB3"/>
    <w:rsid w:val="427C5E7D"/>
    <w:rsid w:val="42948F34"/>
    <w:rsid w:val="42D1BC88"/>
    <w:rsid w:val="42DBD590"/>
    <w:rsid w:val="42E06296"/>
    <w:rsid w:val="42ED21BD"/>
    <w:rsid w:val="430ABBF7"/>
    <w:rsid w:val="432B0EA2"/>
    <w:rsid w:val="436ABC8C"/>
    <w:rsid w:val="4386E109"/>
    <w:rsid w:val="439098C2"/>
    <w:rsid w:val="43A7F2E4"/>
    <w:rsid w:val="43B86E6C"/>
    <w:rsid w:val="44188A13"/>
    <w:rsid w:val="44277912"/>
    <w:rsid w:val="442DCC01"/>
    <w:rsid w:val="443A901A"/>
    <w:rsid w:val="443DDDE5"/>
    <w:rsid w:val="44610E38"/>
    <w:rsid w:val="44673111"/>
    <w:rsid w:val="44900A0D"/>
    <w:rsid w:val="44D03128"/>
    <w:rsid w:val="44E9B992"/>
    <w:rsid w:val="451D87DD"/>
    <w:rsid w:val="4522B957"/>
    <w:rsid w:val="4529B352"/>
    <w:rsid w:val="4541775A"/>
    <w:rsid w:val="457CFC75"/>
    <w:rsid w:val="458275D7"/>
    <w:rsid w:val="4597DEAC"/>
    <w:rsid w:val="459C239E"/>
    <w:rsid w:val="45BFFF4A"/>
    <w:rsid w:val="45C0F194"/>
    <w:rsid w:val="45E7AC4F"/>
    <w:rsid w:val="45FD0716"/>
    <w:rsid w:val="46323AD3"/>
    <w:rsid w:val="465808A1"/>
    <w:rsid w:val="465E2881"/>
    <w:rsid w:val="466101FD"/>
    <w:rsid w:val="46720D5D"/>
    <w:rsid w:val="46B596A9"/>
    <w:rsid w:val="471047D8"/>
    <w:rsid w:val="471EA357"/>
    <w:rsid w:val="477207DC"/>
    <w:rsid w:val="4781A27D"/>
    <w:rsid w:val="4791F312"/>
    <w:rsid w:val="47CCD28E"/>
    <w:rsid w:val="47D5556F"/>
    <w:rsid w:val="47EAF196"/>
    <w:rsid w:val="47ECA8D6"/>
    <w:rsid w:val="4808F861"/>
    <w:rsid w:val="487467B5"/>
    <w:rsid w:val="487F570A"/>
    <w:rsid w:val="48864FE9"/>
    <w:rsid w:val="489E2218"/>
    <w:rsid w:val="48AD8CA5"/>
    <w:rsid w:val="48D574B6"/>
    <w:rsid w:val="48E930B6"/>
    <w:rsid w:val="490FBC86"/>
    <w:rsid w:val="492889B4"/>
    <w:rsid w:val="493C979F"/>
    <w:rsid w:val="495CC656"/>
    <w:rsid w:val="499F7805"/>
    <w:rsid w:val="49C99615"/>
    <w:rsid w:val="49E00A31"/>
    <w:rsid w:val="49E6B1E9"/>
    <w:rsid w:val="4A4EF271"/>
    <w:rsid w:val="4A714517"/>
    <w:rsid w:val="4AA32D47"/>
    <w:rsid w:val="4ABD48FF"/>
    <w:rsid w:val="4B0EF2D1"/>
    <w:rsid w:val="4B10CBE4"/>
    <w:rsid w:val="4B320344"/>
    <w:rsid w:val="4B54D3EA"/>
    <w:rsid w:val="4B551118"/>
    <w:rsid w:val="4B5E3AA6"/>
    <w:rsid w:val="4B60B1EC"/>
    <w:rsid w:val="4B812561"/>
    <w:rsid w:val="4B9D6AFD"/>
    <w:rsid w:val="4BAB281F"/>
    <w:rsid w:val="4BB799D4"/>
    <w:rsid w:val="4BC96BCC"/>
    <w:rsid w:val="4C2EB856"/>
    <w:rsid w:val="4C3B09AB"/>
    <w:rsid w:val="4C3CA52D"/>
    <w:rsid w:val="4C3F9B39"/>
    <w:rsid w:val="4C4D9009"/>
    <w:rsid w:val="4C6E973E"/>
    <w:rsid w:val="4CC19847"/>
    <w:rsid w:val="4CD544BC"/>
    <w:rsid w:val="4CE7596E"/>
    <w:rsid w:val="4D305A29"/>
    <w:rsid w:val="4D35C31E"/>
    <w:rsid w:val="4D3BA53D"/>
    <w:rsid w:val="4D611D95"/>
    <w:rsid w:val="4D91B5BA"/>
    <w:rsid w:val="4DB49C63"/>
    <w:rsid w:val="4DCC1BD5"/>
    <w:rsid w:val="4DED9FFC"/>
    <w:rsid w:val="4DEFFDDC"/>
    <w:rsid w:val="4E0A679F"/>
    <w:rsid w:val="4E18AF3B"/>
    <w:rsid w:val="4E586D53"/>
    <w:rsid w:val="4E825CD3"/>
    <w:rsid w:val="4E84A1FC"/>
    <w:rsid w:val="4ECC8820"/>
    <w:rsid w:val="4EF9655C"/>
    <w:rsid w:val="4F1E31A1"/>
    <w:rsid w:val="4F242437"/>
    <w:rsid w:val="4F4C9217"/>
    <w:rsid w:val="4F50259A"/>
    <w:rsid w:val="4F6626FC"/>
    <w:rsid w:val="4F667982"/>
    <w:rsid w:val="4F99EE45"/>
    <w:rsid w:val="4FC27F47"/>
    <w:rsid w:val="4FCCB54F"/>
    <w:rsid w:val="4FEB1761"/>
    <w:rsid w:val="4FF1493E"/>
    <w:rsid w:val="507575A0"/>
    <w:rsid w:val="50FACED5"/>
    <w:rsid w:val="510AB2CD"/>
    <w:rsid w:val="51279E9E"/>
    <w:rsid w:val="51368C64"/>
    <w:rsid w:val="513AA08F"/>
    <w:rsid w:val="5144CDD6"/>
    <w:rsid w:val="515FFEAA"/>
    <w:rsid w:val="5197C576"/>
    <w:rsid w:val="51AFFB54"/>
    <w:rsid w:val="51D29938"/>
    <w:rsid w:val="51ED821C"/>
    <w:rsid w:val="5232D11A"/>
    <w:rsid w:val="52342D76"/>
    <w:rsid w:val="5245045E"/>
    <w:rsid w:val="52493CF4"/>
    <w:rsid w:val="524DF5EF"/>
    <w:rsid w:val="526526DD"/>
    <w:rsid w:val="5282942C"/>
    <w:rsid w:val="52CB397C"/>
    <w:rsid w:val="52D6A57B"/>
    <w:rsid w:val="52E65FFD"/>
    <w:rsid w:val="530044E1"/>
    <w:rsid w:val="532684C8"/>
    <w:rsid w:val="532CFC44"/>
    <w:rsid w:val="5341C088"/>
    <w:rsid w:val="53716CDD"/>
    <w:rsid w:val="53D6A732"/>
    <w:rsid w:val="53E3610E"/>
    <w:rsid w:val="53F7955A"/>
    <w:rsid w:val="540AD534"/>
    <w:rsid w:val="545D5655"/>
    <w:rsid w:val="54675EBC"/>
    <w:rsid w:val="54845D05"/>
    <w:rsid w:val="549F15E8"/>
    <w:rsid w:val="54A1EE2D"/>
    <w:rsid w:val="54D0CD79"/>
    <w:rsid w:val="54D65A5F"/>
    <w:rsid w:val="5508B78F"/>
    <w:rsid w:val="552B298A"/>
    <w:rsid w:val="552EF659"/>
    <w:rsid w:val="5569D6B2"/>
    <w:rsid w:val="55731604"/>
    <w:rsid w:val="5590DACF"/>
    <w:rsid w:val="5599F234"/>
    <w:rsid w:val="55B2982F"/>
    <w:rsid w:val="55CE3FF8"/>
    <w:rsid w:val="55DCE94E"/>
    <w:rsid w:val="55E92B30"/>
    <w:rsid w:val="560A586D"/>
    <w:rsid w:val="56177C29"/>
    <w:rsid w:val="5617D01A"/>
    <w:rsid w:val="56413088"/>
    <w:rsid w:val="567FCCE9"/>
    <w:rsid w:val="56B0DB44"/>
    <w:rsid w:val="56EA2A4C"/>
    <w:rsid w:val="56EED77E"/>
    <w:rsid w:val="570C0C36"/>
    <w:rsid w:val="57114BC9"/>
    <w:rsid w:val="57878641"/>
    <w:rsid w:val="579ADC31"/>
    <w:rsid w:val="57A3E136"/>
    <w:rsid w:val="57A5EF34"/>
    <w:rsid w:val="57AA169E"/>
    <w:rsid w:val="57F62946"/>
    <w:rsid w:val="58189E3E"/>
    <w:rsid w:val="587B5850"/>
    <w:rsid w:val="588E12EC"/>
    <w:rsid w:val="5899677E"/>
    <w:rsid w:val="58B3F777"/>
    <w:rsid w:val="58B87D8B"/>
    <w:rsid w:val="58D848AC"/>
    <w:rsid w:val="58EF6F97"/>
    <w:rsid w:val="59025B54"/>
    <w:rsid w:val="591CA66C"/>
    <w:rsid w:val="5936AC92"/>
    <w:rsid w:val="5973287E"/>
    <w:rsid w:val="597551D7"/>
    <w:rsid w:val="599DB38D"/>
    <w:rsid w:val="59A55B97"/>
    <w:rsid w:val="59C0220A"/>
    <w:rsid w:val="59C9B423"/>
    <w:rsid w:val="59DBCCE9"/>
    <w:rsid w:val="59F9A3AD"/>
    <w:rsid w:val="5A315B19"/>
    <w:rsid w:val="5A50CEFA"/>
    <w:rsid w:val="5A6D9947"/>
    <w:rsid w:val="5AAAED3D"/>
    <w:rsid w:val="5AB41771"/>
    <w:rsid w:val="5AD1D7E6"/>
    <w:rsid w:val="5AD77049"/>
    <w:rsid w:val="5ADD24CC"/>
    <w:rsid w:val="5ADF763F"/>
    <w:rsid w:val="5B348743"/>
    <w:rsid w:val="5B3E3F3D"/>
    <w:rsid w:val="5B8286C8"/>
    <w:rsid w:val="5B8F559C"/>
    <w:rsid w:val="5B902538"/>
    <w:rsid w:val="5B91B254"/>
    <w:rsid w:val="5BA0939A"/>
    <w:rsid w:val="5BC3D5BD"/>
    <w:rsid w:val="5BC59CF6"/>
    <w:rsid w:val="5BDAEB94"/>
    <w:rsid w:val="5C13D702"/>
    <w:rsid w:val="5C13E2DA"/>
    <w:rsid w:val="5C54A3A6"/>
    <w:rsid w:val="5C6E4D54"/>
    <w:rsid w:val="5D0246C3"/>
    <w:rsid w:val="5D0FD3F7"/>
    <w:rsid w:val="5D695D2E"/>
    <w:rsid w:val="5D7BF436"/>
    <w:rsid w:val="5D8E8C51"/>
    <w:rsid w:val="5DB93EBF"/>
    <w:rsid w:val="5DD8C711"/>
    <w:rsid w:val="5DE40D62"/>
    <w:rsid w:val="5DE77674"/>
    <w:rsid w:val="5E1EEAFB"/>
    <w:rsid w:val="5E5B43F5"/>
    <w:rsid w:val="5E7A56BF"/>
    <w:rsid w:val="5EAB12C5"/>
    <w:rsid w:val="5EBDC073"/>
    <w:rsid w:val="5ECEAC84"/>
    <w:rsid w:val="5ED57E8B"/>
    <w:rsid w:val="5EE5A821"/>
    <w:rsid w:val="5F00CFED"/>
    <w:rsid w:val="5F396B0D"/>
    <w:rsid w:val="5F5A8CD2"/>
    <w:rsid w:val="5F60280B"/>
    <w:rsid w:val="5F625410"/>
    <w:rsid w:val="5F6C14C2"/>
    <w:rsid w:val="5F7BF982"/>
    <w:rsid w:val="5F85E35A"/>
    <w:rsid w:val="5F94DAB5"/>
    <w:rsid w:val="5FA5EE16"/>
    <w:rsid w:val="5FBA81F1"/>
    <w:rsid w:val="5FFD8D87"/>
    <w:rsid w:val="60232760"/>
    <w:rsid w:val="602D7E14"/>
    <w:rsid w:val="60801872"/>
    <w:rsid w:val="608136EF"/>
    <w:rsid w:val="60900106"/>
    <w:rsid w:val="609DA8AE"/>
    <w:rsid w:val="610B2AF4"/>
    <w:rsid w:val="612814FB"/>
    <w:rsid w:val="619887B0"/>
    <w:rsid w:val="619B1DA7"/>
    <w:rsid w:val="61AEF255"/>
    <w:rsid w:val="61C54D2D"/>
    <w:rsid w:val="6240B3A5"/>
    <w:rsid w:val="62835A0C"/>
    <w:rsid w:val="62D5CE55"/>
    <w:rsid w:val="62D795B3"/>
    <w:rsid w:val="62EDC8B8"/>
    <w:rsid w:val="631E5631"/>
    <w:rsid w:val="6351776A"/>
    <w:rsid w:val="637732CF"/>
    <w:rsid w:val="63802DC4"/>
    <w:rsid w:val="639C9796"/>
    <w:rsid w:val="63A8EFAE"/>
    <w:rsid w:val="63B8495E"/>
    <w:rsid w:val="63C549F8"/>
    <w:rsid w:val="63F3908B"/>
    <w:rsid w:val="645AC743"/>
    <w:rsid w:val="6497BA73"/>
    <w:rsid w:val="64AB2C13"/>
    <w:rsid w:val="64B83065"/>
    <w:rsid w:val="64BAF7C0"/>
    <w:rsid w:val="64C8DB93"/>
    <w:rsid w:val="64CEC2D9"/>
    <w:rsid w:val="64D1E71A"/>
    <w:rsid w:val="64F1CF10"/>
    <w:rsid w:val="650A319D"/>
    <w:rsid w:val="650B734B"/>
    <w:rsid w:val="65188FE2"/>
    <w:rsid w:val="653DEE08"/>
    <w:rsid w:val="654C749E"/>
    <w:rsid w:val="6561C8DE"/>
    <w:rsid w:val="6563343C"/>
    <w:rsid w:val="65721582"/>
    <w:rsid w:val="65B31151"/>
    <w:rsid w:val="65BDC29B"/>
    <w:rsid w:val="65C02498"/>
    <w:rsid w:val="65FC073D"/>
    <w:rsid w:val="661420B7"/>
    <w:rsid w:val="66152F9A"/>
    <w:rsid w:val="6616CD13"/>
    <w:rsid w:val="6617ABAA"/>
    <w:rsid w:val="6625C4B4"/>
    <w:rsid w:val="66352A25"/>
    <w:rsid w:val="6636341C"/>
    <w:rsid w:val="664690BA"/>
    <w:rsid w:val="6684241B"/>
    <w:rsid w:val="668A871D"/>
    <w:rsid w:val="66B5D946"/>
    <w:rsid w:val="66DFDFAA"/>
    <w:rsid w:val="66E87EB6"/>
    <w:rsid w:val="66EFCA30"/>
    <w:rsid w:val="674EBBCA"/>
    <w:rsid w:val="6757209E"/>
    <w:rsid w:val="6766E66B"/>
    <w:rsid w:val="676AA6AE"/>
    <w:rsid w:val="678FE80A"/>
    <w:rsid w:val="6796C8BB"/>
    <w:rsid w:val="67A50B46"/>
    <w:rsid w:val="67B37C0B"/>
    <w:rsid w:val="68014416"/>
    <w:rsid w:val="6804388C"/>
    <w:rsid w:val="680526BF"/>
    <w:rsid w:val="683B40F5"/>
    <w:rsid w:val="6840867F"/>
    <w:rsid w:val="6865EE45"/>
    <w:rsid w:val="689CF2B7"/>
    <w:rsid w:val="68C40942"/>
    <w:rsid w:val="68C5949F"/>
    <w:rsid w:val="68D348B6"/>
    <w:rsid w:val="69177CB7"/>
    <w:rsid w:val="69260EBB"/>
    <w:rsid w:val="69278554"/>
    <w:rsid w:val="698828A2"/>
    <w:rsid w:val="6999C2BD"/>
    <w:rsid w:val="69A29C80"/>
    <w:rsid w:val="69CC3D08"/>
    <w:rsid w:val="69D7A909"/>
    <w:rsid w:val="69E6E05B"/>
    <w:rsid w:val="69F4DC4B"/>
    <w:rsid w:val="6A1B5462"/>
    <w:rsid w:val="6A6863BD"/>
    <w:rsid w:val="6A691DBC"/>
    <w:rsid w:val="6A90D9AF"/>
    <w:rsid w:val="6A911449"/>
    <w:rsid w:val="6ADB3531"/>
    <w:rsid w:val="6B360FE7"/>
    <w:rsid w:val="6B3F72FB"/>
    <w:rsid w:val="6B4C52A9"/>
    <w:rsid w:val="6B7209AF"/>
    <w:rsid w:val="6B7A1F7F"/>
    <w:rsid w:val="6B94072F"/>
    <w:rsid w:val="6BD2EF2F"/>
    <w:rsid w:val="6BEBB3BC"/>
    <w:rsid w:val="6C545C31"/>
    <w:rsid w:val="6C693533"/>
    <w:rsid w:val="6C6C64ED"/>
    <w:rsid w:val="6C78D0DD"/>
    <w:rsid w:val="6CBA8BFF"/>
    <w:rsid w:val="6D06CEEC"/>
    <w:rsid w:val="6D33E401"/>
    <w:rsid w:val="6D3402D2"/>
    <w:rsid w:val="6D54AE63"/>
    <w:rsid w:val="6D5D7767"/>
    <w:rsid w:val="6D70738E"/>
    <w:rsid w:val="6D9BBE6C"/>
    <w:rsid w:val="6DBC8487"/>
    <w:rsid w:val="6DC5EAD4"/>
    <w:rsid w:val="6DDF850E"/>
    <w:rsid w:val="6DE84554"/>
    <w:rsid w:val="6DEAEEC6"/>
    <w:rsid w:val="6E0EC9C4"/>
    <w:rsid w:val="6E1E4115"/>
    <w:rsid w:val="6E1F8D96"/>
    <w:rsid w:val="6E2534D5"/>
    <w:rsid w:val="6E3B23DA"/>
    <w:rsid w:val="6E6C8DAC"/>
    <w:rsid w:val="6E820038"/>
    <w:rsid w:val="6E8B7139"/>
    <w:rsid w:val="6EFB880E"/>
    <w:rsid w:val="6F07D89A"/>
    <w:rsid w:val="6F0C43EF"/>
    <w:rsid w:val="6F28B9DC"/>
    <w:rsid w:val="6F496A2B"/>
    <w:rsid w:val="6F69D096"/>
    <w:rsid w:val="6FA8E2AC"/>
    <w:rsid w:val="6FD2CE55"/>
    <w:rsid w:val="6FEF0393"/>
    <w:rsid w:val="701CC0A3"/>
    <w:rsid w:val="701E92DF"/>
    <w:rsid w:val="702E2DAB"/>
    <w:rsid w:val="703E1D5B"/>
    <w:rsid w:val="705459D0"/>
    <w:rsid w:val="707F6E65"/>
    <w:rsid w:val="70C5B920"/>
    <w:rsid w:val="70CBADCE"/>
    <w:rsid w:val="7140AE45"/>
    <w:rsid w:val="71AABEDE"/>
    <w:rsid w:val="71C1F4ED"/>
    <w:rsid w:val="71D84F02"/>
    <w:rsid w:val="71FB1C56"/>
    <w:rsid w:val="7243E4B1"/>
    <w:rsid w:val="7274A6FB"/>
    <w:rsid w:val="72AADA22"/>
    <w:rsid w:val="72CF30F7"/>
    <w:rsid w:val="72DFB393"/>
    <w:rsid w:val="72E46348"/>
    <w:rsid w:val="731BEB7B"/>
    <w:rsid w:val="73249FEA"/>
    <w:rsid w:val="7335CFBE"/>
    <w:rsid w:val="7349AC03"/>
    <w:rsid w:val="73661116"/>
    <w:rsid w:val="73A364DE"/>
    <w:rsid w:val="73C8639E"/>
    <w:rsid w:val="73C8EF1D"/>
    <w:rsid w:val="73DA89AB"/>
    <w:rsid w:val="7435EA83"/>
    <w:rsid w:val="7452545D"/>
    <w:rsid w:val="746B0158"/>
    <w:rsid w:val="74B78DC9"/>
    <w:rsid w:val="74B834CB"/>
    <w:rsid w:val="74DE734E"/>
    <w:rsid w:val="7507BDA4"/>
    <w:rsid w:val="7536EDB9"/>
    <w:rsid w:val="754C3E35"/>
    <w:rsid w:val="755F2DAA"/>
    <w:rsid w:val="755FFC83"/>
    <w:rsid w:val="7574DF9C"/>
    <w:rsid w:val="75A6D06F"/>
    <w:rsid w:val="75AA8895"/>
    <w:rsid w:val="75DB79DC"/>
    <w:rsid w:val="7628E4A4"/>
    <w:rsid w:val="765DE08C"/>
    <w:rsid w:val="767F3AD9"/>
    <w:rsid w:val="7683E28A"/>
    <w:rsid w:val="7696BA5F"/>
    <w:rsid w:val="76A1D80F"/>
    <w:rsid w:val="76C11718"/>
    <w:rsid w:val="76D6923E"/>
    <w:rsid w:val="76F66D84"/>
    <w:rsid w:val="77144718"/>
    <w:rsid w:val="7729F322"/>
    <w:rsid w:val="7753F095"/>
    <w:rsid w:val="776FD536"/>
    <w:rsid w:val="7792D3C2"/>
    <w:rsid w:val="77C754E5"/>
    <w:rsid w:val="77E49DD3"/>
    <w:rsid w:val="78076C55"/>
    <w:rsid w:val="7824DD6F"/>
    <w:rsid w:val="787584F6"/>
    <w:rsid w:val="78B662EB"/>
    <w:rsid w:val="78C6B114"/>
    <w:rsid w:val="78D38B35"/>
    <w:rsid w:val="7902CBA2"/>
    <w:rsid w:val="792BDF0D"/>
    <w:rsid w:val="792F7616"/>
    <w:rsid w:val="79466001"/>
    <w:rsid w:val="79533042"/>
    <w:rsid w:val="796953D9"/>
    <w:rsid w:val="796D1F31"/>
    <w:rsid w:val="7975F70E"/>
    <w:rsid w:val="798A2800"/>
    <w:rsid w:val="79C00353"/>
    <w:rsid w:val="79CD2125"/>
    <w:rsid w:val="79EC6ABA"/>
    <w:rsid w:val="7A0FED79"/>
    <w:rsid w:val="7A24665F"/>
    <w:rsid w:val="7A5D8947"/>
    <w:rsid w:val="7A663FC2"/>
    <w:rsid w:val="7A9EA251"/>
    <w:rsid w:val="7AA9EFAA"/>
    <w:rsid w:val="7AB71917"/>
    <w:rsid w:val="7AC5B615"/>
    <w:rsid w:val="7ACA6B02"/>
    <w:rsid w:val="7AF48DC7"/>
    <w:rsid w:val="7B021D8B"/>
    <w:rsid w:val="7B3D2598"/>
    <w:rsid w:val="7B3F379C"/>
    <w:rsid w:val="7B76FF28"/>
    <w:rsid w:val="7BBFDC6D"/>
    <w:rsid w:val="7BC66ADA"/>
    <w:rsid w:val="7BDCFC94"/>
    <w:rsid w:val="7BDF0DF8"/>
    <w:rsid w:val="7BE949D3"/>
    <w:rsid w:val="7BF04DC4"/>
    <w:rsid w:val="7C42CB95"/>
    <w:rsid w:val="7C5C8CE6"/>
    <w:rsid w:val="7C6F22D1"/>
    <w:rsid w:val="7CAFBF1B"/>
    <w:rsid w:val="7CC78E74"/>
    <w:rsid w:val="7CC9F47A"/>
    <w:rsid w:val="7CCBD63B"/>
    <w:rsid w:val="7CDD80B7"/>
    <w:rsid w:val="7CEA5072"/>
    <w:rsid w:val="7D0D7816"/>
    <w:rsid w:val="7D26B639"/>
    <w:rsid w:val="7D470256"/>
    <w:rsid w:val="7D752F7E"/>
    <w:rsid w:val="7D8C27B4"/>
    <w:rsid w:val="7DD3BD53"/>
    <w:rsid w:val="7DDA7063"/>
    <w:rsid w:val="7DDC0E9E"/>
    <w:rsid w:val="7DF1E4BA"/>
    <w:rsid w:val="7DF5F64E"/>
    <w:rsid w:val="7E1BAA3A"/>
    <w:rsid w:val="7E241B8F"/>
    <w:rsid w:val="7E434625"/>
    <w:rsid w:val="7E60B4D7"/>
    <w:rsid w:val="7E8A0EDF"/>
    <w:rsid w:val="7E952FA5"/>
    <w:rsid w:val="7EB6A934"/>
    <w:rsid w:val="7EC87660"/>
    <w:rsid w:val="7EDC998B"/>
    <w:rsid w:val="7EE0A1AB"/>
    <w:rsid w:val="7EFEFBE1"/>
    <w:rsid w:val="7F230404"/>
    <w:rsid w:val="7F25C71B"/>
    <w:rsid w:val="7F59A487"/>
    <w:rsid w:val="7F9F2DBB"/>
    <w:rsid w:val="7FB04746"/>
    <w:rsid w:val="7FBACE9D"/>
    <w:rsid w:val="7FBE6985"/>
    <w:rsid w:val="7FBEC37B"/>
    <w:rsid w:val="7FF7F8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11"/>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12"/>
      </w:numPr>
      <w:contextualSpacing/>
    </w:pPr>
  </w:style>
  <w:style w:type="paragraph" w:styleId="ListBullet2">
    <w:name w:val="List Bullet 2"/>
    <w:basedOn w:val="Normal"/>
    <w:uiPriority w:val="99"/>
    <w:semiHidden/>
    <w:unhideWhenUsed/>
    <w:rsid w:val="00D314B4"/>
    <w:pPr>
      <w:numPr>
        <w:numId w:val="13"/>
      </w:numPr>
      <w:contextualSpacing/>
    </w:pPr>
  </w:style>
  <w:style w:type="paragraph" w:styleId="ListBullet3">
    <w:name w:val="List Bullet 3"/>
    <w:basedOn w:val="Normal"/>
    <w:uiPriority w:val="99"/>
    <w:semiHidden/>
    <w:unhideWhenUsed/>
    <w:rsid w:val="00D314B4"/>
    <w:pPr>
      <w:numPr>
        <w:numId w:val="14"/>
      </w:numPr>
      <w:contextualSpacing/>
    </w:pPr>
  </w:style>
  <w:style w:type="paragraph" w:styleId="ListBullet4">
    <w:name w:val="List Bullet 4"/>
    <w:basedOn w:val="Normal"/>
    <w:uiPriority w:val="99"/>
    <w:semiHidden/>
    <w:unhideWhenUsed/>
    <w:rsid w:val="00D314B4"/>
    <w:pPr>
      <w:numPr>
        <w:numId w:val="15"/>
      </w:numPr>
      <w:contextualSpacing/>
    </w:pPr>
  </w:style>
  <w:style w:type="paragraph" w:styleId="ListBullet5">
    <w:name w:val="List Bullet 5"/>
    <w:basedOn w:val="Normal"/>
    <w:uiPriority w:val="99"/>
    <w:semiHidden/>
    <w:unhideWhenUsed/>
    <w:rsid w:val="00D314B4"/>
    <w:pPr>
      <w:numPr>
        <w:numId w:val="16"/>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7"/>
      </w:numPr>
      <w:contextualSpacing/>
    </w:pPr>
  </w:style>
  <w:style w:type="paragraph" w:styleId="ListNumber2">
    <w:name w:val="List Number 2"/>
    <w:basedOn w:val="Normal"/>
    <w:uiPriority w:val="99"/>
    <w:semiHidden/>
    <w:unhideWhenUsed/>
    <w:rsid w:val="00D314B4"/>
    <w:pPr>
      <w:numPr>
        <w:numId w:val="18"/>
      </w:numPr>
      <w:contextualSpacing/>
    </w:pPr>
  </w:style>
  <w:style w:type="paragraph" w:styleId="ListNumber3">
    <w:name w:val="List Number 3"/>
    <w:basedOn w:val="Normal"/>
    <w:uiPriority w:val="99"/>
    <w:semiHidden/>
    <w:unhideWhenUsed/>
    <w:rsid w:val="00D314B4"/>
    <w:pPr>
      <w:numPr>
        <w:numId w:val="19"/>
      </w:numPr>
      <w:contextualSpacing/>
    </w:pPr>
  </w:style>
  <w:style w:type="paragraph" w:styleId="ListNumber4">
    <w:name w:val="List Number 4"/>
    <w:basedOn w:val="Normal"/>
    <w:uiPriority w:val="99"/>
    <w:semiHidden/>
    <w:unhideWhenUsed/>
    <w:rsid w:val="00D314B4"/>
    <w:pPr>
      <w:numPr>
        <w:numId w:val="20"/>
      </w:numPr>
      <w:contextualSpacing/>
    </w:pPr>
  </w:style>
  <w:style w:type="paragraph" w:styleId="ListNumber5">
    <w:name w:val="List Number 5"/>
    <w:basedOn w:val="Normal"/>
    <w:uiPriority w:val="99"/>
    <w:semiHidden/>
    <w:unhideWhenUsed/>
    <w:rsid w:val="00D314B4"/>
    <w:pPr>
      <w:numPr>
        <w:numId w:val="21"/>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22"/>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23"/>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24"/>
      </w:numPr>
    </w:pPr>
  </w:style>
  <w:style w:type="numbering" w:customStyle="1" w:styleId="ImportedStyle2">
    <w:name w:val="Imported Style 2"/>
    <w:rsid w:val="00804B5A"/>
    <w:pPr>
      <w:numPr>
        <w:numId w:val="26"/>
      </w:numPr>
    </w:pPr>
  </w:style>
  <w:style w:type="numbering" w:customStyle="1" w:styleId="ImportedStyle3">
    <w:name w:val="Imported Style 3"/>
    <w:rsid w:val="00804B5A"/>
    <w:pPr>
      <w:numPr>
        <w:numId w:val="28"/>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character" w:customStyle="1" w:styleId="s2">
    <w:name w:val="s2"/>
    <w:basedOn w:val="DefaultParagraphFont"/>
    <w:rsid w:val="002F5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36587437">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1257090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377924">
      <w:bodyDiv w:val="1"/>
      <w:marLeft w:val="0"/>
      <w:marRight w:val="0"/>
      <w:marTop w:val="0"/>
      <w:marBottom w:val="0"/>
      <w:divBdr>
        <w:top w:val="none" w:sz="0" w:space="0" w:color="auto"/>
        <w:left w:val="none" w:sz="0" w:space="0" w:color="auto"/>
        <w:bottom w:val="none" w:sz="0" w:space="0" w:color="auto"/>
        <w:right w:val="none" w:sz="0" w:space="0" w:color="auto"/>
      </w:divBdr>
    </w:div>
    <w:div w:id="639311997">
      <w:bodyDiv w:val="1"/>
      <w:marLeft w:val="0"/>
      <w:marRight w:val="0"/>
      <w:marTop w:val="0"/>
      <w:marBottom w:val="0"/>
      <w:divBdr>
        <w:top w:val="none" w:sz="0" w:space="0" w:color="auto"/>
        <w:left w:val="none" w:sz="0" w:space="0" w:color="auto"/>
        <w:bottom w:val="none" w:sz="0" w:space="0" w:color="auto"/>
        <w:right w:val="none" w:sz="0" w:space="0" w:color="auto"/>
      </w:divBdr>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734821544">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86798780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5879990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72116832">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5828886">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184786881">
      <w:bodyDiv w:val="1"/>
      <w:marLeft w:val="0"/>
      <w:marRight w:val="0"/>
      <w:marTop w:val="0"/>
      <w:marBottom w:val="0"/>
      <w:divBdr>
        <w:top w:val="none" w:sz="0" w:space="0" w:color="auto"/>
        <w:left w:val="none" w:sz="0" w:space="0" w:color="auto"/>
        <w:bottom w:val="none" w:sz="0" w:space="0" w:color="auto"/>
        <w:right w:val="none" w:sz="0" w:space="0" w:color="auto"/>
      </w:divBdr>
    </w:div>
    <w:div w:id="1249533116">
      <w:bodyDiv w:val="1"/>
      <w:marLeft w:val="0"/>
      <w:marRight w:val="0"/>
      <w:marTop w:val="0"/>
      <w:marBottom w:val="0"/>
      <w:divBdr>
        <w:top w:val="none" w:sz="0" w:space="0" w:color="auto"/>
        <w:left w:val="none" w:sz="0" w:space="0" w:color="auto"/>
        <w:bottom w:val="none" w:sz="0" w:space="0" w:color="auto"/>
        <w:right w:val="none" w:sz="0" w:space="0" w:color="auto"/>
      </w:divBdr>
    </w:div>
    <w:div w:id="1264191893">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472018855">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623802480">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06317666">
      <w:bodyDiv w:val="1"/>
      <w:marLeft w:val="0"/>
      <w:marRight w:val="0"/>
      <w:marTop w:val="0"/>
      <w:marBottom w:val="0"/>
      <w:divBdr>
        <w:top w:val="none" w:sz="0" w:space="0" w:color="auto"/>
        <w:left w:val="none" w:sz="0" w:space="0" w:color="auto"/>
        <w:bottom w:val="none" w:sz="0" w:space="0" w:color="auto"/>
        <w:right w:val="none" w:sz="0" w:space="0" w:color="auto"/>
      </w:divBdr>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1938782242">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ationalparkservice.github.io/QCkit/reference/convert_utm_to_ll.html" TargetMode="External"/><Relationship Id="rId18"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wc.tdwg.org/terms" TargetMode="External"/><Relationship Id="rId17" Type="http://schemas.microsoft.com/office/2016/09/relationships/commentsIds" Target="commentsIds.xml"/><Relationship Id="rId25" Type="http://schemas.microsoft.com/office/2020/10/relationships/intelligence" Target="intelligence2.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vocab.lternet.edu/vocab/vocab/index.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comments" Target="comments.xm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www.archives.gov/cui/registry/limited-dissemin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ationalparkservice.github.io/QCkit/"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5" ma:contentTypeDescription="Create a new document." ma:contentTypeScope="" ma:versionID="729ac04ea1630219c040c2ff78caacb6">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241d4379ad00e4ac2cac03ddcde7273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2.xml><?xml version="1.0" encoding="utf-8"?>
<ds:datastoreItem xmlns:ds="http://schemas.openxmlformats.org/officeDocument/2006/customXml" ds:itemID="{D752A10A-81A5-428F-9C33-0DE1D0309F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4.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230</TotalTime>
  <Pages>43</Pages>
  <Words>4346</Words>
  <Characters>24777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29065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39</cp:revision>
  <cp:lastPrinted>2016-06-02T17:28:00Z</cp:lastPrinted>
  <dcterms:created xsi:type="dcterms:W3CDTF">2025-05-01T20:43:00Z</dcterms:created>
  <dcterms:modified xsi:type="dcterms:W3CDTF">2025-05-06T20:12:00Z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